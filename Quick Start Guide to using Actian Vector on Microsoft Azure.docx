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D0D"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72178F6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CE44632"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C65AA6E"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534815A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F7288E6"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37FA9701"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1C7C0FFF" w14:textId="77777777" w:rsidR="00B61689"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bookmarkStart w:id="0" w:name="bmk_Title1"/>
      <w:bookmarkEnd w:id="0"/>
      <w:r>
        <w:rPr>
          <w:b/>
          <w:sz w:val="50"/>
        </w:rPr>
        <w:t>Quick Start Guide</w:t>
      </w:r>
    </w:p>
    <w:p w14:paraId="333C76E3" w14:textId="77777777" w:rsidR="00B61689"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237FC4BA" w14:textId="629B3596" w:rsidR="009C312F"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roofErr w:type="spellStart"/>
      <w:r>
        <w:rPr>
          <w:b/>
          <w:sz w:val="50"/>
        </w:rPr>
        <w:t>Actian</w:t>
      </w:r>
      <w:proofErr w:type="spellEnd"/>
      <w:r>
        <w:rPr>
          <w:b/>
          <w:sz w:val="50"/>
        </w:rPr>
        <w:t xml:space="preserve"> Vector on Microsoft Azure</w:t>
      </w:r>
    </w:p>
    <w:p w14:paraId="77AAD25B" w14:textId="77777777" w:rsidR="00C93D7A" w:rsidRDefault="00C93D7A"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6F54F580" w14:textId="2C323084" w:rsidR="00C93D7A"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r>
        <w:rPr>
          <w:sz w:val="50"/>
        </w:rPr>
        <w:t xml:space="preserve">Vagrant </w:t>
      </w:r>
      <w:r w:rsidR="009F606E">
        <w:rPr>
          <w:sz w:val="50"/>
        </w:rPr>
        <w:t>Azure Provide</w:t>
      </w:r>
      <w:r w:rsidR="002903EC">
        <w:rPr>
          <w:sz w:val="50"/>
        </w:rPr>
        <w:t>r</w:t>
      </w:r>
    </w:p>
    <w:p w14:paraId="295B26D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28EEAD66"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677EF5F9" w14:textId="77777777"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CAF3C15" w14:textId="42678F6C" w:rsidR="009C312F"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28"/>
        </w:rPr>
      </w:pPr>
      <w:bookmarkStart w:id="1" w:name="bmk_IssueA"/>
      <w:bookmarkEnd w:id="1"/>
      <w:r>
        <w:rPr>
          <w:sz w:val="28"/>
        </w:rPr>
        <w:t>Draft A</w:t>
      </w:r>
    </w:p>
    <w:p w14:paraId="39A0B750" w14:textId="6BBDAD5A" w:rsidR="009C312F" w:rsidRDefault="00B6168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r>
        <w:rPr>
          <w:sz w:val="28"/>
        </w:rPr>
        <w:t>5</w:t>
      </w:r>
      <w:r w:rsidRPr="00B61689">
        <w:rPr>
          <w:sz w:val="28"/>
          <w:vertAlign w:val="superscript"/>
        </w:rPr>
        <w:t>th</w:t>
      </w:r>
      <w:r>
        <w:rPr>
          <w:sz w:val="28"/>
        </w:rPr>
        <w:t xml:space="preserve"> </w:t>
      </w:r>
      <w:r w:rsidR="00854E81">
        <w:rPr>
          <w:sz w:val="28"/>
        </w:rPr>
        <w:t>November</w:t>
      </w:r>
      <w:r w:rsidR="00326789">
        <w:rPr>
          <w:sz w:val="28"/>
        </w:rPr>
        <w:t xml:space="preserve"> </w:t>
      </w:r>
      <w:r w:rsidR="009F606E">
        <w:rPr>
          <w:sz w:val="28"/>
        </w:rPr>
        <w:t>2015</w:t>
      </w:r>
    </w:p>
    <w:p w14:paraId="65A54F0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1D6A182"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990E381" w14:textId="59F45FAD"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67474C7" w14:textId="77777777" w:rsidR="008A0F16" w:rsidRDefault="00901784" w:rsidP="00EB0DA9">
      <w:pPr>
        <w:framePr w:w="5376" w:h="1632" w:hRule="exact" w:hSpace="187" w:wrap="around" w:vAnchor="page" w:hAnchor="page" w:x="5217" w:y="13496" w:anchorLock="1"/>
        <w:jc w:val="center"/>
        <w:rPr>
          <w:b/>
        </w:rPr>
      </w:pPr>
      <w:r>
        <w:rPr>
          <w:b/>
          <w:noProof/>
        </w:rPr>
        <w:drawing>
          <wp:inline distT="0" distB="0" distL="0" distR="0" wp14:anchorId="5A9C59C6" wp14:editId="3B2CF512">
            <wp:extent cx="3409950" cy="1343025"/>
            <wp:effectExtent l="19050" t="0" r="0" b="0"/>
            <wp:docPr id="1" name="Picture 1" descr="Actian_rgb_FC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an_rgb_FC_med"/>
                    <pic:cNvPicPr>
                      <a:picLocks noChangeAspect="1" noChangeArrowheads="1"/>
                    </pic:cNvPicPr>
                  </pic:nvPicPr>
                  <pic:blipFill>
                    <a:blip r:embed="rId8"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14:paraId="0CB0B084" w14:textId="77777777" w:rsidR="00C6277F" w:rsidRDefault="00C6277F" w:rsidP="009D3045">
      <w:pPr>
        <w:framePr w:w="3636" w:h="1992" w:hRule="exact" w:hSpace="187" w:wrap="around" w:vAnchor="page" w:hAnchor="page" w:x="1575" w:y="13385" w:anchorLock="1"/>
        <w:rPr>
          <w:b/>
          <w:sz w:val="20"/>
        </w:rPr>
      </w:pPr>
    </w:p>
    <w:p w14:paraId="71707099" w14:textId="77777777" w:rsidR="00822674" w:rsidRDefault="00F463AC" w:rsidP="009D3045">
      <w:pPr>
        <w:framePr w:w="3636" w:h="1992" w:hRule="exact" w:hSpace="187" w:wrap="around" w:vAnchor="page" w:hAnchor="page" w:x="1575" w:y="13385" w:anchorLock="1"/>
        <w:rPr>
          <w:sz w:val="20"/>
        </w:rPr>
      </w:pPr>
      <w:r>
        <w:rPr>
          <w:b/>
          <w:sz w:val="20"/>
        </w:rPr>
        <w:t>Actian</w:t>
      </w:r>
      <w:r w:rsidR="00822674">
        <w:rPr>
          <w:b/>
          <w:sz w:val="20"/>
        </w:rPr>
        <w:t xml:space="preserve"> </w:t>
      </w:r>
      <w:r w:rsidR="0044748A">
        <w:rPr>
          <w:b/>
          <w:sz w:val="20"/>
        </w:rPr>
        <w:t>Europe Limited</w:t>
      </w:r>
    </w:p>
    <w:p w14:paraId="019C83B7" w14:textId="77777777" w:rsidR="00822674" w:rsidRDefault="00327BED" w:rsidP="009D3045">
      <w:pPr>
        <w:framePr w:w="3636" w:h="1992" w:hRule="exact" w:hSpace="187" w:wrap="around" w:vAnchor="page" w:hAnchor="page" w:x="1575" w:y="13385" w:anchorLock="1"/>
        <w:rPr>
          <w:sz w:val="20"/>
        </w:rPr>
      </w:pPr>
      <w:r>
        <w:rPr>
          <w:sz w:val="20"/>
        </w:rPr>
        <w:t>16/17</w:t>
      </w:r>
      <w:r w:rsidR="00420256">
        <w:rPr>
          <w:sz w:val="20"/>
        </w:rPr>
        <w:t xml:space="preserve"> </w:t>
      </w:r>
      <w:smartTag w:uri="urn:schemas-microsoft-com:office:smarttags" w:element="place">
        <w:smartTag w:uri="urn:schemas-microsoft-com:office:smarttags" w:element="PlaceName">
          <w:r w:rsidR="00420256">
            <w:rPr>
              <w:sz w:val="20"/>
            </w:rPr>
            <w:t>Pavi</w:t>
          </w:r>
          <w:r w:rsidR="001837E9">
            <w:rPr>
              <w:sz w:val="20"/>
            </w:rPr>
            <w:t>lion</w:t>
          </w:r>
        </w:smartTag>
        <w:r w:rsidR="001837E9">
          <w:rPr>
            <w:sz w:val="20"/>
          </w:rPr>
          <w:t xml:space="preserve"> </w:t>
        </w:r>
        <w:smartTag w:uri="urn:schemas-microsoft-com:office:smarttags" w:element="PlaceName">
          <w:r w:rsidR="001837E9">
            <w:rPr>
              <w:sz w:val="20"/>
            </w:rPr>
            <w:t>Business</w:t>
          </w:r>
        </w:smartTag>
        <w:r w:rsidR="001837E9">
          <w:rPr>
            <w:sz w:val="20"/>
          </w:rPr>
          <w:t xml:space="preserve"> </w:t>
        </w:r>
        <w:smartTag w:uri="urn:schemas-microsoft-com:office:smarttags" w:element="PlaceType">
          <w:r w:rsidR="001837E9">
            <w:rPr>
              <w:sz w:val="20"/>
            </w:rPr>
            <w:t>Park</w:t>
          </w:r>
        </w:smartTag>
      </w:smartTag>
    </w:p>
    <w:p w14:paraId="6C75A6C5" w14:textId="77777777" w:rsidR="00DE0219" w:rsidRDefault="00DE0219" w:rsidP="009D3045">
      <w:pPr>
        <w:framePr w:w="3636" w:h="1992" w:hRule="exact" w:hSpace="187" w:wrap="around" w:vAnchor="page" w:hAnchor="page" w:x="1575" w:y="13385" w:anchorLock="1"/>
        <w:rPr>
          <w:sz w:val="20"/>
        </w:rPr>
      </w:pPr>
      <w:proofErr w:type="spellStart"/>
      <w:smartTag w:uri="urn:schemas-microsoft-com:office:smarttags" w:element="Street">
        <w:smartTag w:uri="urn:schemas-microsoft-com:office:smarttags" w:element="address">
          <w:r>
            <w:rPr>
              <w:sz w:val="20"/>
            </w:rPr>
            <w:t>Royds</w:t>
          </w:r>
          <w:proofErr w:type="spellEnd"/>
          <w:r>
            <w:rPr>
              <w:sz w:val="20"/>
            </w:rPr>
            <w:t xml:space="preserve"> Hall Road</w:t>
          </w:r>
        </w:smartTag>
      </w:smartTag>
    </w:p>
    <w:p w14:paraId="788BC29C" w14:textId="77777777" w:rsidR="00DE0219" w:rsidRDefault="00DE0219" w:rsidP="009D3045">
      <w:pPr>
        <w:framePr w:w="3636" w:h="1992" w:hRule="exact" w:hSpace="187" w:wrap="around" w:vAnchor="page" w:hAnchor="page" w:x="1575" w:y="13385" w:anchorLock="1"/>
        <w:rPr>
          <w:sz w:val="20"/>
        </w:rPr>
      </w:pPr>
      <w:smartTag w:uri="urn:schemas-microsoft-com:office:smarttags" w:element="place">
        <w:r>
          <w:rPr>
            <w:sz w:val="20"/>
          </w:rPr>
          <w:t>Leeds</w:t>
        </w:r>
      </w:smartTag>
    </w:p>
    <w:p w14:paraId="24B5C765" w14:textId="77777777" w:rsidR="00DE0219" w:rsidRDefault="00DE0219" w:rsidP="009D3045">
      <w:pPr>
        <w:framePr w:w="3636" w:h="1992" w:hRule="exact" w:hSpace="187" w:wrap="around" w:vAnchor="page" w:hAnchor="page" w:x="1575" w:y="13385" w:anchorLock="1"/>
        <w:rPr>
          <w:sz w:val="20"/>
        </w:rPr>
      </w:pPr>
      <w:r>
        <w:rPr>
          <w:sz w:val="20"/>
        </w:rPr>
        <w:t>LS12 6AJ</w:t>
      </w:r>
    </w:p>
    <w:p w14:paraId="6CAF36BE" w14:textId="77777777" w:rsidR="00822674" w:rsidRDefault="00822674" w:rsidP="009D3045">
      <w:pPr>
        <w:framePr w:w="3636" w:h="1992" w:hRule="exact" w:hSpace="187" w:wrap="around" w:vAnchor="page" w:hAnchor="page" w:x="1575" w:y="13385" w:anchorLock="1"/>
        <w:rPr>
          <w:sz w:val="20"/>
        </w:rPr>
      </w:pPr>
    </w:p>
    <w:p w14:paraId="18D41B0D" w14:textId="77777777" w:rsidR="00822674" w:rsidRDefault="001837E9" w:rsidP="009D3045">
      <w:pPr>
        <w:framePr w:w="3636" w:h="1992" w:hRule="exact" w:hSpace="187" w:wrap="around" w:vAnchor="page" w:hAnchor="page" w:x="1575" w:y="13385" w:anchorLock="1"/>
        <w:rPr>
          <w:sz w:val="20"/>
        </w:rPr>
      </w:pPr>
      <w:r>
        <w:rPr>
          <w:sz w:val="20"/>
        </w:rPr>
        <w:t>www.</w:t>
      </w:r>
      <w:r w:rsidR="00F463AC">
        <w:rPr>
          <w:sz w:val="20"/>
        </w:rPr>
        <w:t>actian.com</w:t>
      </w:r>
    </w:p>
    <w:p w14:paraId="1C1E774D" w14:textId="77777777" w:rsidR="00E91FE9" w:rsidRDefault="00E91FE9" w:rsidP="00812F4B">
      <w:pPr>
        <w:framePr w:hSpace="187" w:wrap="around" w:vAnchor="text" w:hAnchor="page" w:x="8535" w:y="13453" w:anchorLock="1"/>
        <w:jc w:val="right"/>
        <w:rPr>
          <w:sz w:val="12"/>
        </w:rPr>
      </w:pPr>
      <w:r>
        <w:rPr>
          <w:sz w:val="12"/>
        </w:rPr>
        <w:t xml:space="preserve">© </w:t>
      </w:r>
      <w:r w:rsidR="00F463AC">
        <w:rPr>
          <w:sz w:val="12"/>
        </w:rPr>
        <w:t>Actian</w:t>
      </w:r>
      <w:r w:rsidR="00822674">
        <w:rPr>
          <w:sz w:val="12"/>
        </w:rPr>
        <w:t xml:space="preserve"> </w:t>
      </w:r>
      <w:r w:rsidR="0044748A">
        <w:rPr>
          <w:sz w:val="12"/>
        </w:rPr>
        <w:t>Europe Limited</w:t>
      </w:r>
      <w:r>
        <w:rPr>
          <w:sz w:val="12"/>
        </w:rPr>
        <w:t xml:space="preserve">, </w:t>
      </w:r>
      <w:r w:rsidR="00FE4BD7">
        <w:rPr>
          <w:sz w:val="12"/>
        </w:rPr>
        <w:fldChar w:fldCharType="begin"/>
      </w:r>
      <w:r>
        <w:rPr>
          <w:sz w:val="12"/>
        </w:rPr>
        <w:instrText xml:space="preserve"> DATE \@ "yyyy" \* MERGEFORMAT </w:instrText>
      </w:r>
      <w:r w:rsidR="00FE4BD7">
        <w:rPr>
          <w:sz w:val="12"/>
        </w:rPr>
        <w:fldChar w:fldCharType="separate"/>
      </w:r>
      <w:r w:rsidR="005C0005">
        <w:rPr>
          <w:noProof/>
          <w:sz w:val="12"/>
        </w:rPr>
        <w:t>2015</w:t>
      </w:r>
      <w:r w:rsidR="00FE4BD7">
        <w:rPr>
          <w:sz w:val="12"/>
        </w:rPr>
        <w:fldChar w:fldCharType="end"/>
      </w:r>
    </w:p>
    <w:p w14:paraId="1E5D976F" w14:textId="77777777" w:rsidR="00E91FE9" w:rsidRDefault="00E91FE9" w:rsidP="004617EF">
      <w:pPr>
        <w:pStyle w:val="DocHistoryItem"/>
        <w:rPr>
          <w:b/>
          <w:sz w:val="28"/>
        </w:rPr>
      </w:pPr>
      <w:r>
        <w:br w:type="page"/>
      </w:r>
      <w:r>
        <w:rPr>
          <w:b/>
          <w:sz w:val="28"/>
        </w:rPr>
        <w:lastRenderedPageBreak/>
        <w:t>Contents</w:t>
      </w:r>
    </w:p>
    <w:p w14:paraId="07873141" w14:textId="77777777" w:rsidR="00E91FE9" w:rsidRDefault="00E91FE9">
      <w:pPr>
        <w:rPr>
          <w:b/>
          <w:sz w:val="28"/>
        </w:rPr>
      </w:pPr>
    </w:p>
    <w:p w14:paraId="65614F52" w14:textId="77777777" w:rsidR="00E73484" w:rsidRDefault="00FE4BD7">
      <w:pPr>
        <w:pStyle w:val="TOC1"/>
        <w:tabs>
          <w:tab w:val="left" w:pos="864"/>
        </w:tabs>
        <w:rPr>
          <w:rFonts w:asciiTheme="minorHAnsi" w:eastAsiaTheme="minorEastAsia" w:hAnsiTheme="minorHAnsi" w:cstheme="minorBidi"/>
          <w:b w:val="0"/>
          <w:noProof/>
        </w:rPr>
      </w:pPr>
      <w:r>
        <w:fldChar w:fldCharType="begin"/>
      </w:r>
      <w:r w:rsidR="00E91FE9">
        <w:instrText xml:space="preserve"> TOC \o "1-4" \t "Appendix,1" </w:instrText>
      </w:r>
      <w:r>
        <w:fldChar w:fldCharType="separate"/>
      </w:r>
      <w:r w:rsidR="00E73484">
        <w:rPr>
          <w:noProof/>
        </w:rPr>
        <w:t>1</w:t>
      </w:r>
      <w:r w:rsidR="00E73484">
        <w:rPr>
          <w:rFonts w:asciiTheme="minorHAnsi" w:eastAsiaTheme="minorEastAsia" w:hAnsiTheme="minorHAnsi" w:cstheme="minorBidi"/>
          <w:b w:val="0"/>
          <w:noProof/>
        </w:rPr>
        <w:tab/>
      </w:r>
      <w:r w:rsidR="00E73484">
        <w:rPr>
          <w:noProof/>
        </w:rPr>
        <w:t>Introduction</w:t>
      </w:r>
      <w:r w:rsidR="00E73484">
        <w:rPr>
          <w:noProof/>
        </w:rPr>
        <w:tab/>
      </w:r>
      <w:r w:rsidR="00E73484">
        <w:rPr>
          <w:noProof/>
        </w:rPr>
        <w:fldChar w:fldCharType="begin"/>
      </w:r>
      <w:r w:rsidR="00E73484">
        <w:rPr>
          <w:noProof/>
        </w:rPr>
        <w:instrText xml:space="preserve"> PAGEREF _Toc434493105 \h </w:instrText>
      </w:r>
      <w:r w:rsidR="00E73484">
        <w:rPr>
          <w:noProof/>
        </w:rPr>
      </w:r>
      <w:r w:rsidR="00E73484">
        <w:rPr>
          <w:noProof/>
        </w:rPr>
        <w:fldChar w:fldCharType="separate"/>
      </w:r>
      <w:r w:rsidR="00E73484">
        <w:rPr>
          <w:noProof/>
        </w:rPr>
        <w:t>3</w:t>
      </w:r>
      <w:r w:rsidR="00E73484">
        <w:rPr>
          <w:noProof/>
        </w:rPr>
        <w:fldChar w:fldCharType="end"/>
      </w:r>
    </w:p>
    <w:p w14:paraId="612CFBF1" w14:textId="77777777" w:rsidR="00E73484" w:rsidRDefault="00E73484">
      <w:pPr>
        <w:pStyle w:val="TOC1"/>
        <w:tabs>
          <w:tab w:val="left" w:pos="864"/>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Azure</w:t>
      </w:r>
      <w:r>
        <w:rPr>
          <w:noProof/>
        </w:rPr>
        <w:tab/>
      </w:r>
      <w:r>
        <w:rPr>
          <w:noProof/>
        </w:rPr>
        <w:fldChar w:fldCharType="begin"/>
      </w:r>
      <w:r>
        <w:rPr>
          <w:noProof/>
        </w:rPr>
        <w:instrText xml:space="preserve"> PAGEREF _Toc434493106 \h </w:instrText>
      </w:r>
      <w:r>
        <w:rPr>
          <w:noProof/>
        </w:rPr>
      </w:r>
      <w:r>
        <w:rPr>
          <w:noProof/>
        </w:rPr>
        <w:fldChar w:fldCharType="separate"/>
      </w:r>
      <w:r>
        <w:rPr>
          <w:noProof/>
        </w:rPr>
        <w:t>4</w:t>
      </w:r>
      <w:r>
        <w:rPr>
          <w:noProof/>
        </w:rPr>
        <w:fldChar w:fldCharType="end"/>
      </w:r>
    </w:p>
    <w:p w14:paraId="15CA2FC2" w14:textId="77777777" w:rsidR="00E73484" w:rsidRDefault="00E73484">
      <w:pPr>
        <w:pStyle w:val="TOC2"/>
        <w:tabs>
          <w:tab w:val="left" w:pos="100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Gather Essential Information</w:t>
      </w:r>
      <w:r>
        <w:rPr>
          <w:noProof/>
        </w:rPr>
        <w:tab/>
      </w:r>
      <w:r>
        <w:rPr>
          <w:noProof/>
        </w:rPr>
        <w:fldChar w:fldCharType="begin"/>
      </w:r>
      <w:r>
        <w:rPr>
          <w:noProof/>
        </w:rPr>
        <w:instrText xml:space="preserve"> PAGEREF _Toc434493107 \h </w:instrText>
      </w:r>
      <w:r>
        <w:rPr>
          <w:noProof/>
        </w:rPr>
      </w:r>
      <w:r>
        <w:rPr>
          <w:noProof/>
        </w:rPr>
        <w:fldChar w:fldCharType="separate"/>
      </w:r>
      <w:r>
        <w:rPr>
          <w:noProof/>
        </w:rPr>
        <w:t>4</w:t>
      </w:r>
      <w:r>
        <w:rPr>
          <w:noProof/>
        </w:rPr>
        <w:fldChar w:fldCharType="end"/>
      </w:r>
    </w:p>
    <w:p w14:paraId="0896EBD7" w14:textId="77777777" w:rsidR="00E73484" w:rsidRDefault="00E73484">
      <w:pPr>
        <w:pStyle w:val="TOC2"/>
        <w:tabs>
          <w:tab w:val="left" w:pos="100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Create Certificates</w:t>
      </w:r>
      <w:r>
        <w:rPr>
          <w:noProof/>
        </w:rPr>
        <w:tab/>
      </w:r>
      <w:r>
        <w:rPr>
          <w:noProof/>
        </w:rPr>
        <w:fldChar w:fldCharType="begin"/>
      </w:r>
      <w:r>
        <w:rPr>
          <w:noProof/>
        </w:rPr>
        <w:instrText xml:space="preserve"> PAGEREF _Toc434493108 \h </w:instrText>
      </w:r>
      <w:r>
        <w:rPr>
          <w:noProof/>
        </w:rPr>
      </w:r>
      <w:r>
        <w:rPr>
          <w:noProof/>
        </w:rPr>
        <w:fldChar w:fldCharType="separate"/>
      </w:r>
      <w:r>
        <w:rPr>
          <w:noProof/>
        </w:rPr>
        <w:t>7</w:t>
      </w:r>
      <w:r>
        <w:rPr>
          <w:noProof/>
        </w:rPr>
        <w:fldChar w:fldCharType="end"/>
      </w:r>
    </w:p>
    <w:p w14:paraId="20E239B9" w14:textId="77777777" w:rsidR="00E73484" w:rsidRDefault="00E73484">
      <w:pPr>
        <w:pStyle w:val="TOC1"/>
        <w:tabs>
          <w:tab w:val="left" w:pos="864"/>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Vagrant</w:t>
      </w:r>
      <w:r>
        <w:rPr>
          <w:noProof/>
        </w:rPr>
        <w:tab/>
      </w:r>
      <w:r>
        <w:rPr>
          <w:noProof/>
        </w:rPr>
        <w:fldChar w:fldCharType="begin"/>
      </w:r>
      <w:r>
        <w:rPr>
          <w:noProof/>
        </w:rPr>
        <w:instrText xml:space="preserve"> PAGEREF _Toc434493109 \h </w:instrText>
      </w:r>
      <w:r>
        <w:rPr>
          <w:noProof/>
        </w:rPr>
      </w:r>
      <w:r>
        <w:rPr>
          <w:noProof/>
        </w:rPr>
        <w:fldChar w:fldCharType="separate"/>
      </w:r>
      <w:r>
        <w:rPr>
          <w:noProof/>
        </w:rPr>
        <w:t>10</w:t>
      </w:r>
      <w:r>
        <w:rPr>
          <w:noProof/>
        </w:rPr>
        <w:fldChar w:fldCharType="end"/>
      </w:r>
    </w:p>
    <w:p w14:paraId="21CD44E7" w14:textId="77777777" w:rsidR="00E73484" w:rsidRDefault="00E73484">
      <w:pPr>
        <w:pStyle w:val="TOC2"/>
        <w:tabs>
          <w:tab w:val="left" w:pos="1008"/>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Prerequisites for Azure</w:t>
      </w:r>
      <w:r>
        <w:rPr>
          <w:noProof/>
        </w:rPr>
        <w:tab/>
      </w:r>
      <w:r>
        <w:rPr>
          <w:noProof/>
        </w:rPr>
        <w:fldChar w:fldCharType="begin"/>
      </w:r>
      <w:r>
        <w:rPr>
          <w:noProof/>
        </w:rPr>
        <w:instrText xml:space="preserve"> PAGEREF _Toc434493110 \h </w:instrText>
      </w:r>
      <w:r>
        <w:rPr>
          <w:noProof/>
        </w:rPr>
      </w:r>
      <w:r>
        <w:rPr>
          <w:noProof/>
        </w:rPr>
        <w:fldChar w:fldCharType="separate"/>
      </w:r>
      <w:r>
        <w:rPr>
          <w:noProof/>
        </w:rPr>
        <w:t>10</w:t>
      </w:r>
      <w:r>
        <w:rPr>
          <w:noProof/>
        </w:rPr>
        <w:fldChar w:fldCharType="end"/>
      </w:r>
    </w:p>
    <w:p w14:paraId="5AD90B76" w14:textId="77777777" w:rsidR="00E73484" w:rsidRDefault="00E73484">
      <w:pPr>
        <w:pStyle w:val="TOC2"/>
        <w:tabs>
          <w:tab w:val="left" w:pos="1008"/>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Vagrantfile Changes</w:t>
      </w:r>
      <w:r>
        <w:rPr>
          <w:noProof/>
        </w:rPr>
        <w:tab/>
      </w:r>
      <w:r>
        <w:rPr>
          <w:noProof/>
        </w:rPr>
        <w:fldChar w:fldCharType="begin"/>
      </w:r>
      <w:r>
        <w:rPr>
          <w:noProof/>
        </w:rPr>
        <w:instrText xml:space="preserve"> PAGEREF _Toc434493111 \h </w:instrText>
      </w:r>
      <w:r>
        <w:rPr>
          <w:noProof/>
        </w:rPr>
      </w:r>
      <w:r>
        <w:rPr>
          <w:noProof/>
        </w:rPr>
        <w:fldChar w:fldCharType="separate"/>
      </w:r>
      <w:r>
        <w:rPr>
          <w:noProof/>
        </w:rPr>
        <w:t>10</w:t>
      </w:r>
      <w:r>
        <w:rPr>
          <w:noProof/>
        </w:rPr>
        <w:fldChar w:fldCharType="end"/>
      </w:r>
    </w:p>
    <w:p w14:paraId="53999AE3" w14:textId="77777777" w:rsidR="00E73484" w:rsidRDefault="00E73484">
      <w:pPr>
        <w:pStyle w:val="TOC2"/>
        <w:tabs>
          <w:tab w:val="left" w:pos="1008"/>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Gotchas</w:t>
      </w:r>
      <w:r>
        <w:rPr>
          <w:noProof/>
        </w:rPr>
        <w:tab/>
      </w:r>
      <w:r>
        <w:rPr>
          <w:noProof/>
        </w:rPr>
        <w:fldChar w:fldCharType="begin"/>
      </w:r>
      <w:r>
        <w:rPr>
          <w:noProof/>
        </w:rPr>
        <w:instrText xml:space="preserve"> PAGEREF _Toc434493112 \h </w:instrText>
      </w:r>
      <w:r>
        <w:rPr>
          <w:noProof/>
        </w:rPr>
      </w:r>
      <w:r>
        <w:rPr>
          <w:noProof/>
        </w:rPr>
        <w:fldChar w:fldCharType="separate"/>
      </w:r>
      <w:r>
        <w:rPr>
          <w:noProof/>
        </w:rPr>
        <w:t>12</w:t>
      </w:r>
      <w:r>
        <w:rPr>
          <w:noProof/>
        </w:rPr>
        <w:fldChar w:fldCharType="end"/>
      </w:r>
    </w:p>
    <w:p w14:paraId="46D7DB51" w14:textId="77777777" w:rsidR="00E73484" w:rsidRDefault="00E73484">
      <w:pPr>
        <w:pStyle w:val="TOC1"/>
        <w:tabs>
          <w:tab w:val="left" w:pos="864"/>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Azure Linux VM Access</w:t>
      </w:r>
      <w:r>
        <w:rPr>
          <w:noProof/>
        </w:rPr>
        <w:tab/>
      </w:r>
      <w:r>
        <w:rPr>
          <w:noProof/>
        </w:rPr>
        <w:fldChar w:fldCharType="begin"/>
      </w:r>
      <w:r>
        <w:rPr>
          <w:noProof/>
        </w:rPr>
        <w:instrText xml:space="preserve"> PAGEREF _Toc434493113 \h </w:instrText>
      </w:r>
      <w:r>
        <w:rPr>
          <w:noProof/>
        </w:rPr>
      </w:r>
      <w:r>
        <w:rPr>
          <w:noProof/>
        </w:rPr>
        <w:fldChar w:fldCharType="separate"/>
      </w:r>
      <w:r>
        <w:rPr>
          <w:noProof/>
        </w:rPr>
        <w:t>15</w:t>
      </w:r>
      <w:r>
        <w:rPr>
          <w:noProof/>
        </w:rPr>
        <w:fldChar w:fldCharType="end"/>
      </w:r>
    </w:p>
    <w:p w14:paraId="62059EFF" w14:textId="77777777" w:rsidR="00E73484" w:rsidRDefault="00E73484">
      <w:pPr>
        <w:pStyle w:val="TOC2"/>
        <w:tabs>
          <w:tab w:val="left" w:pos="1008"/>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Putty Private Key</w:t>
      </w:r>
      <w:r>
        <w:rPr>
          <w:noProof/>
        </w:rPr>
        <w:tab/>
      </w:r>
      <w:r>
        <w:rPr>
          <w:noProof/>
        </w:rPr>
        <w:fldChar w:fldCharType="begin"/>
      </w:r>
      <w:r>
        <w:rPr>
          <w:noProof/>
        </w:rPr>
        <w:instrText xml:space="preserve"> PAGEREF _Toc434493114 \h </w:instrText>
      </w:r>
      <w:r>
        <w:rPr>
          <w:noProof/>
        </w:rPr>
      </w:r>
      <w:r>
        <w:rPr>
          <w:noProof/>
        </w:rPr>
        <w:fldChar w:fldCharType="separate"/>
      </w:r>
      <w:r>
        <w:rPr>
          <w:noProof/>
        </w:rPr>
        <w:t>15</w:t>
      </w:r>
      <w:r>
        <w:rPr>
          <w:noProof/>
        </w:rPr>
        <w:fldChar w:fldCharType="end"/>
      </w:r>
    </w:p>
    <w:p w14:paraId="0CB17E0C" w14:textId="77777777" w:rsidR="00E73484" w:rsidRDefault="00E73484">
      <w:pPr>
        <w:pStyle w:val="TOC2"/>
        <w:tabs>
          <w:tab w:val="left" w:pos="1008"/>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Putty Access</w:t>
      </w:r>
      <w:r>
        <w:rPr>
          <w:noProof/>
        </w:rPr>
        <w:tab/>
      </w:r>
      <w:r>
        <w:rPr>
          <w:noProof/>
        </w:rPr>
        <w:fldChar w:fldCharType="begin"/>
      </w:r>
      <w:r>
        <w:rPr>
          <w:noProof/>
        </w:rPr>
        <w:instrText xml:space="preserve"> PAGEREF _Toc434493115 \h </w:instrText>
      </w:r>
      <w:r>
        <w:rPr>
          <w:noProof/>
        </w:rPr>
      </w:r>
      <w:r>
        <w:rPr>
          <w:noProof/>
        </w:rPr>
        <w:fldChar w:fldCharType="separate"/>
      </w:r>
      <w:r>
        <w:rPr>
          <w:noProof/>
        </w:rPr>
        <w:t>16</w:t>
      </w:r>
      <w:r>
        <w:rPr>
          <w:noProof/>
        </w:rPr>
        <w:fldChar w:fldCharType="end"/>
      </w:r>
    </w:p>
    <w:p w14:paraId="103D4AEF" w14:textId="77777777" w:rsidR="00E73484" w:rsidRDefault="00E73484">
      <w:pPr>
        <w:pStyle w:val="TOC1"/>
        <w:tabs>
          <w:tab w:val="left" w:pos="864"/>
        </w:tabs>
        <w:rPr>
          <w:rFonts w:asciiTheme="minorHAnsi" w:eastAsiaTheme="minorEastAsia" w:hAnsiTheme="minorHAnsi" w:cstheme="minorBidi"/>
          <w:b w:val="0"/>
          <w:noProof/>
        </w:rPr>
      </w:pPr>
      <w:r>
        <w:rPr>
          <w:noProof/>
        </w:rPr>
        <w:t>5</w:t>
      </w:r>
      <w:r>
        <w:rPr>
          <w:rFonts w:asciiTheme="minorHAnsi" w:eastAsiaTheme="minorEastAsia" w:hAnsiTheme="minorHAnsi" w:cstheme="minorBidi"/>
          <w:b w:val="0"/>
          <w:noProof/>
        </w:rPr>
        <w:tab/>
      </w:r>
      <w:r>
        <w:rPr>
          <w:noProof/>
        </w:rPr>
        <w:t>External Access</w:t>
      </w:r>
      <w:r>
        <w:rPr>
          <w:noProof/>
        </w:rPr>
        <w:tab/>
      </w:r>
      <w:r>
        <w:rPr>
          <w:noProof/>
        </w:rPr>
        <w:fldChar w:fldCharType="begin"/>
      </w:r>
      <w:r>
        <w:rPr>
          <w:noProof/>
        </w:rPr>
        <w:instrText xml:space="preserve"> PAGEREF _Toc434493116 \h </w:instrText>
      </w:r>
      <w:r>
        <w:rPr>
          <w:noProof/>
        </w:rPr>
      </w:r>
      <w:r>
        <w:rPr>
          <w:noProof/>
        </w:rPr>
        <w:fldChar w:fldCharType="separate"/>
      </w:r>
      <w:r>
        <w:rPr>
          <w:noProof/>
        </w:rPr>
        <w:t>19</w:t>
      </w:r>
      <w:r>
        <w:rPr>
          <w:noProof/>
        </w:rPr>
        <w:fldChar w:fldCharType="end"/>
      </w:r>
    </w:p>
    <w:p w14:paraId="1A706B9F" w14:textId="77777777" w:rsidR="00E73484" w:rsidRDefault="00E73484">
      <w:pPr>
        <w:pStyle w:val="TOC2"/>
        <w:tabs>
          <w:tab w:val="left" w:pos="1008"/>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Linux Ports</w:t>
      </w:r>
      <w:r>
        <w:rPr>
          <w:noProof/>
        </w:rPr>
        <w:tab/>
      </w:r>
      <w:r>
        <w:rPr>
          <w:noProof/>
        </w:rPr>
        <w:fldChar w:fldCharType="begin"/>
      </w:r>
      <w:r>
        <w:rPr>
          <w:noProof/>
        </w:rPr>
        <w:instrText xml:space="preserve"> PAGEREF _Toc434493117 \h </w:instrText>
      </w:r>
      <w:r>
        <w:rPr>
          <w:noProof/>
        </w:rPr>
      </w:r>
      <w:r>
        <w:rPr>
          <w:noProof/>
        </w:rPr>
        <w:fldChar w:fldCharType="separate"/>
      </w:r>
      <w:r>
        <w:rPr>
          <w:noProof/>
        </w:rPr>
        <w:t>19</w:t>
      </w:r>
      <w:r>
        <w:rPr>
          <w:noProof/>
        </w:rPr>
        <w:fldChar w:fldCharType="end"/>
      </w:r>
    </w:p>
    <w:p w14:paraId="65DD8076" w14:textId="77777777" w:rsidR="00E73484" w:rsidRDefault="00E73484">
      <w:pPr>
        <w:pStyle w:val="TOC2"/>
        <w:tabs>
          <w:tab w:val="left" w:pos="1008"/>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Azure Ports</w:t>
      </w:r>
      <w:r>
        <w:rPr>
          <w:noProof/>
        </w:rPr>
        <w:tab/>
      </w:r>
      <w:r>
        <w:rPr>
          <w:noProof/>
        </w:rPr>
        <w:fldChar w:fldCharType="begin"/>
      </w:r>
      <w:r>
        <w:rPr>
          <w:noProof/>
        </w:rPr>
        <w:instrText xml:space="preserve"> PAGEREF _Toc434493118 \h </w:instrText>
      </w:r>
      <w:r>
        <w:rPr>
          <w:noProof/>
        </w:rPr>
      </w:r>
      <w:r>
        <w:rPr>
          <w:noProof/>
        </w:rPr>
        <w:fldChar w:fldCharType="separate"/>
      </w:r>
      <w:r>
        <w:rPr>
          <w:noProof/>
        </w:rPr>
        <w:t>20</w:t>
      </w:r>
      <w:r>
        <w:rPr>
          <w:noProof/>
        </w:rPr>
        <w:fldChar w:fldCharType="end"/>
      </w:r>
    </w:p>
    <w:p w14:paraId="7D961691" w14:textId="77777777" w:rsidR="00E73484" w:rsidRDefault="00E73484">
      <w:pPr>
        <w:pStyle w:val="TOC2"/>
        <w:tabs>
          <w:tab w:val="left" w:pos="1008"/>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Ingres Net Connection</w:t>
      </w:r>
      <w:r>
        <w:rPr>
          <w:noProof/>
        </w:rPr>
        <w:tab/>
      </w:r>
      <w:r>
        <w:rPr>
          <w:noProof/>
        </w:rPr>
        <w:fldChar w:fldCharType="begin"/>
      </w:r>
      <w:r>
        <w:rPr>
          <w:noProof/>
        </w:rPr>
        <w:instrText xml:space="preserve"> PAGEREF _Toc434493119 \h </w:instrText>
      </w:r>
      <w:r>
        <w:rPr>
          <w:noProof/>
        </w:rPr>
      </w:r>
      <w:r>
        <w:rPr>
          <w:noProof/>
        </w:rPr>
        <w:fldChar w:fldCharType="separate"/>
      </w:r>
      <w:r>
        <w:rPr>
          <w:noProof/>
        </w:rPr>
        <w:t>23</w:t>
      </w:r>
      <w:r>
        <w:rPr>
          <w:noProof/>
        </w:rPr>
        <w:fldChar w:fldCharType="end"/>
      </w:r>
    </w:p>
    <w:p w14:paraId="01ECA181" w14:textId="77777777" w:rsidR="00E73484" w:rsidRDefault="00E73484">
      <w:pPr>
        <w:pStyle w:val="TOC2"/>
        <w:tabs>
          <w:tab w:val="left" w:pos="1008"/>
        </w:tabs>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ODBC Connection</w:t>
      </w:r>
      <w:r>
        <w:rPr>
          <w:noProof/>
        </w:rPr>
        <w:tab/>
      </w:r>
      <w:r>
        <w:rPr>
          <w:noProof/>
        </w:rPr>
        <w:fldChar w:fldCharType="begin"/>
      </w:r>
      <w:r>
        <w:rPr>
          <w:noProof/>
        </w:rPr>
        <w:instrText xml:space="preserve"> PAGEREF _Toc434493120 \h </w:instrText>
      </w:r>
      <w:r>
        <w:rPr>
          <w:noProof/>
        </w:rPr>
      </w:r>
      <w:r>
        <w:rPr>
          <w:noProof/>
        </w:rPr>
        <w:fldChar w:fldCharType="separate"/>
      </w:r>
      <w:r>
        <w:rPr>
          <w:noProof/>
        </w:rPr>
        <w:t>24</w:t>
      </w:r>
      <w:r>
        <w:rPr>
          <w:noProof/>
        </w:rPr>
        <w:fldChar w:fldCharType="end"/>
      </w:r>
    </w:p>
    <w:p w14:paraId="6DFC89D5" w14:textId="77777777" w:rsidR="00E73484" w:rsidRDefault="00E73484">
      <w:pPr>
        <w:pStyle w:val="TOC2"/>
        <w:tabs>
          <w:tab w:val="left" w:pos="1008"/>
        </w:tabs>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JDBC Connection</w:t>
      </w:r>
      <w:r>
        <w:rPr>
          <w:noProof/>
        </w:rPr>
        <w:tab/>
      </w:r>
      <w:r>
        <w:rPr>
          <w:noProof/>
        </w:rPr>
        <w:fldChar w:fldCharType="begin"/>
      </w:r>
      <w:r>
        <w:rPr>
          <w:noProof/>
        </w:rPr>
        <w:instrText xml:space="preserve"> PAGEREF _Toc434493121 \h </w:instrText>
      </w:r>
      <w:r>
        <w:rPr>
          <w:noProof/>
        </w:rPr>
      </w:r>
      <w:r>
        <w:rPr>
          <w:noProof/>
        </w:rPr>
        <w:fldChar w:fldCharType="separate"/>
      </w:r>
      <w:r>
        <w:rPr>
          <w:noProof/>
        </w:rPr>
        <w:t>25</w:t>
      </w:r>
      <w:r>
        <w:rPr>
          <w:noProof/>
        </w:rPr>
        <w:fldChar w:fldCharType="end"/>
      </w:r>
    </w:p>
    <w:p w14:paraId="562BF48D" w14:textId="77777777" w:rsidR="00E91FE9" w:rsidRDefault="00FE4BD7">
      <w:pPr>
        <w:pStyle w:val="BodyText"/>
        <w:jc w:val="left"/>
      </w:pPr>
      <w:r>
        <w:fldChar w:fldCharType="end"/>
      </w:r>
    </w:p>
    <w:p w14:paraId="6F51ADE5" w14:textId="77777777" w:rsidR="00E91FE9" w:rsidRDefault="00E91FE9" w:rsidP="009C312F">
      <w:pPr>
        <w:pStyle w:val="Heading1"/>
      </w:pPr>
      <w:r>
        <w:br w:type="page"/>
      </w:r>
      <w:bookmarkStart w:id="2" w:name="bmk_BeginTyping"/>
      <w:bookmarkStart w:id="3" w:name="_Toc434493105"/>
      <w:bookmarkEnd w:id="2"/>
      <w:r w:rsidR="009C312F">
        <w:lastRenderedPageBreak/>
        <w:t>Introduction</w:t>
      </w:r>
      <w:bookmarkEnd w:id="3"/>
    </w:p>
    <w:p w14:paraId="3DDCCA76" w14:textId="61621941" w:rsidR="00734EA9" w:rsidRDefault="00734EA9" w:rsidP="00734EA9">
      <w:pPr>
        <w:pStyle w:val="BodyText"/>
      </w:pPr>
      <w:r>
        <w:t>This document is intended to show a quick way for a developer to get up and running with a live Vector installation running on Microsoft Azure.</w:t>
      </w:r>
    </w:p>
    <w:p w14:paraId="50430053" w14:textId="24DFE223" w:rsidR="009F606E" w:rsidRDefault="00734EA9" w:rsidP="009F606E">
      <w:pPr>
        <w:pStyle w:val="BodyText"/>
      </w:pPr>
      <w:r>
        <w:t xml:space="preserve">The guide is based on the use of a developer tool called Vagrant. It is intended for those unfamiliar with Vagrant and Azure as an aid in getting Vagrant to create a Linux machine using in the Azure cloud service, and then installing </w:t>
      </w:r>
      <w:proofErr w:type="spellStart"/>
      <w:r>
        <w:t>Actian</w:t>
      </w:r>
      <w:proofErr w:type="spellEnd"/>
      <w:r>
        <w:t xml:space="preserve"> Vector on that virtual machine (VM).</w:t>
      </w:r>
    </w:p>
    <w:p w14:paraId="01232BAA" w14:textId="12A6E39D" w:rsidR="006560F6" w:rsidRDefault="00E26CC9" w:rsidP="009F606E">
      <w:pPr>
        <w:pStyle w:val="BodyText"/>
      </w:pPr>
      <w:r>
        <w:t>Other approaches may be possible, but the one documented here has been developed to work around current limitations in Vagrant’s support for Azure.</w:t>
      </w:r>
      <w:r w:rsidR="006560F6">
        <w:t xml:space="preserve"> </w:t>
      </w:r>
      <w:r>
        <w:t>Better alternative approaches may be possible</w:t>
      </w:r>
      <w:r w:rsidR="006560F6">
        <w:t xml:space="preserve"> and any valid contribution is gladly accepted.</w:t>
      </w:r>
    </w:p>
    <w:p w14:paraId="6A83296A" w14:textId="44D8AB50" w:rsidR="00F11C49" w:rsidRDefault="00F11C49" w:rsidP="009F606E">
      <w:pPr>
        <w:pStyle w:val="BodyText"/>
      </w:pPr>
      <w:r>
        <w:t>Vagrant is a developer-oriented tool that is designed to simplify and automate the process of defining, creating and configuring a virtual machine with a defined set of software packages.</w:t>
      </w:r>
    </w:p>
    <w:p w14:paraId="3E9523BE" w14:textId="043A996A" w:rsidR="00804D89" w:rsidRDefault="006560F6" w:rsidP="00804D89">
      <w:pPr>
        <w:pStyle w:val="BodyText"/>
        <w:spacing w:after="0"/>
      </w:pPr>
      <w:r>
        <w:t>This docum</w:t>
      </w:r>
      <w:r w:rsidR="00E26CC9">
        <w:t>ent is necessary because, where</w:t>
      </w:r>
      <w:r>
        <w:t>as</w:t>
      </w:r>
      <w:r w:rsidR="009F606E">
        <w:t xml:space="preserve"> creating a local VM using Vagrant against say the Oracle Virtual Box </w:t>
      </w:r>
      <w:r w:rsidR="00A670A6">
        <w:t xml:space="preserve">(VB) </w:t>
      </w:r>
      <w:r w:rsidR="009F606E">
        <w:t>provider is fairly straight forward,</w:t>
      </w:r>
      <w:r w:rsidR="00804D89">
        <w:t xml:space="preserve"> </w:t>
      </w:r>
      <w:r w:rsidR="00E26CC9">
        <w:t xml:space="preserve">this is not the case </w:t>
      </w:r>
      <w:r w:rsidR="00804D89">
        <w:t>for Azure</w:t>
      </w:r>
      <w:r w:rsidR="00E26CC9">
        <w:t xml:space="preserve"> with the current Vagrant release (1.7.4)</w:t>
      </w:r>
      <w:r w:rsidR="00804D89">
        <w:t>. T</w:t>
      </w:r>
      <w:r w:rsidR="009F606E">
        <w:t>here are quite a few ‘nuances’ with Azu</w:t>
      </w:r>
      <w:r w:rsidR="00720D1F">
        <w:t>re</w:t>
      </w:r>
      <w:r>
        <w:t xml:space="preserve"> as well as components</w:t>
      </w:r>
      <w:r w:rsidR="00804D89">
        <w:t>,</w:t>
      </w:r>
      <w:r w:rsidR="00E26CC9">
        <w:t xml:space="preserve"> </w:t>
      </w:r>
      <w:r w:rsidR="00804D89">
        <w:t>such as Chef,</w:t>
      </w:r>
      <w:r>
        <w:t xml:space="preserve"> that just don’t seem to work </w:t>
      </w:r>
      <w:r w:rsidR="00E26CC9">
        <w:t>properly in the Azure envir</w:t>
      </w:r>
      <w:r w:rsidR="00804D89">
        <w:t>onment</w:t>
      </w:r>
      <w:r w:rsidR="00E26CC9">
        <w:t xml:space="preserve"> </w:t>
      </w:r>
      <w:r>
        <w:t xml:space="preserve">and hence need to be </w:t>
      </w:r>
      <w:r w:rsidR="00E26CC9">
        <w:t>worked around</w:t>
      </w:r>
      <w:r w:rsidR="00720D1F">
        <w:t>.</w:t>
      </w:r>
      <w:r w:rsidR="004779A3">
        <w:t xml:space="preserve"> </w:t>
      </w:r>
    </w:p>
    <w:p w14:paraId="571C1D32" w14:textId="77777777" w:rsidR="00E26CC9" w:rsidRDefault="00E26CC9" w:rsidP="00804D89">
      <w:pPr>
        <w:pStyle w:val="BodyText"/>
        <w:spacing w:after="0"/>
      </w:pPr>
    </w:p>
    <w:p w14:paraId="23577B40" w14:textId="1F4ABB70" w:rsidR="009F606E" w:rsidRDefault="004779A3" w:rsidP="009F606E">
      <w:pPr>
        <w:pStyle w:val="BodyText"/>
      </w:pPr>
      <w:r>
        <w:t>Additionally, unlike VB</w:t>
      </w:r>
      <w:r w:rsidR="00F11C49">
        <w:t>,</w:t>
      </w:r>
      <w:r>
        <w:t xml:space="preserve"> </w:t>
      </w:r>
      <w:r w:rsidR="00E26CC9" w:rsidRPr="00E26CC9">
        <w:t xml:space="preserve">Azure requires </w:t>
      </w:r>
      <w:r w:rsidR="00E26CC9">
        <w:t xml:space="preserve">account-specific credentials to be entered before it will work, which are </w:t>
      </w:r>
      <w:r>
        <w:t>specific to you and your Azure Account Subscription.</w:t>
      </w:r>
    </w:p>
    <w:p w14:paraId="466101A5" w14:textId="4B76954E" w:rsidR="005F4932" w:rsidRDefault="00720D1F" w:rsidP="009F606E">
      <w:pPr>
        <w:pStyle w:val="BodyText"/>
      </w:pPr>
      <w:r>
        <w:t>This document assumes that you are</w:t>
      </w:r>
      <w:r w:rsidR="00FC2C1B">
        <w:t xml:space="preserve"> running Vagrant </w:t>
      </w:r>
      <w:r w:rsidR="00940FA9">
        <w:t>pre-installed on</w:t>
      </w:r>
      <w:r w:rsidR="00FC2C1B">
        <w:t xml:space="preserve"> a Windows machine. </w:t>
      </w:r>
      <w:r w:rsidR="00F11C49">
        <w:t xml:space="preserve">This open source tool can be downloaded and installed from </w:t>
      </w:r>
      <w:hyperlink r:id="rId9" w:history="1">
        <w:r w:rsidR="00F11C49" w:rsidRPr="00B8019F">
          <w:rPr>
            <w:rStyle w:val="Hyperlink"/>
          </w:rPr>
          <w:t>www.vagrantup.com</w:t>
        </w:r>
      </w:hyperlink>
      <w:r w:rsidR="00F11C49">
        <w:t>.</w:t>
      </w:r>
    </w:p>
    <w:p w14:paraId="29ACA44A" w14:textId="43B3D0D7" w:rsidR="005F4932" w:rsidRDefault="00E26CC9" w:rsidP="009F606E">
      <w:pPr>
        <w:pStyle w:val="BodyText"/>
      </w:pPr>
      <w:r>
        <w:t>Currently, a</w:t>
      </w:r>
      <w:r w:rsidR="005F4932">
        <w:t xml:space="preserve"> Microsoft </w:t>
      </w:r>
      <w:r>
        <w:t xml:space="preserve">is offering a free trial of </w:t>
      </w:r>
      <w:r w:rsidR="005F4932">
        <w:t xml:space="preserve">Azure </w:t>
      </w:r>
      <w:r>
        <w:t>which may be used to try out this approach and that platform</w:t>
      </w:r>
      <w:r w:rsidR="005F4932">
        <w:t>.</w:t>
      </w:r>
    </w:p>
    <w:p w14:paraId="4028AE12" w14:textId="77777777" w:rsidR="009F606E" w:rsidRDefault="009F606E" w:rsidP="009F606E">
      <w:pPr>
        <w:pStyle w:val="BodyText"/>
      </w:pPr>
    </w:p>
    <w:p w14:paraId="5434B242" w14:textId="77777777" w:rsidR="00CB2DA1" w:rsidRDefault="00CB2DA1">
      <w:pPr>
        <w:widowControl/>
        <w:overflowPunct/>
        <w:autoSpaceDE/>
        <w:autoSpaceDN/>
        <w:adjustRightInd/>
        <w:textAlignment w:val="auto"/>
        <w:rPr>
          <w:b/>
          <w:kern w:val="28"/>
          <w:sz w:val="28"/>
        </w:rPr>
      </w:pPr>
      <w:r>
        <w:br w:type="page"/>
      </w:r>
    </w:p>
    <w:p w14:paraId="73AAAE38" w14:textId="432A98CC" w:rsidR="009F606E" w:rsidRDefault="009F606E" w:rsidP="009F606E">
      <w:pPr>
        <w:pStyle w:val="Heading1"/>
      </w:pPr>
      <w:bookmarkStart w:id="4" w:name="_Toc434493106"/>
      <w:r>
        <w:lastRenderedPageBreak/>
        <w:t>Azure</w:t>
      </w:r>
      <w:bookmarkEnd w:id="4"/>
    </w:p>
    <w:p w14:paraId="75EA97B2" w14:textId="4F0D14EE" w:rsidR="009F606E" w:rsidRDefault="009F606E" w:rsidP="009F606E">
      <w:pPr>
        <w:pStyle w:val="BodyText"/>
      </w:pPr>
      <w:r>
        <w:t xml:space="preserve">First thing to do is </w:t>
      </w:r>
      <w:r w:rsidR="00E06B85">
        <w:t>sign up for Azure. At the time</w:t>
      </w:r>
      <w:r>
        <w:t xml:space="preserve"> of writing a 30 day free trial with </w:t>
      </w:r>
      <w:r w:rsidR="00E26CC9">
        <w:t>$200/£125</w:t>
      </w:r>
      <w:r>
        <w:t xml:space="preserve"> credit </w:t>
      </w:r>
      <w:r w:rsidR="00E26CC9">
        <w:t xml:space="preserve">is </w:t>
      </w:r>
      <w:r>
        <w:t xml:space="preserve">available. This should be ample to get you off the ground as usage can be kept very low by simply destroying your VMs </w:t>
      </w:r>
      <w:r w:rsidR="00E26CC9">
        <w:t>at the end of the day</w:t>
      </w:r>
      <w:r>
        <w:t xml:space="preserve">. </w:t>
      </w:r>
    </w:p>
    <w:p w14:paraId="4ED90264" w14:textId="096F0767" w:rsidR="009F606E" w:rsidRDefault="004628CC" w:rsidP="009F606E">
      <w:pPr>
        <w:pStyle w:val="BodyText"/>
      </w:pPr>
      <w:r>
        <w:t>Next you n</w:t>
      </w:r>
      <w:r w:rsidR="00E26CC9">
        <w:t>eed the image name for the box, as follows.</w:t>
      </w:r>
    </w:p>
    <w:p w14:paraId="55DE1902" w14:textId="77777777" w:rsidR="00B253BF" w:rsidRDefault="00B253BF" w:rsidP="00B253BF"/>
    <w:p w14:paraId="0DDD0320" w14:textId="389F54CE" w:rsidR="00CA07D8" w:rsidRDefault="00CA07D8" w:rsidP="00CA07D8">
      <w:pPr>
        <w:pStyle w:val="Heading2"/>
      </w:pPr>
      <w:bookmarkStart w:id="5" w:name="_Ref432573764"/>
      <w:bookmarkStart w:id="6" w:name="_Ref432573896"/>
      <w:bookmarkStart w:id="7" w:name="_Ref432574544"/>
      <w:bookmarkStart w:id="8" w:name="_Toc434493107"/>
      <w:r>
        <w:t>Gather Essential Information</w:t>
      </w:r>
      <w:bookmarkEnd w:id="5"/>
      <w:bookmarkEnd w:id="6"/>
      <w:bookmarkEnd w:id="7"/>
      <w:bookmarkEnd w:id="8"/>
    </w:p>
    <w:p w14:paraId="330D499F" w14:textId="2F82B0AC" w:rsidR="00A670A6" w:rsidRDefault="00E06B85" w:rsidP="009F606E">
      <w:pPr>
        <w:pStyle w:val="BodyText"/>
      </w:pPr>
      <w:r>
        <w:t>For Azure it does</w:t>
      </w:r>
      <w:r w:rsidR="00A670A6">
        <w:t xml:space="preserve"> not seem</w:t>
      </w:r>
      <w:r w:rsidR="00741286">
        <w:t xml:space="preserve"> possible to get a list of box image names</w:t>
      </w:r>
      <w:r w:rsidR="00A670A6">
        <w:t xml:space="preserve"> </w:t>
      </w:r>
      <w:r>
        <w:t xml:space="preserve">from the ‘Management Interface’ </w:t>
      </w:r>
      <w:r w:rsidR="00A670A6">
        <w:t>so you have to proceed as follows:</w:t>
      </w:r>
    </w:p>
    <w:p w14:paraId="07323AC0" w14:textId="6388B695" w:rsidR="00A670A6" w:rsidRDefault="00A670A6" w:rsidP="00A670A6">
      <w:pPr>
        <w:pStyle w:val="BodyText"/>
        <w:numPr>
          <w:ilvl w:val="0"/>
          <w:numId w:val="36"/>
        </w:numPr>
      </w:pPr>
      <w:r>
        <w:t>Download Azure PowerShell</w:t>
      </w:r>
    </w:p>
    <w:p w14:paraId="338BA20E" w14:textId="2B521E80" w:rsidR="00A670A6" w:rsidRDefault="0069796A" w:rsidP="00A670A6">
      <w:pPr>
        <w:pStyle w:val="BodyText"/>
      </w:pPr>
      <w:hyperlink r:id="rId10" w:history="1">
        <w:r w:rsidR="00A670A6" w:rsidRPr="00CC6B95">
          <w:rPr>
            <w:rStyle w:val="Hyperlink"/>
          </w:rPr>
          <w:t>http://go.microsoft.com/fwlink/p/?LinkId=320376</w:t>
        </w:r>
      </w:hyperlink>
    </w:p>
    <w:p w14:paraId="0868DB89" w14:textId="11B4D43B" w:rsidR="00A670A6" w:rsidRDefault="00A670A6" w:rsidP="00A670A6">
      <w:pPr>
        <w:pStyle w:val="BodyText"/>
      </w:pPr>
      <w:r>
        <w:t>Once you have installed it run up the PowerShell:</w:t>
      </w:r>
    </w:p>
    <w:p w14:paraId="53608100" w14:textId="005D6E4C" w:rsidR="00CD15D7" w:rsidRDefault="00B358CF" w:rsidP="00A670A6">
      <w:pPr>
        <w:pStyle w:val="BodyText"/>
      </w:pPr>
      <w:r>
        <w:rPr>
          <w:noProof/>
        </w:rPr>
        <w:drawing>
          <wp:inline distT="0" distB="0" distL="0" distR="0" wp14:anchorId="1B5D1973" wp14:editId="1FCA128D">
            <wp:extent cx="5733415" cy="35318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31870"/>
                    </a:xfrm>
                    <a:prstGeom prst="rect">
                      <a:avLst/>
                    </a:prstGeom>
                  </pic:spPr>
                </pic:pic>
              </a:graphicData>
            </a:graphic>
          </wp:inline>
        </w:drawing>
      </w:r>
    </w:p>
    <w:p w14:paraId="60FED020" w14:textId="263680DE" w:rsidR="00A670A6" w:rsidRPr="00A670A6" w:rsidRDefault="00A670A6" w:rsidP="00FD5EF2"/>
    <w:p w14:paraId="4E0FB84F" w14:textId="6578DDC3" w:rsidR="00A670A6" w:rsidRDefault="004B229D" w:rsidP="00A670A6">
      <w:pPr>
        <w:pStyle w:val="BodyText"/>
        <w:numPr>
          <w:ilvl w:val="0"/>
          <w:numId w:val="36"/>
        </w:numPr>
      </w:pPr>
      <w:r>
        <w:t>Configure Access to Azure</w:t>
      </w:r>
    </w:p>
    <w:p w14:paraId="1679CE47" w14:textId="38EAF176" w:rsidR="004B229D" w:rsidRDefault="004B229D" w:rsidP="004B229D">
      <w:pPr>
        <w:pStyle w:val="BodyText"/>
      </w:pPr>
      <w:r>
        <w:t>In the PowerShell dow</w:t>
      </w:r>
      <w:r w:rsidR="00741286">
        <w:t>nload the settings files for your</w:t>
      </w:r>
      <w:r>
        <w:t xml:space="preserve"> subscriptions</w:t>
      </w:r>
      <w:r w:rsidR="00E26CC9">
        <w:t>, e.g. the free trial</w:t>
      </w:r>
      <w:r>
        <w:t xml:space="preserve">. </w:t>
      </w:r>
      <w:r w:rsidR="00E06B85">
        <w:t>In the PowerShell enter</w:t>
      </w:r>
      <w:r>
        <w:t>:</w:t>
      </w:r>
    </w:p>
    <w:p w14:paraId="64933683" w14:textId="62B21522" w:rsidR="004B229D" w:rsidRPr="004B229D" w:rsidRDefault="004B229D" w:rsidP="004B229D">
      <w:pPr>
        <w:pStyle w:val="BodyText"/>
        <w:ind w:left="720"/>
        <w:rPr>
          <w:rFonts w:ascii="Courier New" w:hAnsi="Courier New" w:cs="Courier New"/>
        </w:rPr>
      </w:pPr>
      <w:r w:rsidRPr="004B229D">
        <w:rPr>
          <w:rFonts w:ascii="Courier New" w:hAnsi="Courier New" w:cs="Courier New"/>
        </w:rPr>
        <w:t>Get-</w:t>
      </w:r>
      <w:proofErr w:type="spellStart"/>
      <w:r w:rsidRPr="004B229D">
        <w:rPr>
          <w:rFonts w:ascii="Courier New" w:hAnsi="Courier New" w:cs="Courier New"/>
        </w:rPr>
        <w:t>AzurePublishSettingsFile</w:t>
      </w:r>
      <w:proofErr w:type="spellEnd"/>
    </w:p>
    <w:p w14:paraId="1710524A" w14:textId="683196D5" w:rsidR="00E06B85" w:rsidRDefault="00E06B85" w:rsidP="004B229D">
      <w:pPr>
        <w:pStyle w:val="BodyText"/>
      </w:pPr>
      <w:r>
        <w:lastRenderedPageBreak/>
        <w:t>If you are not currently logged on to your Azure account you will be prompted for your user and password.</w:t>
      </w:r>
    </w:p>
    <w:p w14:paraId="05FB47EA" w14:textId="09A0B9D1" w:rsidR="004B229D" w:rsidRDefault="00E06B85" w:rsidP="004B229D">
      <w:pPr>
        <w:pStyle w:val="BodyText"/>
      </w:pPr>
      <w:r>
        <w:t xml:space="preserve">In </w:t>
      </w:r>
      <w:proofErr w:type="gramStart"/>
      <w:r>
        <w:t>your down</w:t>
      </w:r>
      <w:r w:rsidR="004B229D">
        <w:t>loads</w:t>
      </w:r>
      <w:proofErr w:type="gramEnd"/>
      <w:r w:rsidR="004B229D">
        <w:t xml:space="preserve"> </w:t>
      </w:r>
      <w:r w:rsidR="0026761C">
        <w:t xml:space="preserve">folder </w:t>
      </w:r>
      <w:r w:rsidR="004B229D">
        <w:t xml:space="preserve">you will </w:t>
      </w:r>
      <w:r w:rsidR="0026761C">
        <w:t xml:space="preserve">now have a file </w:t>
      </w:r>
      <w:r w:rsidR="00E26CC9">
        <w:t xml:space="preserve">named </w:t>
      </w:r>
      <w:r w:rsidR="004B229D">
        <w:t>something like ‘</w:t>
      </w:r>
      <w:r w:rsidR="004B229D" w:rsidRPr="004B229D">
        <w:t>Free Trial-10-13-2015-credentials.publishsettings</w:t>
      </w:r>
      <w:r w:rsidR="004B229D">
        <w:t xml:space="preserve">’. </w:t>
      </w:r>
      <w:r w:rsidR="00E26CC9">
        <w:t>C</w:t>
      </w:r>
      <w:r w:rsidR="004B229D">
        <w:t xml:space="preserve">opy </w:t>
      </w:r>
      <w:r w:rsidR="00E26CC9">
        <w:t xml:space="preserve">this </w:t>
      </w:r>
      <w:r w:rsidR="004B229D">
        <w:t>to C: which is the default directory for the PowerShell</w:t>
      </w:r>
    </w:p>
    <w:p w14:paraId="0382B45D" w14:textId="6B147E91" w:rsidR="004B229D" w:rsidRDefault="00E06B85" w:rsidP="004B229D">
      <w:pPr>
        <w:pStyle w:val="BodyText"/>
      </w:pPr>
      <w:r>
        <w:t>Now import the</w:t>
      </w:r>
      <w:r w:rsidR="0026761C">
        <w:t>se</w:t>
      </w:r>
      <w:r>
        <w:t xml:space="preserve"> settings by typing the following in the PowerShell</w:t>
      </w:r>
      <w:r w:rsidR="004B229D">
        <w:t>:</w:t>
      </w:r>
    </w:p>
    <w:p w14:paraId="4C9C140A" w14:textId="5D2D54ED" w:rsidR="004B229D" w:rsidRDefault="004B229D" w:rsidP="00FD5EF2">
      <w:pPr>
        <w:rPr>
          <w:rFonts w:ascii="Courier New" w:hAnsi="Courier New" w:cs="Courier New"/>
        </w:rPr>
      </w:pPr>
      <w:r>
        <w:t xml:space="preserve">       </w:t>
      </w:r>
      <w:r w:rsidRPr="004B229D">
        <w:rPr>
          <w:rFonts w:ascii="Courier New" w:hAnsi="Courier New" w:cs="Courier New"/>
        </w:rPr>
        <w:t>Import-</w:t>
      </w:r>
      <w:proofErr w:type="spellStart"/>
      <w:r w:rsidRPr="004B229D">
        <w:rPr>
          <w:rFonts w:ascii="Courier New" w:hAnsi="Courier New" w:cs="Courier New"/>
        </w:rPr>
        <w:t>AzurePublishSettingsFile</w:t>
      </w:r>
      <w:proofErr w:type="spellEnd"/>
      <w:r w:rsidRPr="004B229D">
        <w:rPr>
          <w:rFonts w:ascii="Courier New" w:hAnsi="Courier New" w:cs="Courier New"/>
        </w:rPr>
        <w:t xml:space="preserve"> "Free Trial-10-9-2015-credentials.publishsettings"</w:t>
      </w:r>
    </w:p>
    <w:p w14:paraId="7C83D33E" w14:textId="77777777" w:rsidR="00FD5EF2" w:rsidRPr="00FD5EF2" w:rsidRDefault="00FD5EF2" w:rsidP="00FD5EF2">
      <w:pPr>
        <w:rPr>
          <w:rFonts w:ascii="Courier New" w:hAnsi="Courier New" w:cs="Courier New"/>
        </w:rPr>
      </w:pPr>
    </w:p>
    <w:p w14:paraId="2C8E6744" w14:textId="6CEBB940" w:rsidR="00FD5EF2" w:rsidRDefault="00FD5EF2" w:rsidP="004B229D">
      <w:pPr>
        <w:pStyle w:val="BodyText"/>
      </w:pPr>
      <w:r>
        <w:rPr>
          <w:noProof/>
        </w:rPr>
        <w:drawing>
          <wp:inline distT="0" distB="0" distL="0" distR="0" wp14:anchorId="7F8ED97D" wp14:editId="082ACC49">
            <wp:extent cx="57340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684BE1FD" w14:textId="77777777" w:rsidR="00FD5EF2" w:rsidRPr="004B229D" w:rsidRDefault="00FD5EF2" w:rsidP="00FD5EF2"/>
    <w:p w14:paraId="1BBE1002" w14:textId="39F1CA6F" w:rsidR="004B229D" w:rsidRDefault="004B229D" w:rsidP="004B229D">
      <w:pPr>
        <w:pStyle w:val="BodyText"/>
        <w:numPr>
          <w:ilvl w:val="0"/>
          <w:numId w:val="36"/>
        </w:numPr>
      </w:pPr>
      <w:r>
        <w:t>Subscription ID</w:t>
      </w:r>
    </w:p>
    <w:p w14:paraId="0BF9E522" w14:textId="390A9EAE" w:rsidR="004B229D" w:rsidRPr="004B229D" w:rsidRDefault="004B229D" w:rsidP="004B229D">
      <w:pPr>
        <w:pStyle w:val="BodyText"/>
      </w:pPr>
      <w:r>
        <w:t xml:space="preserve">Note the </w:t>
      </w:r>
      <w:r w:rsidR="00E06B85">
        <w:t>‘</w:t>
      </w:r>
      <w:r>
        <w:t>Id</w:t>
      </w:r>
      <w:r w:rsidR="00E06B85">
        <w:t>’</w:t>
      </w:r>
      <w:r w:rsidR="00FD5EF2">
        <w:t xml:space="preserve"> that is displayed (Author’s blanked out)</w:t>
      </w:r>
      <w:r>
        <w:t>. This is your Free Trial Subscription ID and you will need this later when updating your Vagrant file to use the Azure provider.</w:t>
      </w:r>
    </w:p>
    <w:p w14:paraId="15780F5B" w14:textId="25940CE6" w:rsidR="004B229D" w:rsidRDefault="006F540E" w:rsidP="004B229D">
      <w:pPr>
        <w:pStyle w:val="BodyText"/>
        <w:numPr>
          <w:ilvl w:val="0"/>
          <w:numId w:val="36"/>
        </w:numPr>
      </w:pPr>
      <w:r>
        <w:t>OS Name in Azure</w:t>
      </w:r>
    </w:p>
    <w:p w14:paraId="3B45BB12" w14:textId="10E6ECBD" w:rsidR="004B229D" w:rsidRDefault="00E2581D" w:rsidP="004B229D">
      <w:pPr>
        <w:pStyle w:val="BodyText"/>
      </w:pPr>
      <w:r>
        <w:t>Before you</w:t>
      </w:r>
      <w:r w:rsidR="004B229D">
        <w:t xml:space="preserve"> can get the actual </w:t>
      </w:r>
      <w:r w:rsidR="006F540E">
        <w:t xml:space="preserve">OS </w:t>
      </w:r>
      <w:r w:rsidR="004B229D">
        <w:t xml:space="preserve">image name we </w:t>
      </w:r>
      <w:r>
        <w:t>use in the</w:t>
      </w:r>
      <w:r w:rsidR="006F540E">
        <w:t xml:space="preserve"> Vagrant </w:t>
      </w:r>
      <w:r>
        <w:t>file you</w:t>
      </w:r>
      <w:r w:rsidR="006F540E">
        <w:t xml:space="preserve"> </w:t>
      </w:r>
      <w:r w:rsidR="004B229D">
        <w:t xml:space="preserve">need to get the </w:t>
      </w:r>
      <w:r w:rsidR="006F540E">
        <w:t xml:space="preserve">OS </w:t>
      </w:r>
      <w:r w:rsidR="004B229D">
        <w:t xml:space="preserve">name as </w:t>
      </w:r>
      <w:r w:rsidR="00E26CC9">
        <w:t>Azure</w:t>
      </w:r>
      <w:r w:rsidR="004B229D">
        <w:t xml:space="preserve"> see</w:t>
      </w:r>
      <w:r w:rsidR="00E26CC9">
        <w:t>s</w:t>
      </w:r>
      <w:r w:rsidR="004B229D">
        <w:t xml:space="preserve"> it. </w:t>
      </w:r>
    </w:p>
    <w:p w14:paraId="4160320C" w14:textId="35C81262" w:rsidR="004B229D" w:rsidRDefault="004B229D" w:rsidP="004B229D">
      <w:pPr>
        <w:pStyle w:val="BodyText"/>
      </w:pPr>
      <w:r>
        <w:t>Logon to your Microsoft Azure account.</w:t>
      </w:r>
    </w:p>
    <w:p w14:paraId="577610F8" w14:textId="48FBF698" w:rsidR="004B229D" w:rsidRDefault="004B229D" w:rsidP="004B229D">
      <w:pPr>
        <w:pStyle w:val="BodyText"/>
      </w:pPr>
      <w:r>
        <w:t xml:space="preserve">Select </w:t>
      </w:r>
      <w:r w:rsidR="006F540E">
        <w:t>‘</w:t>
      </w:r>
      <w:r>
        <w:t>Virtual Machines</w:t>
      </w:r>
      <w:r w:rsidR="006F540E">
        <w:t>’</w:t>
      </w:r>
      <w:r>
        <w:t xml:space="preserve"> </w:t>
      </w:r>
      <w:r>
        <w:sym w:font="Wingdings" w:char="F0E0"/>
      </w:r>
      <w:r>
        <w:t xml:space="preserve"> </w:t>
      </w:r>
      <w:r w:rsidR="006F540E">
        <w:t>‘</w:t>
      </w:r>
      <w:r>
        <w:t>CREATE A VIRTUAL MACHINE</w:t>
      </w:r>
      <w:r w:rsidR="006F540E">
        <w:t>’</w:t>
      </w:r>
    </w:p>
    <w:p w14:paraId="689BA2F9" w14:textId="64C62EB3" w:rsidR="004B229D" w:rsidRDefault="006F540E" w:rsidP="004B229D">
      <w:pPr>
        <w:pStyle w:val="BodyText"/>
      </w:pPr>
      <w:r>
        <w:t>Select ‘FROM GALLERY’</w:t>
      </w:r>
    </w:p>
    <w:p w14:paraId="1C504006" w14:textId="242A2642" w:rsidR="006F540E" w:rsidRDefault="006F540E" w:rsidP="004B229D">
      <w:pPr>
        <w:pStyle w:val="BodyText"/>
      </w:pPr>
      <w:r>
        <w:lastRenderedPageBreak/>
        <w:t>Select the appropriate image. In this example ‘CentOS 6.7’</w:t>
      </w:r>
      <w:r w:rsidR="00E2581D">
        <w:t xml:space="preserve"> which </w:t>
      </w:r>
      <w:r w:rsidR="00E26CC9">
        <w:t xml:space="preserve">is published and maintained by </w:t>
      </w:r>
      <w:proofErr w:type="spellStart"/>
      <w:r w:rsidR="00E26CC9">
        <w:t>OpenLogic</w:t>
      </w:r>
      <w:proofErr w:type="spellEnd"/>
      <w:r w:rsidR="00E26CC9">
        <w:t xml:space="preserve"> as </w:t>
      </w:r>
      <w:r w:rsidR="00E2581D">
        <w:t>‘</w:t>
      </w:r>
      <w:proofErr w:type="spellStart"/>
      <w:r w:rsidR="00E2581D">
        <w:t>OpenLogic</w:t>
      </w:r>
      <w:proofErr w:type="spellEnd"/>
      <w:r w:rsidR="00E2581D">
        <w:t xml:space="preserve"> 6.7’.</w:t>
      </w:r>
    </w:p>
    <w:p w14:paraId="6AE64B43" w14:textId="2DCC51AC" w:rsidR="006F540E" w:rsidRDefault="006F540E" w:rsidP="004B229D">
      <w:pPr>
        <w:pStyle w:val="BodyText"/>
      </w:pPr>
      <w:r>
        <w:rPr>
          <w:noProof/>
        </w:rPr>
        <w:drawing>
          <wp:inline distT="0" distB="0" distL="0" distR="0" wp14:anchorId="1265EC95" wp14:editId="627BE899">
            <wp:extent cx="5212800" cy="365400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800" cy="3654000"/>
                    </a:xfrm>
                    <a:prstGeom prst="rect">
                      <a:avLst/>
                    </a:prstGeom>
                  </pic:spPr>
                </pic:pic>
              </a:graphicData>
            </a:graphic>
          </wp:inline>
        </w:drawing>
      </w:r>
    </w:p>
    <w:p w14:paraId="052FF82B" w14:textId="65D3CB8D" w:rsidR="006F540E" w:rsidRPr="004B229D" w:rsidRDefault="006F540E" w:rsidP="004B229D">
      <w:pPr>
        <w:pStyle w:val="BodyText"/>
      </w:pPr>
      <w:r>
        <w:t>Note the OS name e.g. ‘</w:t>
      </w:r>
      <w:proofErr w:type="spellStart"/>
      <w:r>
        <w:t>OpenLogic</w:t>
      </w:r>
      <w:proofErr w:type="spellEnd"/>
      <w:r>
        <w:t xml:space="preserve"> 6.7’</w:t>
      </w:r>
    </w:p>
    <w:p w14:paraId="04BAF9C6" w14:textId="4876769A" w:rsidR="004B229D" w:rsidRDefault="006F540E" w:rsidP="004B229D">
      <w:pPr>
        <w:pStyle w:val="BodyText"/>
        <w:numPr>
          <w:ilvl w:val="0"/>
          <w:numId w:val="36"/>
        </w:numPr>
      </w:pPr>
      <w:r>
        <w:t>OS Image Name</w:t>
      </w:r>
    </w:p>
    <w:p w14:paraId="0278EE20" w14:textId="6CF779A2" w:rsidR="009F606E" w:rsidRDefault="006F540E" w:rsidP="009F606E">
      <w:pPr>
        <w:pStyle w:val="BodyText"/>
      </w:pPr>
      <w:r>
        <w:t>Now return the PowerShell and run the following command with the OS name substituted:</w:t>
      </w:r>
    </w:p>
    <w:p w14:paraId="32471B85" w14:textId="2E659F5B" w:rsidR="006F540E" w:rsidRDefault="006F540E" w:rsidP="006F540E">
      <w:pPr>
        <w:pStyle w:val="BodyText"/>
        <w:ind w:left="720"/>
        <w:rPr>
          <w:rFonts w:ascii="Courier New" w:hAnsi="Courier New" w:cs="Courier New"/>
        </w:rPr>
      </w:pPr>
      <w:r w:rsidRPr="006F540E">
        <w:rPr>
          <w:rFonts w:ascii="Courier New" w:hAnsi="Courier New" w:cs="Courier New"/>
        </w:rPr>
        <w:t>Get-</w:t>
      </w:r>
      <w:proofErr w:type="spellStart"/>
      <w:r w:rsidRPr="006F540E">
        <w:rPr>
          <w:rFonts w:ascii="Courier New" w:hAnsi="Courier New" w:cs="Courier New"/>
        </w:rPr>
        <w:t>AzureVMImage</w:t>
      </w:r>
      <w:proofErr w:type="spellEnd"/>
      <w:r w:rsidRPr="006F540E">
        <w:rPr>
          <w:rFonts w:ascii="Courier New" w:hAnsi="Courier New" w:cs="Courier New"/>
        </w:rPr>
        <w:t xml:space="preserve"> | where-object { $_.Label -like "OS Name" }</w:t>
      </w:r>
    </w:p>
    <w:p w14:paraId="3170DC88" w14:textId="592BE74B" w:rsidR="00FC2C1B" w:rsidRDefault="00BF06F7" w:rsidP="00BF06F7">
      <w:pPr>
        <w:pStyle w:val="BodyText"/>
      </w:pPr>
      <w:r>
        <w:rPr>
          <w:noProof/>
        </w:rPr>
        <w:lastRenderedPageBreak/>
        <w:drawing>
          <wp:inline distT="0" distB="0" distL="0" distR="0" wp14:anchorId="04551EB6" wp14:editId="1F533B9E">
            <wp:extent cx="573341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536950"/>
                    </a:xfrm>
                    <a:prstGeom prst="rect">
                      <a:avLst/>
                    </a:prstGeom>
                  </pic:spPr>
                </pic:pic>
              </a:graphicData>
            </a:graphic>
          </wp:inline>
        </w:drawing>
      </w:r>
    </w:p>
    <w:p w14:paraId="4AF37981" w14:textId="000A732B" w:rsidR="00BF06F7" w:rsidRDefault="00BF06F7" w:rsidP="00BF06F7">
      <w:pPr>
        <w:pStyle w:val="BodyText"/>
      </w:pPr>
      <w:r>
        <w:t>Note the long image name at the top as you will need this later</w:t>
      </w:r>
      <w:r w:rsidR="00492D79">
        <w:t xml:space="preserve"> for your Vagrant file</w:t>
      </w:r>
      <w:r>
        <w:t xml:space="preserve">. </w:t>
      </w:r>
    </w:p>
    <w:p w14:paraId="38FBCDA3" w14:textId="77777777" w:rsidR="00BF06F7" w:rsidRPr="00BF06F7" w:rsidRDefault="00BF06F7" w:rsidP="00BF06F7">
      <w:pPr>
        <w:pStyle w:val="BodyText"/>
      </w:pPr>
    </w:p>
    <w:p w14:paraId="51C91629" w14:textId="2D260116" w:rsidR="00FC2C1B" w:rsidRDefault="00FC2C1B" w:rsidP="00FC2C1B">
      <w:pPr>
        <w:pStyle w:val="Heading2"/>
      </w:pPr>
      <w:bookmarkStart w:id="9" w:name="_Ref432570635"/>
      <w:bookmarkStart w:id="10" w:name="_Ref432571254"/>
      <w:bookmarkStart w:id="11" w:name="_Toc434493108"/>
      <w:r>
        <w:t>Create Certificates</w:t>
      </w:r>
      <w:bookmarkEnd w:id="9"/>
      <w:bookmarkEnd w:id="10"/>
      <w:bookmarkEnd w:id="11"/>
    </w:p>
    <w:p w14:paraId="6D5D3E25" w14:textId="5FCD399B" w:rsidR="00FC2C1B" w:rsidRDefault="00FC2C1B" w:rsidP="00FC2C1B">
      <w:pPr>
        <w:pStyle w:val="BodyText"/>
      </w:pPr>
      <w:r>
        <w:t>In order for Vagrant to have access to your Azure account you need to create a certificate to upload to your Azure Account.</w:t>
      </w:r>
    </w:p>
    <w:p w14:paraId="7FF27B62" w14:textId="3365ED05" w:rsidR="00323BBA" w:rsidRDefault="00F054C5" w:rsidP="00FC2C1B">
      <w:pPr>
        <w:pStyle w:val="BodyText"/>
      </w:pPr>
      <w:r>
        <w:t xml:space="preserve">Run </w:t>
      </w:r>
      <w:r w:rsidR="00323BBA">
        <w:t xml:space="preserve">these command from a DOS prompt in the directory where </w:t>
      </w:r>
      <w:r w:rsidR="006A1F6A">
        <w:t>the</w:t>
      </w:r>
      <w:r w:rsidR="00323BBA">
        <w:t xml:space="preserve"> </w:t>
      </w:r>
      <w:proofErr w:type="spellStart"/>
      <w:r w:rsidR="00323BBA">
        <w:t>Vagrantfile</w:t>
      </w:r>
      <w:proofErr w:type="spellEnd"/>
      <w:r w:rsidR="005C0005">
        <w:t xml:space="preserve"> i</w:t>
      </w:r>
      <w:bookmarkStart w:id="12" w:name="_GoBack"/>
      <w:bookmarkEnd w:id="12"/>
      <w:r w:rsidR="00EE6D81">
        <w:t>s located</w:t>
      </w:r>
      <w:r w:rsidR="006A1F6A">
        <w:t xml:space="preserve"> e.g. C:\Azure_Example</w:t>
      </w:r>
      <w:r w:rsidR="00323BBA">
        <w:t xml:space="preserve">. </w:t>
      </w:r>
    </w:p>
    <w:p w14:paraId="26047559" w14:textId="4AED939E" w:rsidR="00FC2C1B" w:rsidRDefault="006A1F6A" w:rsidP="00FC2C1B">
      <w:pPr>
        <w:pStyle w:val="BodyText"/>
      </w:pPr>
      <w:r>
        <w:t xml:space="preserve">The certificates were created by </w:t>
      </w:r>
      <w:r w:rsidR="00FC2C1B">
        <w:t xml:space="preserve">using </w:t>
      </w:r>
      <w:proofErr w:type="spellStart"/>
      <w:r w:rsidR="00FC2C1B">
        <w:t>openssl</w:t>
      </w:r>
      <w:proofErr w:type="spellEnd"/>
      <w:r w:rsidR="00FC2C1B">
        <w:t xml:space="preserve"> on Windows:</w:t>
      </w:r>
    </w:p>
    <w:p w14:paraId="1D290DCC" w14:textId="77777777" w:rsidR="00FC2C1B" w:rsidRPr="00FC2C1B" w:rsidRDefault="00FC2C1B" w:rsidP="00FC2C1B">
      <w:pPr>
        <w:ind w:left="720"/>
        <w:rPr>
          <w:rFonts w:ascii="Courier New" w:hAnsi="Courier New" w:cs="Courier New"/>
        </w:rPr>
      </w:pPr>
      <w:proofErr w:type="spellStart"/>
      <w:r w:rsidRPr="00FC2C1B">
        <w:rPr>
          <w:rFonts w:ascii="Courier New" w:hAnsi="Courier New" w:cs="Courier New"/>
        </w:rPr>
        <w:t>openssl</w:t>
      </w:r>
      <w:proofErr w:type="spellEnd"/>
      <w:r w:rsidRPr="00FC2C1B">
        <w:rPr>
          <w:rFonts w:ascii="Courier New" w:hAnsi="Courier New" w:cs="Courier New"/>
        </w:rPr>
        <w:t xml:space="preserve"> </w:t>
      </w:r>
      <w:proofErr w:type="spellStart"/>
      <w:r w:rsidRPr="00FC2C1B">
        <w:rPr>
          <w:rFonts w:ascii="Courier New" w:hAnsi="Courier New" w:cs="Courier New"/>
        </w:rPr>
        <w:t>req</w:t>
      </w:r>
      <w:proofErr w:type="spellEnd"/>
      <w:r w:rsidRPr="00FC2C1B">
        <w:rPr>
          <w:rFonts w:ascii="Courier New" w:hAnsi="Courier New" w:cs="Courier New"/>
        </w:rPr>
        <w:t xml:space="preserve"> -x509 -nodes -days 365 -</w:t>
      </w:r>
      <w:proofErr w:type="spellStart"/>
      <w:r w:rsidRPr="00FC2C1B">
        <w:rPr>
          <w:rFonts w:ascii="Courier New" w:hAnsi="Courier New" w:cs="Courier New"/>
        </w:rPr>
        <w:t>newkey</w:t>
      </w:r>
      <w:proofErr w:type="spellEnd"/>
      <w:r w:rsidRPr="00FC2C1B">
        <w:rPr>
          <w:rFonts w:ascii="Courier New" w:hAnsi="Courier New" w:cs="Courier New"/>
        </w:rPr>
        <w:t xml:space="preserve"> rsa:2048 -</w:t>
      </w:r>
      <w:proofErr w:type="spellStart"/>
      <w:r w:rsidRPr="00FC2C1B">
        <w:rPr>
          <w:rFonts w:ascii="Courier New" w:hAnsi="Courier New" w:cs="Courier New"/>
        </w:rPr>
        <w:t>keyout</w:t>
      </w:r>
      <w:proofErr w:type="spellEnd"/>
      <w:r w:rsidRPr="00FC2C1B">
        <w:rPr>
          <w:rFonts w:ascii="Courier New" w:hAnsi="Courier New" w:cs="Courier New"/>
        </w:rPr>
        <w:t xml:space="preserve"> </w:t>
      </w:r>
      <w:proofErr w:type="spellStart"/>
      <w:r w:rsidRPr="00FC2C1B">
        <w:rPr>
          <w:rFonts w:ascii="Courier New" w:hAnsi="Courier New" w:cs="Courier New"/>
        </w:rPr>
        <w:t>azurevagrant.pem</w:t>
      </w:r>
      <w:proofErr w:type="spellEnd"/>
      <w:r w:rsidRPr="00FC2C1B">
        <w:rPr>
          <w:rFonts w:ascii="Courier New" w:hAnsi="Courier New" w:cs="Courier New"/>
        </w:rPr>
        <w:t xml:space="preserve"> -out </w:t>
      </w:r>
      <w:proofErr w:type="spellStart"/>
      <w:r w:rsidRPr="00FC2C1B">
        <w:rPr>
          <w:rFonts w:ascii="Courier New" w:hAnsi="Courier New" w:cs="Courier New"/>
        </w:rPr>
        <w:t>azurevagrant.pem</w:t>
      </w:r>
      <w:proofErr w:type="spellEnd"/>
    </w:p>
    <w:p w14:paraId="4FA252FF" w14:textId="77777777" w:rsidR="00FC2C1B" w:rsidRDefault="00FC2C1B" w:rsidP="00FC2C1B">
      <w:pPr>
        <w:ind w:left="720"/>
        <w:rPr>
          <w:rFonts w:ascii="Courier New" w:hAnsi="Courier New" w:cs="Courier New"/>
        </w:rPr>
      </w:pPr>
    </w:p>
    <w:p w14:paraId="2EC4C494" w14:textId="61113263" w:rsidR="000F57F9" w:rsidRDefault="000F57F9" w:rsidP="00061F83">
      <w:pPr>
        <w:pStyle w:val="BodyText"/>
      </w:pPr>
      <w:r>
        <w:t>Note</w:t>
      </w:r>
    </w:p>
    <w:p w14:paraId="4DB62E0B" w14:textId="7DBB5349" w:rsidR="000F57F9" w:rsidRDefault="00F054C5" w:rsidP="000F57F9">
      <w:pPr>
        <w:pStyle w:val="BodyText"/>
        <w:ind w:left="720"/>
      </w:pPr>
      <w:r>
        <w:t>‘</w:t>
      </w:r>
      <w:proofErr w:type="spellStart"/>
      <w:r>
        <w:t>Openss</w:t>
      </w:r>
      <w:r w:rsidR="000F57F9">
        <w:t>l</w:t>
      </w:r>
      <w:proofErr w:type="spellEnd"/>
      <w:r w:rsidR="000F57F9">
        <w:t xml:space="preserve">’ </w:t>
      </w:r>
      <w:r>
        <w:t xml:space="preserve">needs to be </w:t>
      </w:r>
      <w:r w:rsidR="000F57F9">
        <w:t xml:space="preserve">installed </w:t>
      </w:r>
      <w:r>
        <w:t xml:space="preserve">before this point; commonly it is installed as part of other software such as the </w:t>
      </w:r>
      <w:r w:rsidR="000F57F9">
        <w:t xml:space="preserve">GitHub client. However, if you don’t have it the following command from your Azure PowerShell </w:t>
      </w:r>
      <w:r>
        <w:t xml:space="preserve">will </w:t>
      </w:r>
      <w:r w:rsidR="000F57F9">
        <w:t>install</w:t>
      </w:r>
      <w:r w:rsidR="006A1F6A">
        <w:t xml:space="preserve"> it</w:t>
      </w:r>
      <w:r w:rsidR="000F57F9">
        <w:t>:</w:t>
      </w:r>
    </w:p>
    <w:p w14:paraId="7ABBEEEF" w14:textId="3144B4DB" w:rsidR="000F57F9" w:rsidRPr="000F57F9" w:rsidRDefault="000F57F9" w:rsidP="000F57F9">
      <w:pPr>
        <w:pStyle w:val="BodyText"/>
        <w:ind w:left="1440"/>
        <w:rPr>
          <w:rFonts w:ascii="Courier New" w:hAnsi="Courier New" w:cs="Courier New"/>
        </w:rPr>
      </w:pPr>
      <w:proofErr w:type="spellStart"/>
      <w:proofErr w:type="gramStart"/>
      <w:r>
        <w:rPr>
          <w:rFonts w:ascii="Courier New" w:hAnsi="Courier New" w:cs="Courier New"/>
        </w:rPr>
        <w:t>c</w:t>
      </w:r>
      <w:r w:rsidRPr="000F57F9">
        <w:rPr>
          <w:rFonts w:ascii="Courier New" w:hAnsi="Courier New" w:cs="Courier New"/>
        </w:rPr>
        <w:t>hoco</w:t>
      </w:r>
      <w:proofErr w:type="spellEnd"/>
      <w:proofErr w:type="gramEnd"/>
      <w:r w:rsidRPr="000F57F9">
        <w:rPr>
          <w:rFonts w:ascii="Courier New" w:hAnsi="Courier New" w:cs="Courier New"/>
        </w:rPr>
        <w:t xml:space="preserve"> install </w:t>
      </w:r>
      <w:proofErr w:type="spellStart"/>
      <w:r w:rsidRPr="000F57F9">
        <w:rPr>
          <w:rFonts w:ascii="Courier New" w:hAnsi="Courier New" w:cs="Courier New"/>
        </w:rPr>
        <w:t>openssl.light</w:t>
      </w:r>
      <w:proofErr w:type="spellEnd"/>
    </w:p>
    <w:p w14:paraId="29E98DDE" w14:textId="0EFDC8A0" w:rsidR="00061F83" w:rsidRDefault="00061F83" w:rsidP="00061F83">
      <w:pPr>
        <w:pStyle w:val="BodyText"/>
      </w:pPr>
      <w:r>
        <w:t>You’ll need to answer a few question</w:t>
      </w:r>
      <w:r w:rsidR="000F57F9">
        <w:t>s</w:t>
      </w:r>
      <w:r>
        <w:t xml:space="preserve"> here but most can be left blank.</w:t>
      </w:r>
      <w:r w:rsidR="00EE6D81">
        <w:t xml:space="preserve"> For the purposes of this examples the only ones completed are highlighted.</w:t>
      </w:r>
    </w:p>
    <w:p w14:paraId="269FBA96" w14:textId="77777777" w:rsidR="00EE6D81" w:rsidRPr="00EE6D81" w:rsidRDefault="00EE6D81" w:rsidP="00EE6D81">
      <w:pPr>
        <w:ind w:left="720"/>
        <w:rPr>
          <w:rFonts w:ascii="Courier New" w:hAnsi="Courier New" w:cs="Courier New"/>
        </w:rPr>
      </w:pPr>
      <w:r w:rsidRPr="00EE6D81">
        <w:rPr>
          <w:rFonts w:ascii="Courier New" w:hAnsi="Courier New" w:cs="Courier New"/>
        </w:rPr>
        <w:lastRenderedPageBreak/>
        <w:t>Generating a 2048 bit RSA private key</w:t>
      </w:r>
    </w:p>
    <w:p w14:paraId="58C5C98F"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6D24E36"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D0F5099" w14:textId="627C812A" w:rsidR="00EE6D81" w:rsidRPr="00EE6D81" w:rsidRDefault="00EE6D81" w:rsidP="00EE6D81">
      <w:pPr>
        <w:ind w:left="720"/>
        <w:rPr>
          <w:rFonts w:ascii="Courier New" w:hAnsi="Courier New" w:cs="Courier New"/>
        </w:rPr>
      </w:pPr>
      <w:proofErr w:type="gramStart"/>
      <w:r>
        <w:rPr>
          <w:rFonts w:ascii="Courier New" w:hAnsi="Courier New" w:cs="Courier New"/>
        </w:rPr>
        <w:t>writing</w:t>
      </w:r>
      <w:proofErr w:type="gramEnd"/>
      <w:r>
        <w:rPr>
          <w:rFonts w:ascii="Courier New" w:hAnsi="Courier New" w:cs="Courier New"/>
        </w:rPr>
        <w:t xml:space="preserve"> new private key to '</w:t>
      </w:r>
      <w:proofErr w:type="spellStart"/>
      <w:r>
        <w:rPr>
          <w:rFonts w:ascii="Courier New" w:hAnsi="Courier New" w:cs="Courier New"/>
        </w:rPr>
        <w:t>azurevagrant</w:t>
      </w:r>
      <w:r w:rsidRPr="00EE6D81">
        <w:rPr>
          <w:rFonts w:ascii="Courier New" w:hAnsi="Courier New" w:cs="Courier New"/>
        </w:rPr>
        <w:t>.pem</w:t>
      </w:r>
      <w:proofErr w:type="spellEnd"/>
      <w:r w:rsidRPr="00EE6D81">
        <w:rPr>
          <w:rFonts w:ascii="Courier New" w:hAnsi="Courier New" w:cs="Courier New"/>
        </w:rPr>
        <w:t>'</w:t>
      </w:r>
    </w:p>
    <w:p w14:paraId="0F93D567"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B1A419F" w14:textId="70A8139B" w:rsidR="00EE6D81" w:rsidRPr="00EE6D81" w:rsidRDefault="00EE6D81" w:rsidP="00EE6D81">
      <w:pPr>
        <w:ind w:left="720"/>
        <w:rPr>
          <w:rFonts w:ascii="Courier New" w:hAnsi="Courier New" w:cs="Courier New"/>
        </w:rPr>
      </w:pPr>
      <w:r w:rsidRPr="00EE6D81">
        <w:rPr>
          <w:rFonts w:ascii="Courier New" w:hAnsi="Courier New" w:cs="Courier New"/>
        </w:rPr>
        <w:t>You are about to be asked to enter information that will be incorporated</w:t>
      </w:r>
      <w:r w:rsidR="00F054C5">
        <w:rPr>
          <w:rFonts w:ascii="Courier New" w:hAnsi="Courier New" w:cs="Courier New"/>
        </w:rPr>
        <w:t xml:space="preserve"> </w:t>
      </w:r>
      <w:r w:rsidRPr="00EE6D81">
        <w:rPr>
          <w:rFonts w:ascii="Courier New" w:hAnsi="Courier New" w:cs="Courier New"/>
        </w:rPr>
        <w:t>into your certificate request.</w:t>
      </w:r>
    </w:p>
    <w:p w14:paraId="69545B3C" w14:textId="77777777" w:rsidR="00EE6D81" w:rsidRPr="00EE6D81" w:rsidRDefault="00EE6D81" w:rsidP="00EE6D81">
      <w:pPr>
        <w:ind w:left="720"/>
        <w:rPr>
          <w:rFonts w:ascii="Courier New" w:hAnsi="Courier New" w:cs="Courier New"/>
        </w:rPr>
      </w:pPr>
      <w:r w:rsidRPr="00EE6D81">
        <w:rPr>
          <w:rFonts w:ascii="Courier New" w:hAnsi="Courier New" w:cs="Courier New"/>
        </w:rPr>
        <w:t>What you are about to enter is what is called a Distinguished Name or a DN.</w:t>
      </w:r>
    </w:p>
    <w:p w14:paraId="643CEAFB" w14:textId="77777777" w:rsidR="00EE6D81" w:rsidRPr="00EE6D81" w:rsidRDefault="00EE6D81" w:rsidP="00EE6D81">
      <w:pPr>
        <w:ind w:left="720"/>
        <w:rPr>
          <w:rFonts w:ascii="Courier New" w:hAnsi="Courier New" w:cs="Courier New"/>
        </w:rPr>
      </w:pPr>
      <w:r w:rsidRPr="00EE6D81">
        <w:rPr>
          <w:rFonts w:ascii="Courier New" w:hAnsi="Courier New" w:cs="Courier New"/>
        </w:rPr>
        <w:t>There are quite a few fields but you can leave some blank</w:t>
      </w:r>
    </w:p>
    <w:p w14:paraId="100F8564" w14:textId="77777777" w:rsidR="00EE6D81" w:rsidRPr="00EE6D81" w:rsidRDefault="00EE6D81" w:rsidP="00EE6D81">
      <w:pPr>
        <w:ind w:left="720"/>
        <w:rPr>
          <w:rFonts w:ascii="Courier New" w:hAnsi="Courier New" w:cs="Courier New"/>
        </w:rPr>
      </w:pPr>
      <w:r w:rsidRPr="00EE6D81">
        <w:rPr>
          <w:rFonts w:ascii="Courier New" w:hAnsi="Courier New" w:cs="Courier New"/>
        </w:rPr>
        <w:t>For some fields there will be a default value,</w:t>
      </w:r>
    </w:p>
    <w:p w14:paraId="3E7CF783" w14:textId="77777777" w:rsidR="00EE6D81" w:rsidRPr="00EE6D81" w:rsidRDefault="00EE6D81" w:rsidP="00EE6D81">
      <w:pPr>
        <w:ind w:left="720"/>
        <w:rPr>
          <w:rFonts w:ascii="Courier New" w:hAnsi="Courier New" w:cs="Courier New"/>
        </w:rPr>
      </w:pPr>
      <w:r w:rsidRPr="00EE6D81">
        <w:rPr>
          <w:rFonts w:ascii="Courier New" w:hAnsi="Courier New" w:cs="Courier New"/>
        </w:rPr>
        <w:t>If you enter '.', the field will be left blank.</w:t>
      </w:r>
    </w:p>
    <w:p w14:paraId="5B30408B"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528FA2C" w14:textId="77777777" w:rsidR="00EE6D81" w:rsidRPr="00EE6D81" w:rsidRDefault="00EE6D81" w:rsidP="00EE6D81">
      <w:pPr>
        <w:ind w:left="720"/>
        <w:rPr>
          <w:rFonts w:ascii="Courier New" w:hAnsi="Courier New" w:cs="Courier New"/>
        </w:rPr>
      </w:pPr>
      <w:r w:rsidRPr="00EE6D81">
        <w:rPr>
          <w:rFonts w:ascii="Courier New" w:hAnsi="Courier New" w:cs="Courier New"/>
        </w:rPr>
        <w:t>Country Name (2 letter code) [AU]</w:t>
      </w:r>
      <w:proofErr w:type="gramStart"/>
      <w:r w:rsidRPr="00EE6D81">
        <w:rPr>
          <w:rFonts w:ascii="Courier New" w:hAnsi="Courier New" w:cs="Courier New"/>
        </w:rPr>
        <w:t>:</w:t>
      </w:r>
      <w:r w:rsidRPr="00EE6D81">
        <w:rPr>
          <w:rFonts w:ascii="Courier New" w:hAnsi="Courier New" w:cs="Courier New"/>
          <w:b/>
          <w:color w:val="FF0000"/>
        </w:rPr>
        <w:t>UK</w:t>
      </w:r>
      <w:proofErr w:type="gramEnd"/>
    </w:p>
    <w:p w14:paraId="7012567A" w14:textId="77777777" w:rsidR="00EE6D81" w:rsidRPr="00EE6D81" w:rsidRDefault="00EE6D81" w:rsidP="00EE6D81">
      <w:pPr>
        <w:ind w:left="720"/>
        <w:rPr>
          <w:rFonts w:ascii="Courier New" w:hAnsi="Courier New" w:cs="Courier New"/>
        </w:rPr>
      </w:pPr>
      <w:r w:rsidRPr="00EE6D81">
        <w:rPr>
          <w:rFonts w:ascii="Courier New" w:hAnsi="Courier New" w:cs="Courier New"/>
        </w:rPr>
        <w:t>State or Province Name (full name) [Some-State]:</w:t>
      </w:r>
    </w:p>
    <w:p w14:paraId="0A8C8720" w14:textId="77777777" w:rsidR="00EE6D81" w:rsidRPr="00EE6D81" w:rsidRDefault="00EE6D81" w:rsidP="00EE6D81">
      <w:pPr>
        <w:ind w:left="720"/>
        <w:rPr>
          <w:rFonts w:ascii="Courier New" w:hAnsi="Courier New" w:cs="Courier New"/>
        </w:rPr>
      </w:pPr>
      <w:r w:rsidRPr="00EE6D81">
        <w:rPr>
          <w:rFonts w:ascii="Courier New" w:hAnsi="Courier New" w:cs="Courier New"/>
        </w:rPr>
        <w:t>Locality Name (</w:t>
      </w:r>
      <w:proofErr w:type="spellStart"/>
      <w:r w:rsidRPr="00EE6D81">
        <w:rPr>
          <w:rFonts w:ascii="Courier New" w:hAnsi="Courier New" w:cs="Courier New"/>
        </w:rPr>
        <w:t>eg</w:t>
      </w:r>
      <w:proofErr w:type="spellEnd"/>
      <w:r w:rsidRPr="00EE6D81">
        <w:rPr>
          <w:rFonts w:ascii="Courier New" w:hAnsi="Courier New" w:cs="Courier New"/>
        </w:rPr>
        <w:t>, city) []:</w:t>
      </w:r>
    </w:p>
    <w:p w14:paraId="4C289364"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 Name (</w:t>
      </w:r>
      <w:proofErr w:type="spellStart"/>
      <w:r w:rsidRPr="00EE6D81">
        <w:rPr>
          <w:rFonts w:ascii="Courier New" w:hAnsi="Courier New" w:cs="Courier New"/>
        </w:rPr>
        <w:t>eg</w:t>
      </w:r>
      <w:proofErr w:type="spellEnd"/>
      <w:r w:rsidRPr="00EE6D81">
        <w:rPr>
          <w:rFonts w:ascii="Courier New" w:hAnsi="Courier New" w:cs="Courier New"/>
        </w:rPr>
        <w:t xml:space="preserve">, company) [Internet </w:t>
      </w:r>
      <w:proofErr w:type="spellStart"/>
      <w:r w:rsidRPr="00EE6D81">
        <w:rPr>
          <w:rFonts w:ascii="Courier New" w:hAnsi="Courier New" w:cs="Courier New"/>
        </w:rPr>
        <w:t>Widgits</w:t>
      </w:r>
      <w:proofErr w:type="spellEnd"/>
      <w:r w:rsidRPr="00EE6D81">
        <w:rPr>
          <w:rFonts w:ascii="Courier New" w:hAnsi="Courier New" w:cs="Courier New"/>
        </w:rPr>
        <w:t xml:space="preserve"> Pty Ltd]</w:t>
      </w:r>
      <w:proofErr w:type="gramStart"/>
      <w:r w:rsidRPr="00EE6D81">
        <w:rPr>
          <w:rFonts w:ascii="Courier New" w:hAnsi="Courier New" w:cs="Courier New"/>
        </w:rPr>
        <w:t>:</w:t>
      </w:r>
      <w:r w:rsidRPr="00EE6D81">
        <w:rPr>
          <w:rFonts w:ascii="Courier New" w:hAnsi="Courier New" w:cs="Courier New"/>
          <w:b/>
          <w:color w:val="FF0000"/>
        </w:rPr>
        <w:t>Actian</w:t>
      </w:r>
      <w:proofErr w:type="gramEnd"/>
    </w:p>
    <w:p w14:paraId="4BAB4915"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Organizational Unit Name (</w:t>
      </w:r>
      <w:proofErr w:type="spellStart"/>
      <w:r w:rsidRPr="00EE6D81">
        <w:rPr>
          <w:rFonts w:ascii="Courier New" w:hAnsi="Courier New" w:cs="Courier New"/>
        </w:rPr>
        <w:t>eg</w:t>
      </w:r>
      <w:proofErr w:type="spellEnd"/>
      <w:r w:rsidRPr="00EE6D81">
        <w:rPr>
          <w:rFonts w:ascii="Courier New" w:hAnsi="Courier New" w:cs="Courier New"/>
        </w:rPr>
        <w:t>, section) []:</w:t>
      </w:r>
    </w:p>
    <w:p w14:paraId="051F77BC" w14:textId="77777777" w:rsidR="00EE6D81" w:rsidRPr="00EE6D81" w:rsidRDefault="00EE6D81" w:rsidP="00EE6D81">
      <w:pPr>
        <w:ind w:left="720"/>
        <w:rPr>
          <w:rFonts w:ascii="Courier New" w:hAnsi="Courier New" w:cs="Courier New"/>
        </w:rPr>
      </w:pPr>
      <w:r w:rsidRPr="00EE6D81">
        <w:rPr>
          <w:rFonts w:ascii="Courier New" w:hAnsi="Courier New" w:cs="Courier New"/>
        </w:rPr>
        <w:t>Common Name (e.g. server FQDN or YOUR name) []:</w:t>
      </w:r>
    </w:p>
    <w:p w14:paraId="1F5553D8" w14:textId="2D834F7A" w:rsidR="00EE6D81" w:rsidRDefault="00EE6D81" w:rsidP="00EE6D81">
      <w:pPr>
        <w:ind w:left="720"/>
      </w:pPr>
      <w:r w:rsidRPr="00EE6D81">
        <w:rPr>
          <w:rFonts w:ascii="Courier New" w:hAnsi="Courier New" w:cs="Courier New"/>
        </w:rPr>
        <w:t>Email Address []:</w:t>
      </w:r>
      <w:r w:rsidRPr="00EE6D81">
        <w:rPr>
          <w:rFonts w:ascii="Courier New" w:hAnsi="Courier New" w:cs="Courier New"/>
          <w:b/>
          <w:color w:val="FF0000"/>
        </w:rPr>
        <w:t>my.name@actian.com</w:t>
      </w:r>
    </w:p>
    <w:p w14:paraId="277E5B43" w14:textId="77777777" w:rsidR="00EE6D81" w:rsidRDefault="00EE6D81" w:rsidP="00061F83">
      <w:pPr>
        <w:pStyle w:val="BodyText"/>
      </w:pPr>
    </w:p>
    <w:p w14:paraId="26A9BA6A" w14:textId="44636729" w:rsidR="00EE6D81" w:rsidRDefault="00EE6D81" w:rsidP="00061F83">
      <w:pPr>
        <w:pStyle w:val="BodyText"/>
      </w:pPr>
      <w:r>
        <w:t>The</w:t>
      </w:r>
      <w:r w:rsidR="006A1F6A">
        <w:t>n</w:t>
      </w:r>
      <w:r>
        <w:t xml:space="preserve"> run </w:t>
      </w:r>
      <w:r w:rsidR="006A1F6A">
        <w:t xml:space="preserve">this </w:t>
      </w:r>
      <w:r>
        <w:t>command to create a certificate:</w:t>
      </w:r>
    </w:p>
    <w:p w14:paraId="405F12CB" w14:textId="4B0310A4" w:rsidR="00FC2C1B" w:rsidRDefault="00FC2C1B" w:rsidP="00FC2C1B">
      <w:pPr>
        <w:pStyle w:val="BodyText"/>
        <w:ind w:left="720"/>
        <w:rPr>
          <w:rFonts w:ascii="Courier New" w:hAnsi="Courier New" w:cs="Courier New"/>
        </w:rPr>
      </w:pPr>
      <w:proofErr w:type="spellStart"/>
      <w:proofErr w:type="gramStart"/>
      <w:r w:rsidRPr="00FC2C1B">
        <w:rPr>
          <w:rFonts w:ascii="Courier New" w:hAnsi="Courier New" w:cs="Courier New"/>
        </w:rPr>
        <w:t>openssl</w:t>
      </w:r>
      <w:proofErr w:type="spellEnd"/>
      <w:proofErr w:type="gramEnd"/>
      <w:r w:rsidRPr="00FC2C1B">
        <w:rPr>
          <w:rFonts w:ascii="Courier New" w:hAnsi="Courier New" w:cs="Courier New"/>
        </w:rPr>
        <w:t xml:space="preserve"> x509 -inform </w:t>
      </w:r>
      <w:proofErr w:type="spellStart"/>
      <w:r w:rsidRPr="00FC2C1B">
        <w:rPr>
          <w:rFonts w:ascii="Courier New" w:hAnsi="Courier New" w:cs="Courier New"/>
        </w:rPr>
        <w:t>pem</w:t>
      </w:r>
      <w:proofErr w:type="spellEnd"/>
      <w:r w:rsidRPr="00FC2C1B">
        <w:rPr>
          <w:rFonts w:ascii="Courier New" w:hAnsi="Courier New" w:cs="Courier New"/>
        </w:rPr>
        <w:t xml:space="preserve"> -in </w:t>
      </w:r>
      <w:proofErr w:type="spellStart"/>
      <w:r w:rsidRPr="00FC2C1B">
        <w:rPr>
          <w:rFonts w:ascii="Courier New" w:hAnsi="Courier New" w:cs="Courier New"/>
        </w:rPr>
        <w:t>azurevagrant.pem</w:t>
      </w:r>
      <w:proofErr w:type="spellEnd"/>
      <w:r w:rsidRPr="00FC2C1B">
        <w:rPr>
          <w:rFonts w:ascii="Courier New" w:hAnsi="Courier New" w:cs="Courier New"/>
        </w:rPr>
        <w:t xml:space="preserve"> -</w:t>
      </w:r>
      <w:proofErr w:type="spellStart"/>
      <w:r w:rsidRPr="00FC2C1B">
        <w:rPr>
          <w:rFonts w:ascii="Courier New" w:hAnsi="Courier New" w:cs="Courier New"/>
        </w:rPr>
        <w:t>outform</w:t>
      </w:r>
      <w:proofErr w:type="spellEnd"/>
      <w:r w:rsidRPr="00FC2C1B">
        <w:rPr>
          <w:rFonts w:ascii="Courier New" w:hAnsi="Courier New" w:cs="Courier New"/>
        </w:rPr>
        <w:t xml:space="preserve"> der -out azurevagrant.cer</w:t>
      </w:r>
    </w:p>
    <w:p w14:paraId="186EAA32" w14:textId="34796983" w:rsidR="00FC2C1B" w:rsidRDefault="00DF705E" w:rsidP="000E289C">
      <w:pPr>
        <w:pStyle w:val="BodyText"/>
      </w:pPr>
      <w:r>
        <w:t>The .</w:t>
      </w:r>
      <w:proofErr w:type="spellStart"/>
      <w:r>
        <w:t>cer</w:t>
      </w:r>
      <w:proofErr w:type="spellEnd"/>
      <w:r>
        <w:t xml:space="preserve"> file is the one you</w:t>
      </w:r>
      <w:r w:rsidR="00BF06F7">
        <w:t xml:space="preserve"> are going to import into </w:t>
      </w:r>
      <w:r>
        <w:t>y</w:t>
      </w:r>
      <w:r w:rsidR="00BF06F7">
        <w:t>our Azure account and the .</w:t>
      </w:r>
      <w:proofErr w:type="spellStart"/>
      <w:r w:rsidR="00BF06F7">
        <w:t>pem</w:t>
      </w:r>
      <w:proofErr w:type="spellEnd"/>
      <w:r w:rsidR="00BF06F7">
        <w:t xml:space="preserve"> and will be used in conjunction with it in the Vagrant provider config</w:t>
      </w:r>
      <w:r>
        <w:t>uration</w:t>
      </w:r>
      <w:r w:rsidR="00BF06F7">
        <w:t>. Additionally</w:t>
      </w:r>
      <w:r w:rsidR="006A1F6A">
        <w:t>,</w:t>
      </w:r>
      <w:r w:rsidR="00BF06F7">
        <w:t xml:space="preserve"> later </w:t>
      </w:r>
      <w:r>
        <w:t>you</w:t>
      </w:r>
      <w:r w:rsidR="00BF06F7">
        <w:t xml:space="preserve"> will use the .</w:t>
      </w:r>
      <w:proofErr w:type="spellStart"/>
      <w:r w:rsidR="00BF06F7">
        <w:t>pem</w:t>
      </w:r>
      <w:proofErr w:type="spellEnd"/>
      <w:r w:rsidR="00BF06F7">
        <w:t xml:space="preserve"> file to generate a private key file to give Putty access to the Azure CentOS VM</w:t>
      </w:r>
      <w:r>
        <w:t>, if that is your preferred terminal access method</w:t>
      </w:r>
      <w:r w:rsidR="00BF06F7">
        <w:t>.</w:t>
      </w:r>
    </w:p>
    <w:p w14:paraId="1F2FE960" w14:textId="18F2B03A" w:rsidR="00BF06F7" w:rsidRDefault="00BF06F7" w:rsidP="000E289C">
      <w:pPr>
        <w:pStyle w:val="BodyText"/>
      </w:pPr>
      <w:r>
        <w:t>In your Microsoft Azure account select ‘SETTINGS’ at the bottom of the left scrollable panel:</w:t>
      </w:r>
    </w:p>
    <w:p w14:paraId="72948E4A" w14:textId="3082786B" w:rsidR="00AB6262" w:rsidRDefault="00AB6262" w:rsidP="000E289C">
      <w:pPr>
        <w:pStyle w:val="BodyText"/>
      </w:pPr>
      <w:r>
        <w:rPr>
          <w:noProof/>
        </w:rPr>
        <w:drawing>
          <wp:inline distT="0" distB="0" distL="0" distR="0" wp14:anchorId="081FF88C" wp14:editId="39EF6856">
            <wp:extent cx="5734050"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19350"/>
                    </a:xfrm>
                    <a:prstGeom prst="rect">
                      <a:avLst/>
                    </a:prstGeom>
                    <a:noFill/>
                    <a:ln>
                      <a:noFill/>
                    </a:ln>
                  </pic:spPr>
                </pic:pic>
              </a:graphicData>
            </a:graphic>
          </wp:inline>
        </w:drawing>
      </w:r>
    </w:p>
    <w:p w14:paraId="315F55E5" w14:textId="665FD690" w:rsidR="00BF06F7" w:rsidRDefault="00323BBA" w:rsidP="000E289C">
      <w:pPr>
        <w:pStyle w:val="BodyText"/>
      </w:pPr>
      <w:r>
        <w:lastRenderedPageBreak/>
        <w:t>Select ‘MANAGEMENT CERTIFICATES’</w:t>
      </w:r>
    </w:p>
    <w:p w14:paraId="6966FA5C" w14:textId="544F7E5E" w:rsidR="00AB6262" w:rsidRDefault="00AB6262" w:rsidP="000E289C">
      <w:pPr>
        <w:pStyle w:val="BodyText"/>
      </w:pPr>
      <w:r>
        <w:rPr>
          <w:noProof/>
        </w:rPr>
        <w:drawing>
          <wp:inline distT="0" distB="0" distL="0" distR="0" wp14:anchorId="2D631193" wp14:editId="08703936">
            <wp:extent cx="57340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3129D177" w14:textId="3D29BC1B" w:rsidR="00323BBA" w:rsidRDefault="00323BBA" w:rsidP="000E289C">
      <w:pPr>
        <w:pStyle w:val="BodyText"/>
      </w:pPr>
      <w:r>
        <w:t>Select the ‘UPLOAD’ icon at the bottom</w:t>
      </w:r>
    </w:p>
    <w:p w14:paraId="316F0E34" w14:textId="1199C824" w:rsidR="00BF06F7" w:rsidRDefault="00323BBA" w:rsidP="000E289C">
      <w:pPr>
        <w:pStyle w:val="BodyText"/>
      </w:pPr>
      <w:r>
        <w:rPr>
          <w:noProof/>
        </w:rPr>
        <w:drawing>
          <wp:inline distT="0" distB="0" distL="0" distR="0" wp14:anchorId="539FD130" wp14:editId="006D6619">
            <wp:extent cx="2905200" cy="204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200" cy="2041200"/>
                    </a:xfrm>
                    <a:prstGeom prst="rect">
                      <a:avLst/>
                    </a:prstGeom>
                  </pic:spPr>
                </pic:pic>
              </a:graphicData>
            </a:graphic>
          </wp:inline>
        </w:drawing>
      </w:r>
    </w:p>
    <w:p w14:paraId="0451CB1F" w14:textId="3EB7057D" w:rsidR="00175C02" w:rsidRDefault="00175C02" w:rsidP="000E289C">
      <w:pPr>
        <w:pStyle w:val="BodyText"/>
      </w:pPr>
      <w:r>
        <w:t>Select the .</w:t>
      </w:r>
      <w:proofErr w:type="spellStart"/>
      <w:r>
        <w:t>cer</w:t>
      </w:r>
      <w:proofErr w:type="spellEnd"/>
      <w:r>
        <w:t xml:space="preserve"> file you created earlier and select the tick to upload.</w:t>
      </w:r>
      <w:r w:rsidR="000C38CC">
        <w:t xml:space="preserve"> </w:t>
      </w:r>
    </w:p>
    <w:p w14:paraId="715B5806" w14:textId="77777777" w:rsidR="00EF22FC" w:rsidRDefault="00EF22FC">
      <w:pPr>
        <w:widowControl/>
        <w:overflowPunct/>
        <w:autoSpaceDE/>
        <w:autoSpaceDN/>
        <w:adjustRightInd/>
        <w:textAlignment w:val="auto"/>
        <w:rPr>
          <w:b/>
          <w:kern w:val="28"/>
          <w:sz w:val="28"/>
        </w:rPr>
      </w:pPr>
      <w:r>
        <w:br w:type="page"/>
      </w:r>
    </w:p>
    <w:p w14:paraId="0E0C4854" w14:textId="0E19082D" w:rsidR="009F606E" w:rsidRDefault="009F606E" w:rsidP="009F606E">
      <w:pPr>
        <w:pStyle w:val="Heading1"/>
      </w:pPr>
      <w:bookmarkStart w:id="13" w:name="_Toc434493109"/>
      <w:r>
        <w:lastRenderedPageBreak/>
        <w:t>Vagrant</w:t>
      </w:r>
      <w:bookmarkEnd w:id="13"/>
    </w:p>
    <w:p w14:paraId="44A021EC" w14:textId="4E42450F" w:rsidR="00AC4989" w:rsidRDefault="00AC4989" w:rsidP="00AC4989">
      <w:pPr>
        <w:pStyle w:val="Heading2"/>
      </w:pPr>
      <w:bookmarkStart w:id="14" w:name="_Toc434493110"/>
      <w:r>
        <w:t>Prerequisites for Azure</w:t>
      </w:r>
      <w:bookmarkEnd w:id="14"/>
    </w:p>
    <w:p w14:paraId="3FBBB9E0" w14:textId="6E4CA0A4" w:rsidR="009F606E" w:rsidRDefault="009F606E" w:rsidP="009F606E">
      <w:pPr>
        <w:pStyle w:val="BodyText"/>
      </w:pPr>
      <w:r>
        <w:t>You should already have installed vagrant. There are a couple of additional essential</w:t>
      </w:r>
      <w:r w:rsidR="00C32D74">
        <w:t xml:space="preserve"> installs</w:t>
      </w:r>
      <w:r>
        <w:t xml:space="preserve"> to create a VM against Azure:</w:t>
      </w:r>
    </w:p>
    <w:p w14:paraId="649C2EF5" w14:textId="603AA4E7" w:rsidR="009F606E" w:rsidRDefault="009F606E" w:rsidP="009F606E">
      <w:pPr>
        <w:pStyle w:val="BodyText"/>
        <w:numPr>
          <w:ilvl w:val="0"/>
          <w:numId w:val="35"/>
        </w:numPr>
      </w:pPr>
      <w:r>
        <w:t>Install the Vagrant Azure plugin:</w:t>
      </w:r>
    </w:p>
    <w:p w14:paraId="0E897A7D" w14:textId="6F60E1A9" w:rsidR="009F606E" w:rsidRPr="009F606E" w:rsidRDefault="009F606E" w:rsidP="009F606E">
      <w:pPr>
        <w:pStyle w:val="BodyText"/>
        <w:ind w:left="720"/>
        <w:rPr>
          <w:rFonts w:ascii="Courier New" w:hAnsi="Courier New" w:cs="Courier New"/>
        </w:rPr>
      </w:pPr>
      <w:r w:rsidRPr="009F606E">
        <w:rPr>
          <w:rFonts w:ascii="Courier New" w:hAnsi="Courier New" w:cs="Courier New"/>
        </w:rPr>
        <w:t>vagrant plugin install vagrant-azure</w:t>
      </w:r>
    </w:p>
    <w:p w14:paraId="331C5020" w14:textId="6A006933" w:rsidR="009F606E" w:rsidRDefault="009F606E" w:rsidP="009F606E">
      <w:pPr>
        <w:pStyle w:val="BodyText"/>
        <w:numPr>
          <w:ilvl w:val="0"/>
          <w:numId w:val="35"/>
        </w:numPr>
      </w:pPr>
      <w:r>
        <w:t xml:space="preserve">Install a </w:t>
      </w:r>
      <w:r w:rsidR="00F054C5">
        <w:t>dummy Vagrant Azure Box</w:t>
      </w:r>
      <w:r>
        <w:t>:</w:t>
      </w:r>
    </w:p>
    <w:p w14:paraId="5171717E" w14:textId="02726FCF" w:rsidR="009F606E" w:rsidRPr="009F606E" w:rsidRDefault="009F606E" w:rsidP="009F606E">
      <w:pPr>
        <w:pStyle w:val="BodyText"/>
        <w:ind w:left="720"/>
        <w:jc w:val="left"/>
        <w:rPr>
          <w:rFonts w:ascii="Courier New" w:hAnsi="Courier New" w:cs="Courier New"/>
        </w:rPr>
      </w:pPr>
      <w:r w:rsidRPr="009F606E">
        <w:rPr>
          <w:rFonts w:ascii="Courier New" w:hAnsi="Courier New" w:cs="Courier New"/>
        </w:rPr>
        <w:t>vagrant box add azure https://github.com/msopentech/vagrant-azure/raw/master/dummy.box</w:t>
      </w:r>
    </w:p>
    <w:p w14:paraId="083F8554" w14:textId="60BB1DE6" w:rsidR="009F606E" w:rsidRDefault="00A670A6" w:rsidP="009F606E">
      <w:pPr>
        <w:pStyle w:val="BodyText"/>
      </w:pPr>
      <w:r>
        <w:t xml:space="preserve">There was reference to the need for a plug-in to manage the version download but </w:t>
      </w:r>
      <w:r w:rsidR="00F054C5">
        <w:t>it seems to work without this step</w:t>
      </w:r>
      <w:r>
        <w:t>.</w:t>
      </w:r>
    </w:p>
    <w:p w14:paraId="60338D2C" w14:textId="608B3F74" w:rsidR="00B253BF" w:rsidRPr="00CB173E" w:rsidRDefault="00A670A6" w:rsidP="00CB173E">
      <w:pPr>
        <w:pStyle w:val="BodyText"/>
        <w:ind w:left="720"/>
        <w:rPr>
          <w:rFonts w:ascii="Courier New" w:hAnsi="Courier New" w:cs="Courier New"/>
          <w:bdr w:val="none" w:sz="0" w:space="0" w:color="auto" w:frame="1"/>
        </w:rPr>
      </w:pPr>
      <w:proofErr w:type="gramStart"/>
      <w:r w:rsidRPr="00A670A6">
        <w:rPr>
          <w:rFonts w:ascii="Courier New" w:hAnsi="Courier New" w:cs="Courier New"/>
          <w:bdr w:val="none" w:sz="0" w:space="0" w:color="auto" w:frame="1"/>
        </w:rPr>
        <w:t>vagrant</w:t>
      </w:r>
      <w:proofErr w:type="gramEnd"/>
      <w:r w:rsidRPr="00A670A6">
        <w:rPr>
          <w:rFonts w:ascii="Courier New" w:hAnsi="Courier New" w:cs="Courier New"/>
          <w:bdr w:val="none" w:sz="0" w:space="0" w:color="auto" w:frame="1"/>
        </w:rPr>
        <w:t xml:space="preserve"> plugin install vagrant-omnibus</w:t>
      </w:r>
    </w:p>
    <w:p w14:paraId="162905F3" w14:textId="77777777" w:rsidR="00141346" w:rsidRPr="00A670A6" w:rsidRDefault="00141346" w:rsidP="00B253BF"/>
    <w:p w14:paraId="2782188B" w14:textId="25490715" w:rsidR="009F606E" w:rsidRDefault="00AC4989" w:rsidP="00AC4989">
      <w:pPr>
        <w:pStyle w:val="Heading2"/>
      </w:pPr>
      <w:bookmarkStart w:id="15" w:name="_Toc434493111"/>
      <w:proofErr w:type="spellStart"/>
      <w:r>
        <w:t>Vagrantfile</w:t>
      </w:r>
      <w:proofErr w:type="spellEnd"/>
      <w:r>
        <w:t xml:space="preserve"> Changes</w:t>
      </w:r>
      <w:bookmarkEnd w:id="15"/>
    </w:p>
    <w:p w14:paraId="05D05B3E" w14:textId="180CCABE" w:rsidR="00AC4989" w:rsidRDefault="00AC4989" w:rsidP="009F606E">
      <w:pPr>
        <w:pStyle w:val="BodyText"/>
      </w:pPr>
      <w:r>
        <w:t xml:space="preserve">First thing to know is that unlike VB </w:t>
      </w:r>
      <w:r w:rsidR="00F054C5">
        <w:t xml:space="preserve">but like all other Cloud providers, </w:t>
      </w:r>
      <w:r w:rsidRPr="00F054C5">
        <w:t>you can’t have a Vagrant file for the Azure provider that works for everyone</w:t>
      </w:r>
      <w:r w:rsidR="00F054C5">
        <w:t xml:space="preserve"> because</w:t>
      </w:r>
      <w:r>
        <w:t xml:space="preserve"> </w:t>
      </w:r>
      <w:r w:rsidR="00F054C5">
        <w:t>t</w:t>
      </w:r>
      <w:r>
        <w:t>here are details specific to you and you only</w:t>
      </w:r>
      <w:r w:rsidR="00F054C5">
        <w:t>,</w:t>
      </w:r>
      <w:r>
        <w:t xml:space="preserve"> </w:t>
      </w:r>
      <w:r w:rsidR="00F054C5">
        <w:t>which are</w:t>
      </w:r>
      <w:r>
        <w:t>:</w:t>
      </w:r>
    </w:p>
    <w:p w14:paraId="575C9038" w14:textId="128DC6A2" w:rsidR="00AC4989" w:rsidRDefault="004A3A9B" w:rsidP="00AC4989">
      <w:pPr>
        <w:pStyle w:val="BodyText"/>
        <w:numPr>
          <w:ilvl w:val="0"/>
          <w:numId w:val="37"/>
        </w:numPr>
      </w:pPr>
      <w:r>
        <w:t>Your Azure S</w:t>
      </w:r>
      <w:r w:rsidR="00AC4989">
        <w:t>ubscription ID;</w:t>
      </w:r>
    </w:p>
    <w:p w14:paraId="4C692447" w14:textId="188120FA" w:rsidR="00AC4989" w:rsidRDefault="00AC4989" w:rsidP="00AC4989">
      <w:pPr>
        <w:pStyle w:val="BodyText"/>
        <w:numPr>
          <w:ilvl w:val="0"/>
          <w:numId w:val="37"/>
        </w:numPr>
      </w:pPr>
      <w:r>
        <w:t xml:space="preserve">Your </w:t>
      </w:r>
      <w:r w:rsidR="006E146A">
        <w:t>certificate:</w:t>
      </w:r>
    </w:p>
    <w:p w14:paraId="33AD9963" w14:textId="2CDAC667" w:rsidR="006E146A" w:rsidRDefault="006E146A" w:rsidP="006E146A">
      <w:pPr>
        <w:pStyle w:val="BodyText"/>
        <w:numPr>
          <w:ilvl w:val="0"/>
          <w:numId w:val="38"/>
        </w:numPr>
      </w:pPr>
      <w:r>
        <w:t>The .</w:t>
      </w:r>
      <w:proofErr w:type="spellStart"/>
      <w:r>
        <w:t>pem</w:t>
      </w:r>
      <w:proofErr w:type="spellEnd"/>
      <w:r>
        <w:t xml:space="preserve"> file.</w:t>
      </w:r>
    </w:p>
    <w:p w14:paraId="22842CF9" w14:textId="2CDF12B3" w:rsidR="00316ED8" w:rsidRDefault="00776ECF" w:rsidP="009F606E">
      <w:pPr>
        <w:pStyle w:val="BodyText"/>
      </w:pPr>
      <w:r>
        <w:t>You</w:t>
      </w:r>
      <w:r w:rsidR="0013040C">
        <w:t xml:space="preserve"> obtained these </w:t>
      </w:r>
      <w:r>
        <w:t>earlier</w:t>
      </w:r>
      <w:r w:rsidR="0013040C">
        <w:t xml:space="preserve"> in Sections </w:t>
      </w:r>
      <w:r w:rsidR="0013040C">
        <w:fldChar w:fldCharType="begin"/>
      </w:r>
      <w:r w:rsidR="0013040C">
        <w:instrText xml:space="preserve"> REF _Ref432573764 \r \h </w:instrText>
      </w:r>
      <w:r w:rsidR="0013040C">
        <w:fldChar w:fldCharType="separate"/>
      </w:r>
      <w:r w:rsidR="0013040C">
        <w:t>2.1</w:t>
      </w:r>
      <w:r w:rsidR="0013040C">
        <w:fldChar w:fldCharType="end"/>
      </w:r>
      <w:r w:rsidR="0013040C">
        <w:t xml:space="preserve"> and </w:t>
      </w:r>
      <w:r w:rsidR="0013040C">
        <w:fldChar w:fldCharType="begin"/>
      </w:r>
      <w:r w:rsidR="0013040C">
        <w:instrText xml:space="preserve"> REF _Ref432570635 \r \h </w:instrText>
      </w:r>
      <w:r w:rsidR="0013040C">
        <w:fldChar w:fldCharType="separate"/>
      </w:r>
      <w:r w:rsidR="0013040C">
        <w:t>2.2</w:t>
      </w:r>
      <w:r w:rsidR="0013040C">
        <w:fldChar w:fldCharType="end"/>
      </w:r>
      <w:r w:rsidR="0013040C">
        <w:t>. It should be noted however that</w:t>
      </w:r>
      <w:r w:rsidR="004A3A9B">
        <w:t xml:space="preserve"> most of section </w:t>
      </w:r>
      <w:r w:rsidR="004A3A9B">
        <w:fldChar w:fldCharType="begin"/>
      </w:r>
      <w:r w:rsidR="004A3A9B">
        <w:instrText xml:space="preserve"> REF _Ref432573896 \r \h </w:instrText>
      </w:r>
      <w:r w:rsidR="004A3A9B">
        <w:fldChar w:fldCharType="separate"/>
      </w:r>
      <w:r w:rsidR="004A3A9B">
        <w:t>2.1</w:t>
      </w:r>
      <w:r w:rsidR="004A3A9B">
        <w:fldChar w:fldCharType="end"/>
      </w:r>
      <w:r w:rsidR="004A3A9B">
        <w:t xml:space="preserve"> is related to getting the VM image name. </w:t>
      </w:r>
    </w:p>
    <w:p w14:paraId="3AF5BB2A" w14:textId="6FFA4B18" w:rsidR="00E1713F" w:rsidRDefault="004A3A9B" w:rsidP="00E1713F">
      <w:pPr>
        <w:pStyle w:val="BodyText"/>
      </w:pPr>
      <w:r>
        <w:t xml:space="preserve">If you just want to stick with CentOS 6.7 then </w:t>
      </w:r>
      <w:r w:rsidR="00316ED8">
        <w:t xml:space="preserve">Section </w:t>
      </w:r>
      <w:r w:rsidR="00316ED8">
        <w:fldChar w:fldCharType="begin"/>
      </w:r>
      <w:r w:rsidR="00316ED8">
        <w:instrText xml:space="preserve"> REF _Ref432574544 \r \h </w:instrText>
      </w:r>
      <w:r w:rsidR="00316ED8">
        <w:fldChar w:fldCharType="separate"/>
      </w:r>
      <w:r w:rsidR="00316ED8">
        <w:t>2.1</w:t>
      </w:r>
      <w:r w:rsidR="00316ED8">
        <w:fldChar w:fldCharType="end"/>
      </w:r>
      <w:r>
        <w:t xml:space="preserve"> is </w:t>
      </w:r>
      <w:r w:rsidR="00316ED8">
        <w:t xml:space="preserve">not </w:t>
      </w:r>
      <w:r>
        <w:t>necessary and the essential Subscription ID can be obtained from the subscription details in your Azure Account.</w:t>
      </w:r>
      <w:r w:rsidR="00E40BB1">
        <w:t xml:space="preserve"> It is i</w:t>
      </w:r>
      <w:r w:rsidR="00E1713F">
        <w:t>n your Microsoft Azure account select ‘SETTINGS’ at the bottom of the left scrollable panel</w:t>
      </w:r>
      <w:r w:rsidR="00EF22FC">
        <w:t xml:space="preserve"> (Author’s blanked out)</w:t>
      </w:r>
      <w:r w:rsidR="00E1713F">
        <w:t>:</w:t>
      </w:r>
    </w:p>
    <w:p w14:paraId="056CD145" w14:textId="3AA4FF43" w:rsidR="00BD7413" w:rsidRDefault="00BD7413" w:rsidP="00E1713F">
      <w:pPr>
        <w:pStyle w:val="BodyText"/>
      </w:pPr>
      <w:r>
        <w:rPr>
          <w:noProof/>
        </w:rPr>
        <w:lastRenderedPageBreak/>
        <w:drawing>
          <wp:inline distT="0" distB="0" distL="0" distR="0" wp14:anchorId="66E173D8" wp14:editId="41E6DE9F">
            <wp:extent cx="5733415" cy="241908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419082"/>
                    </a:xfrm>
                    <a:prstGeom prst="rect">
                      <a:avLst/>
                    </a:prstGeom>
                    <a:noFill/>
                    <a:ln>
                      <a:noFill/>
                    </a:ln>
                  </pic:spPr>
                </pic:pic>
              </a:graphicData>
            </a:graphic>
          </wp:inline>
        </w:drawing>
      </w:r>
    </w:p>
    <w:p w14:paraId="63F9DE65" w14:textId="6DE48D3A" w:rsidR="00CB2DA1" w:rsidRDefault="00CB173E" w:rsidP="009F606E">
      <w:pPr>
        <w:pStyle w:val="BodyText"/>
      </w:pPr>
      <w:r>
        <w:t>In your chosen folder e.g. C</w:t>
      </w:r>
      <w:r w:rsidR="00285691">
        <w:t xml:space="preserve">:\Azure_Example </w:t>
      </w:r>
      <w:r w:rsidR="00D20BE3">
        <w:t xml:space="preserve">copy in the files from </w:t>
      </w:r>
      <w:proofErr w:type="spellStart"/>
      <w:r w:rsidR="00F054C5">
        <w:t>Github</w:t>
      </w:r>
      <w:proofErr w:type="spellEnd"/>
      <w:r w:rsidR="00D20BE3">
        <w:t xml:space="preserve"> for the Vagrant package to wh</w:t>
      </w:r>
      <w:r w:rsidR="00F054C5">
        <w:t xml:space="preserve">ich this document is associated – i.e. from </w:t>
      </w:r>
      <w:hyperlink r:id="rId18" w:history="1">
        <w:r w:rsidR="00F054C5" w:rsidRPr="001274BA">
          <w:rPr>
            <w:rStyle w:val="Hyperlink"/>
          </w:rPr>
          <w:t>https://github.com/ActianCorp/Vagrant-Vector-Install</w:t>
        </w:r>
      </w:hyperlink>
    </w:p>
    <w:p w14:paraId="3FC181BF" w14:textId="0C563ED0" w:rsidR="00D5158D" w:rsidRDefault="00483B61" w:rsidP="009F606E">
      <w:pPr>
        <w:pStyle w:val="BodyText"/>
      </w:pPr>
      <w:r>
        <w:t>In the ‘</w:t>
      </w:r>
      <w:proofErr w:type="spellStart"/>
      <w:r>
        <w:t>V</w:t>
      </w:r>
      <w:r w:rsidR="00D20BE3">
        <w:t>agrantfile</w:t>
      </w:r>
      <w:proofErr w:type="spellEnd"/>
      <w:r w:rsidR="00D20BE3">
        <w:t>’ t</w:t>
      </w:r>
      <w:r w:rsidR="00E40BB1">
        <w:t xml:space="preserve">he settings that </w:t>
      </w:r>
      <w:r w:rsidR="00776ECF">
        <w:t>you will need to change</w:t>
      </w:r>
      <w:r w:rsidR="00E40BB1">
        <w:t xml:space="preserve"> related to configuring an Azure provider are documented in the code snippe</w:t>
      </w:r>
      <w:r w:rsidR="001274BA">
        <w:t>t</w:t>
      </w:r>
      <w:r w:rsidR="00E40BB1">
        <w:t xml:space="preserve"> below though the full file is available in </w:t>
      </w:r>
      <w:proofErr w:type="spellStart"/>
      <w:r w:rsidR="001274BA">
        <w:t>Github</w:t>
      </w:r>
      <w:proofErr w:type="spellEnd"/>
      <w:r w:rsidR="00E40BB1">
        <w:t>.</w:t>
      </w:r>
    </w:p>
    <w:p w14:paraId="6AD12E5A" w14:textId="4D429315" w:rsidR="00E40BB1" w:rsidRDefault="00E40BB1" w:rsidP="009F606E">
      <w:pPr>
        <w:pStyle w:val="BodyText"/>
      </w:pPr>
      <w:r>
        <w:t xml:space="preserve">A colour scheme has been used to denote the key </w:t>
      </w:r>
      <w:r w:rsidR="00A00D8C">
        <w:t>settings to change:</w:t>
      </w:r>
    </w:p>
    <w:p w14:paraId="5E827154" w14:textId="1CE0E4BB" w:rsidR="00A00D8C" w:rsidRDefault="00A00D8C" w:rsidP="00A00D8C">
      <w:pPr>
        <w:pStyle w:val="BodyText"/>
        <w:ind w:left="720"/>
      </w:pPr>
      <w:r w:rsidRPr="00A00D8C">
        <w:rPr>
          <w:b/>
          <w:color w:val="FF0000"/>
        </w:rPr>
        <w:t>RED</w:t>
      </w:r>
      <w:r>
        <w:t xml:space="preserve"> – Settings specific to your Azure Account and must be changed</w:t>
      </w:r>
      <w:r w:rsidR="002043E6">
        <w:t>.</w:t>
      </w:r>
    </w:p>
    <w:p w14:paraId="57CDC2E5" w14:textId="59C57F35" w:rsidR="00A00D8C" w:rsidRDefault="00A00D8C" w:rsidP="00A00D8C">
      <w:pPr>
        <w:pStyle w:val="BodyText"/>
        <w:ind w:left="720"/>
      </w:pPr>
      <w:r w:rsidRPr="00A00D8C">
        <w:rPr>
          <w:b/>
          <w:color w:val="E36C0A" w:themeColor="accent6" w:themeShade="BF"/>
        </w:rPr>
        <w:t>AMBER</w:t>
      </w:r>
      <w:r>
        <w:t xml:space="preserve"> – Settings that can remain unchanged if you choose to follow the author’s naming standard when completing Section </w:t>
      </w:r>
      <w:r w:rsidR="002043E6">
        <w:fldChar w:fldCharType="begin"/>
      </w:r>
      <w:r w:rsidR="002043E6">
        <w:instrText xml:space="preserve"> REF _Ref432570635 \r \h </w:instrText>
      </w:r>
      <w:r w:rsidR="002043E6">
        <w:fldChar w:fldCharType="separate"/>
      </w:r>
      <w:r w:rsidR="002043E6">
        <w:t>2.2</w:t>
      </w:r>
      <w:r w:rsidR="002043E6">
        <w:fldChar w:fldCharType="end"/>
      </w:r>
      <w:r w:rsidR="002043E6">
        <w:t>.</w:t>
      </w:r>
    </w:p>
    <w:p w14:paraId="7C73C9BE" w14:textId="1DE7B1E9" w:rsidR="00A00D8C" w:rsidRDefault="00A00D8C" w:rsidP="00A00D8C">
      <w:pPr>
        <w:pStyle w:val="BodyText"/>
        <w:ind w:left="720"/>
      </w:pPr>
      <w:r w:rsidRPr="00A00D8C">
        <w:rPr>
          <w:b/>
          <w:color w:val="00B050"/>
        </w:rPr>
        <w:t>GREEN</w:t>
      </w:r>
      <w:r>
        <w:t xml:space="preserve"> – </w:t>
      </w:r>
      <w:r w:rsidR="002043E6">
        <w:t>Setting</w:t>
      </w:r>
      <w:r w:rsidR="00D20BE3">
        <w:t>s that affect the naming of</w:t>
      </w:r>
      <w:r w:rsidR="002043E6">
        <w:t xml:space="preserve"> Azure components created which you may wish to reflect your own naming standards.</w:t>
      </w:r>
    </w:p>
    <w:p w14:paraId="6AC71085" w14:textId="77777777" w:rsidR="00A00D8C" w:rsidRPr="00A00D8C" w:rsidRDefault="00A00D8C" w:rsidP="00A00D8C">
      <w:pPr>
        <w:pStyle w:val="BodyText"/>
      </w:pPr>
    </w:p>
    <w:p w14:paraId="7B9750EB" w14:textId="77777777" w:rsidR="00E40BB1" w:rsidRPr="008611AB" w:rsidRDefault="00E40BB1" w:rsidP="00E40BB1">
      <w:pPr>
        <w:rPr>
          <w:rFonts w:ascii="Courier New" w:hAnsi="Courier New" w:cs="Courier New"/>
          <w:sz w:val="18"/>
          <w:szCs w:val="18"/>
        </w:rPr>
      </w:pPr>
      <w:proofErr w:type="spellStart"/>
      <w:proofErr w:type="gramStart"/>
      <w:r w:rsidRPr="008611AB">
        <w:rPr>
          <w:rFonts w:ascii="Courier New" w:hAnsi="Courier New" w:cs="Courier New"/>
          <w:sz w:val="18"/>
          <w:szCs w:val="18"/>
        </w:rPr>
        <w:t>config.vm.provider</w:t>
      </w:r>
      <w:proofErr w:type="spellEnd"/>
      <w:r w:rsidRPr="008611AB">
        <w:rPr>
          <w:rFonts w:ascii="Courier New" w:hAnsi="Courier New" w:cs="Courier New"/>
          <w:sz w:val="18"/>
          <w:szCs w:val="18"/>
        </w:rPr>
        <w:t xml:space="preserve"> :azure</w:t>
      </w:r>
      <w:proofErr w:type="gramEnd"/>
      <w:r w:rsidRPr="008611AB">
        <w:rPr>
          <w:rFonts w:ascii="Courier New" w:hAnsi="Courier New" w:cs="Courier New"/>
          <w:sz w:val="18"/>
          <w:szCs w:val="18"/>
        </w:rPr>
        <w:t xml:space="preserve"> do |azure, override|</w:t>
      </w:r>
    </w:p>
    <w:p w14:paraId="770836DD" w14:textId="77777777" w:rsidR="00E40BB1" w:rsidRPr="008611AB" w:rsidRDefault="00E40BB1" w:rsidP="00E40BB1">
      <w:pPr>
        <w:rPr>
          <w:rFonts w:ascii="Courier New" w:hAnsi="Courier New" w:cs="Courier New"/>
          <w:sz w:val="18"/>
          <w:szCs w:val="18"/>
        </w:rPr>
      </w:pPr>
    </w:p>
    <w:p w14:paraId="112DA0EB"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override.vm.box</w:t>
      </w:r>
      <w:proofErr w:type="spellEnd"/>
      <w:r w:rsidRPr="008611AB">
        <w:rPr>
          <w:rFonts w:ascii="Courier New" w:hAnsi="Courier New" w:cs="Courier New"/>
          <w:sz w:val="18"/>
          <w:szCs w:val="18"/>
        </w:rPr>
        <w:t xml:space="preserve">               = 'azure'</w:t>
      </w:r>
    </w:p>
    <w:p w14:paraId="23F37C21" w14:textId="77777777" w:rsidR="00E40BB1" w:rsidRPr="008611AB" w:rsidRDefault="00E40BB1" w:rsidP="00E40BB1">
      <w:pPr>
        <w:rPr>
          <w:rFonts w:ascii="Courier New" w:hAnsi="Courier New" w:cs="Courier New"/>
          <w:sz w:val="18"/>
          <w:szCs w:val="18"/>
        </w:rPr>
      </w:pPr>
    </w:p>
    <w:p w14:paraId="4EEDB15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override.ssh.private_key_path</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0FB8342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override.ssh.pty</w:t>
      </w:r>
      <w:proofErr w:type="spellEnd"/>
      <w:r w:rsidRPr="008611AB">
        <w:rPr>
          <w:rFonts w:ascii="Courier New" w:hAnsi="Courier New" w:cs="Courier New"/>
          <w:sz w:val="18"/>
          <w:szCs w:val="18"/>
        </w:rPr>
        <w:t xml:space="preserve">              = true</w:t>
      </w:r>
    </w:p>
    <w:p w14:paraId="28B5EA87"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override.vm.boot_timeout</w:t>
      </w:r>
      <w:proofErr w:type="spellEnd"/>
      <w:r w:rsidRPr="008611AB">
        <w:rPr>
          <w:rFonts w:ascii="Courier New" w:hAnsi="Courier New" w:cs="Courier New"/>
          <w:sz w:val="18"/>
          <w:szCs w:val="18"/>
        </w:rPr>
        <w:t xml:space="preserve">      = 1500</w:t>
      </w:r>
    </w:p>
    <w:p w14:paraId="65F30A84" w14:textId="77777777" w:rsidR="00E40BB1" w:rsidRPr="008611AB" w:rsidRDefault="00E40BB1" w:rsidP="00E40BB1">
      <w:pPr>
        <w:rPr>
          <w:rFonts w:ascii="Courier New" w:hAnsi="Courier New" w:cs="Courier New"/>
          <w:sz w:val="18"/>
          <w:szCs w:val="18"/>
        </w:rPr>
      </w:pPr>
    </w:p>
    <w:p w14:paraId="37E7631D"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Mandatory Settings </w:t>
      </w:r>
    </w:p>
    <w:p w14:paraId="42D21E5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azure.mgmt_certificate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11E38C9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azure.mgmt_endpoint</w:t>
      </w:r>
      <w:proofErr w:type="spellEnd"/>
      <w:r w:rsidRPr="008611AB">
        <w:rPr>
          <w:rFonts w:ascii="Courier New" w:hAnsi="Courier New" w:cs="Courier New"/>
          <w:sz w:val="18"/>
          <w:szCs w:val="18"/>
        </w:rPr>
        <w:t xml:space="preserve">           = 'https</w:t>
      </w:r>
      <w:proofErr w:type="gramStart"/>
      <w:r w:rsidRPr="008611AB">
        <w:rPr>
          <w:rFonts w:ascii="Courier New" w:hAnsi="Courier New" w:cs="Courier New"/>
          <w:sz w:val="18"/>
          <w:szCs w:val="18"/>
        </w:rPr>
        <w:t>:/</w:t>
      </w:r>
      <w:proofErr w:type="gramEnd"/>
      <w:r w:rsidRPr="008611AB">
        <w:rPr>
          <w:rFonts w:ascii="Courier New" w:hAnsi="Courier New" w:cs="Courier New"/>
          <w:sz w:val="18"/>
          <w:szCs w:val="18"/>
        </w:rPr>
        <w:t>/management.core.windows.net'</w:t>
      </w:r>
    </w:p>
    <w:p w14:paraId="61941B52" w14:textId="58950802"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azure.subscription_id</w:t>
      </w:r>
      <w:proofErr w:type="spellEnd"/>
      <w:r w:rsidRPr="008611AB">
        <w:rPr>
          <w:rFonts w:ascii="Courier New" w:hAnsi="Courier New" w:cs="Courier New"/>
          <w:sz w:val="18"/>
          <w:szCs w:val="18"/>
        </w:rPr>
        <w:t xml:space="preserve">         = </w:t>
      </w:r>
      <w:r w:rsidR="002370D3">
        <w:rPr>
          <w:rFonts w:ascii="Courier New" w:hAnsi="Courier New" w:cs="Courier New"/>
          <w:b/>
          <w:color w:val="FF0000"/>
          <w:sz w:val="18"/>
          <w:szCs w:val="18"/>
        </w:rPr>
        <w:t>'</w:t>
      </w:r>
      <w:r w:rsidR="005E3BCE" w:rsidRPr="005E3BCE">
        <w:rPr>
          <w:rFonts w:ascii="Courier New" w:hAnsi="Courier New" w:cs="Courier New"/>
          <w:b/>
          <w:color w:val="FF0000"/>
          <w:sz w:val="18"/>
          <w:szCs w:val="18"/>
        </w:rPr>
        <w:t>########-####-####-####-############</w:t>
      </w:r>
      <w:r w:rsidRPr="00E40BB1">
        <w:rPr>
          <w:rFonts w:ascii="Courier New" w:hAnsi="Courier New" w:cs="Courier New"/>
          <w:b/>
          <w:color w:val="FF0000"/>
          <w:sz w:val="18"/>
          <w:szCs w:val="18"/>
        </w:rPr>
        <w:t>'</w:t>
      </w:r>
    </w:p>
    <w:p w14:paraId="09E8FCA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azure.vm_image</w:t>
      </w:r>
      <w:proofErr w:type="spellEnd"/>
      <w:r w:rsidRPr="008611AB">
        <w:rPr>
          <w:rFonts w:ascii="Courier New" w:hAnsi="Courier New" w:cs="Courier New"/>
          <w:sz w:val="18"/>
          <w:szCs w:val="18"/>
        </w:rPr>
        <w:t xml:space="preserve">                = '5112500ae3b842c8b9c604889f8753c3__OpenLogic-CentOS-67-20150815'</w:t>
      </w:r>
    </w:p>
    <w:p w14:paraId="4A320AD5"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p>
    <w:p w14:paraId="7CD657A1" w14:textId="77777777" w:rsidR="00E40BB1" w:rsidRPr="008611AB" w:rsidRDefault="00E40BB1" w:rsidP="00E40BB1">
      <w:pPr>
        <w:rPr>
          <w:rFonts w:ascii="Courier New" w:hAnsi="Courier New" w:cs="Courier New"/>
          <w:sz w:val="18"/>
          <w:szCs w:val="18"/>
        </w:rPr>
      </w:pPr>
    </w:p>
    <w:p w14:paraId="45ECBBE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azure.ssh_private_key_file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25F1E6BD" w14:textId="77777777" w:rsidR="00E40BB1" w:rsidRPr="008611AB" w:rsidRDefault="00E40BB1" w:rsidP="00E40BB1">
      <w:pPr>
        <w:rPr>
          <w:rFonts w:ascii="Courier New" w:hAnsi="Courier New" w:cs="Courier New"/>
          <w:sz w:val="18"/>
          <w:szCs w:val="18"/>
        </w:rPr>
      </w:pPr>
    </w:p>
    <w:p w14:paraId="4C2D9542"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Optional Settings</w:t>
      </w:r>
    </w:p>
    <w:p w14:paraId="0BC3F273"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azure.cloud_service_name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r w:rsidRPr="008611AB">
        <w:rPr>
          <w:rFonts w:ascii="Courier New" w:hAnsi="Courier New" w:cs="Courier New"/>
          <w:sz w:val="18"/>
          <w:szCs w:val="18"/>
        </w:rPr>
        <w:t xml:space="preserve"> </w:t>
      </w:r>
    </w:p>
    <w:p w14:paraId="7738E7B6"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lastRenderedPageBreak/>
        <w:t xml:space="preserve">    </w:t>
      </w:r>
      <w:proofErr w:type="spellStart"/>
      <w:r w:rsidRPr="008611AB">
        <w:rPr>
          <w:rFonts w:ascii="Courier New" w:hAnsi="Courier New" w:cs="Courier New"/>
          <w:sz w:val="18"/>
          <w:szCs w:val="18"/>
        </w:rPr>
        <w:t>azure.vm_location</w:t>
      </w:r>
      <w:proofErr w:type="spellEnd"/>
      <w:r w:rsidRPr="008611AB">
        <w:rPr>
          <w:rFonts w:ascii="Courier New" w:hAnsi="Courier New" w:cs="Courier New"/>
          <w:sz w:val="18"/>
          <w:szCs w:val="18"/>
        </w:rPr>
        <w:t xml:space="preserve">             = 'North Europe'</w:t>
      </w:r>
    </w:p>
    <w:p w14:paraId="5D1E2B53" w14:textId="77777777" w:rsidR="00E40BB1" w:rsidRPr="008611AB" w:rsidRDefault="00E40BB1" w:rsidP="00E40BB1">
      <w:pPr>
        <w:rPr>
          <w:rFonts w:ascii="Courier New" w:hAnsi="Courier New" w:cs="Courier New"/>
          <w:sz w:val="18"/>
          <w:szCs w:val="18"/>
        </w:rPr>
      </w:pPr>
    </w:p>
    <w:p w14:paraId="6970F2E1" w14:textId="1DB87670" w:rsidR="00E40BB1"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w:t>
      </w:r>
      <w:r w:rsidR="00A04970">
        <w:rPr>
          <w:rFonts w:ascii="Courier New" w:hAnsi="Courier New" w:cs="Courier New"/>
          <w:sz w:val="18"/>
          <w:szCs w:val="18"/>
        </w:rPr>
        <w:t>.ssh_port</w:t>
      </w:r>
      <w:proofErr w:type="spellEnd"/>
      <w:r w:rsidR="00A04970">
        <w:rPr>
          <w:rFonts w:ascii="Courier New" w:hAnsi="Courier New" w:cs="Courier New"/>
          <w:sz w:val="18"/>
          <w:szCs w:val="18"/>
        </w:rPr>
        <w:t xml:space="preserve">                = '22'</w:t>
      </w:r>
    </w:p>
    <w:p w14:paraId="356C7B06" w14:textId="77777777" w:rsidR="00A04970" w:rsidRPr="008611AB" w:rsidRDefault="00A04970" w:rsidP="00E40BB1">
      <w:pPr>
        <w:rPr>
          <w:rFonts w:ascii="Courier New" w:hAnsi="Courier New" w:cs="Courier New"/>
          <w:sz w:val="18"/>
          <w:szCs w:val="18"/>
        </w:rPr>
      </w:pPr>
    </w:p>
    <w:p w14:paraId="4A97574D" w14:textId="77777777" w:rsidR="00A04970" w:rsidRPr="00A04970" w:rsidRDefault="00A04970" w:rsidP="00A04970">
      <w:pPr>
        <w:rPr>
          <w:rFonts w:ascii="Courier New" w:hAnsi="Courier New" w:cs="Courier New"/>
          <w:sz w:val="18"/>
          <w:szCs w:val="18"/>
        </w:rPr>
      </w:pPr>
      <w:r w:rsidRPr="00A04970">
        <w:rPr>
          <w:rFonts w:ascii="Courier New" w:hAnsi="Courier New" w:cs="Courier New"/>
          <w:sz w:val="18"/>
          <w:szCs w:val="18"/>
        </w:rPr>
        <w:t xml:space="preserve">    # Need larger than default Standard A1 to run Vector</w:t>
      </w:r>
    </w:p>
    <w:p w14:paraId="2D2298E0" w14:textId="2AFCF346" w:rsidR="00E40BB1" w:rsidRDefault="00A04970" w:rsidP="00A04970">
      <w:pPr>
        <w:rPr>
          <w:rFonts w:ascii="Courier New" w:hAnsi="Courier New" w:cs="Courier New"/>
          <w:sz w:val="18"/>
          <w:szCs w:val="18"/>
        </w:rPr>
      </w:pPr>
      <w:r w:rsidRPr="00A04970">
        <w:rPr>
          <w:rFonts w:ascii="Courier New" w:hAnsi="Courier New" w:cs="Courier New"/>
          <w:sz w:val="18"/>
          <w:szCs w:val="18"/>
        </w:rPr>
        <w:t xml:space="preserve">    </w:t>
      </w:r>
      <w:proofErr w:type="spellStart"/>
      <w:r w:rsidRPr="00A04970">
        <w:rPr>
          <w:rFonts w:ascii="Courier New" w:hAnsi="Courier New" w:cs="Courier New"/>
          <w:sz w:val="18"/>
          <w:szCs w:val="18"/>
        </w:rPr>
        <w:t>azure.vm_size</w:t>
      </w:r>
      <w:proofErr w:type="spellEnd"/>
      <w:r w:rsidRPr="00A04970">
        <w:rPr>
          <w:rFonts w:ascii="Courier New" w:hAnsi="Courier New" w:cs="Courier New"/>
          <w:sz w:val="18"/>
          <w:szCs w:val="18"/>
        </w:rPr>
        <w:t xml:space="preserve">                 = 'Basic_A2'</w:t>
      </w:r>
    </w:p>
    <w:p w14:paraId="0B6D8486" w14:textId="77777777" w:rsidR="00A04970" w:rsidRPr="008611AB" w:rsidRDefault="00A04970" w:rsidP="00E40BB1">
      <w:pPr>
        <w:rPr>
          <w:rFonts w:ascii="Courier New" w:hAnsi="Courier New" w:cs="Courier New"/>
          <w:sz w:val="18"/>
          <w:szCs w:val="18"/>
        </w:rPr>
      </w:pPr>
    </w:p>
    <w:p w14:paraId="0A0A68A2" w14:textId="4B7B6CCE" w:rsidR="00E1713F" w:rsidRPr="00A42EDF" w:rsidRDefault="00E40BB1" w:rsidP="00A42EDF">
      <w:pPr>
        <w:rPr>
          <w:rFonts w:ascii="Courier New" w:hAnsi="Courier New" w:cs="Courier New"/>
          <w:sz w:val="18"/>
          <w:szCs w:val="18"/>
        </w:rPr>
      </w:pPr>
      <w:r w:rsidRPr="008611AB">
        <w:rPr>
          <w:rFonts w:ascii="Courier New" w:hAnsi="Courier New" w:cs="Courier New"/>
          <w:sz w:val="18"/>
          <w:szCs w:val="18"/>
        </w:rPr>
        <w:t xml:space="preserve">  </w:t>
      </w:r>
      <w:proofErr w:type="gramStart"/>
      <w:r w:rsidRPr="008611AB">
        <w:rPr>
          <w:rFonts w:ascii="Courier New" w:hAnsi="Courier New" w:cs="Courier New"/>
          <w:sz w:val="18"/>
          <w:szCs w:val="18"/>
        </w:rPr>
        <w:t>end</w:t>
      </w:r>
      <w:proofErr w:type="gramEnd"/>
    </w:p>
    <w:p w14:paraId="4C5CC519" w14:textId="77777777" w:rsidR="00E1713F" w:rsidRDefault="00E1713F" w:rsidP="009F606E">
      <w:pPr>
        <w:pStyle w:val="BodyText"/>
      </w:pPr>
    </w:p>
    <w:p w14:paraId="5F60209F" w14:textId="2CE7172E" w:rsidR="00AC4989" w:rsidRDefault="00CB2DA1" w:rsidP="00091D21">
      <w:pPr>
        <w:pStyle w:val="Heading2"/>
      </w:pPr>
      <w:bookmarkStart w:id="16" w:name="_Toc434493112"/>
      <w:proofErr w:type="spellStart"/>
      <w:r>
        <w:t>Gotchas</w:t>
      </w:r>
      <w:bookmarkEnd w:id="16"/>
      <w:proofErr w:type="spellEnd"/>
    </w:p>
    <w:p w14:paraId="6EBBB598" w14:textId="60F72553" w:rsidR="009B53D9" w:rsidRDefault="009B53D9" w:rsidP="009F606E">
      <w:pPr>
        <w:pStyle w:val="BodyText"/>
      </w:pPr>
      <w:r>
        <w:t xml:space="preserve">1. </w:t>
      </w:r>
      <w:proofErr w:type="spellStart"/>
      <w:r>
        <w:t>ResourceNotFound</w:t>
      </w:r>
      <w:proofErr w:type="spellEnd"/>
    </w:p>
    <w:p w14:paraId="03D5BC9C" w14:textId="4CF3ACA6" w:rsidR="00CB2DA1" w:rsidRDefault="001274BA" w:rsidP="009B53D9">
      <w:pPr>
        <w:pStyle w:val="BodyText"/>
        <w:ind w:left="720"/>
      </w:pPr>
      <w:r>
        <w:t>T</w:t>
      </w:r>
      <w:r w:rsidR="00091D21">
        <w:t xml:space="preserve">he following message is frequently displayed on </w:t>
      </w:r>
      <w:r w:rsidR="00091D21" w:rsidRPr="00091D21">
        <w:rPr>
          <w:rFonts w:ascii="Courier New" w:hAnsi="Courier New" w:cs="Courier New"/>
        </w:rPr>
        <w:t>vagrant up</w:t>
      </w:r>
      <w:r w:rsidR="00091D21">
        <w:t>:</w:t>
      </w:r>
    </w:p>
    <w:p w14:paraId="37BC40AC" w14:textId="1F6439E8" w:rsidR="00091D21" w:rsidRDefault="00091D21" w:rsidP="009B53D9">
      <w:pPr>
        <w:pStyle w:val="BodyText"/>
        <w:ind w:left="1440"/>
      </w:pPr>
      <w:proofErr w:type="spellStart"/>
      <w:proofErr w:type="gramStart"/>
      <w:r w:rsidRPr="00A03B3A">
        <w:rPr>
          <w:rFonts w:ascii="Courier New" w:hAnsi="Courier New" w:cs="Courier New"/>
          <w:color w:val="FF0000"/>
        </w:rPr>
        <w:t>ResourceNotFound</w:t>
      </w:r>
      <w:proofErr w:type="spellEnd"/>
      <w:r w:rsidRPr="00A03B3A">
        <w:rPr>
          <w:rFonts w:ascii="Courier New" w:hAnsi="Courier New" w:cs="Courier New"/>
          <w:color w:val="FF0000"/>
        </w:rPr>
        <w:t xml:space="preserve"> :</w:t>
      </w:r>
      <w:proofErr w:type="gramEnd"/>
      <w:r w:rsidRPr="00A03B3A">
        <w:rPr>
          <w:rFonts w:ascii="Courier New" w:hAnsi="Courier New" w:cs="Courier New"/>
          <w:color w:val="FF0000"/>
        </w:rPr>
        <w:t xml:space="preserve"> The hosted service does not exist.</w:t>
      </w:r>
    </w:p>
    <w:p w14:paraId="472C0C12" w14:textId="50F7EDA6" w:rsidR="007764F1" w:rsidRDefault="00091D21" w:rsidP="001274BA">
      <w:pPr>
        <w:widowControl/>
        <w:overflowPunct/>
        <w:autoSpaceDE/>
        <w:autoSpaceDN/>
        <w:adjustRightInd/>
        <w:ind w:left="720"/>
        <w:jc w:val="both"/>
        <w:textAlignment w:val="auto"/>
      </w:pPr>
      <w:r>
        <w:t>According to some reports this caused the VM creation to abort</w:t>
      </w:r>
      <w:r w:rsidR="001274BA">
        <w:t xml:space="preserve">, but in practice it </w:t>
      </w:r>
      <w:r>
        <w:t xml:space="preserve">causes no problems and can’t </w:t>
      </w:r>
      <w:r w:rsidR="001274BA">
        <w:t xml:space="preserve">be </w:t>
      </w:r>
      <w:r>
        <w:t>suppress</w:t>
      </w:r>
      <w:r w:rsidR="001274BA">
        <w:t>ed. According to the V</w:t>
      </w:r>
      <w:r w:rsidR="00A03B3A">
        <w:t xml:space="preserve">agrant documentation the cloud service is auto generated if you leave </w:t>
      </w:r>
      <w:proofErr w:type="spellStart"/>
      <w:r w:rsidR="00A03B3A" w:rsidRPr="00A03B3A">
        <w:rPr>
          <w:rFonts w:ascii="Courier New" w:hAnsi="Courier New" w:cs="Courier New"/>
        </w:rPr>
        <w:t>azure.cloud_service_name</w:t>
      </w:r>
      <w:proofErr w:type="spellEnd"/>
      <w:r w:rsidR="00A03B3A">
        <w:t xml:space="preserve"> blank.</w:t>
      </w:r>
    </w:p>
    <w:p w14:paraId="1AE62CCC" w14:textId="77777777" w:rsidR="007764F1" w:rsidRDefault="007764F1">
      <w:pPr>
        <w:widowControl/>
        <w:overflowPunct/>
        <w:autoSpaceDE/>
        <w:autoSpaceDN/>
        <w:adjustRightInd/>
        <w:textAlignment w:val="auto"/>
      </w:pPr>
    </w:p>
    <w:p w14:paraId="045FCACE" w14:textId="05ED9989" w:rsidR="009B53D9" w:rsidRDefault="009B53D9">
      <w:pPr>
        <w:widowControl/>
        <w:overflowPunct/>
        <w:autoSpaceDE/>
        <w:autoSpaceDN/>
        <w:adjustRightInd/>
        <w:textAlignment w:val="auto"/>
      </w:pPr>
      <w:r>
        <w:t>2. Time Out</w:t>
      </w:r>
    </w:p>
    <w:p w14:paraId="7C54B09A" w14:textId="77777777" w:rsidR="00055EC9" w:rsidRDefault="00055EC9">
      <w:pPr>
        <w:widowControl/>
        <w:overflowPunct/>
        <w:autoSpaceDE/>
        <w:autoSpaceDN/>
        <w:adjustRightInd/>
        <w:textAlignment w:val="auto"/>
      </w:pPr>
    </w:p>
    <w:p w14:paraId="06D750A7" w14:textId="442B644A" w:rsidR="00285691" w:rsidRDefault="007764F1" w:rsidP="009B53D9">
      <w:pPr>
        <w:pStyle w:val="BodyText"/>
        <w:ind w:left="720"/>
      </w:pPr>
      <w:r>
        <w:t xml:space="preserve">The default timeout for vagrant when waiting for the VM to start is 360 seconds. </w:t>
      </w:r>
      <w:r w:rsidR="001274BA">
        <w:t>T</w:t>
      </w:r>
      <w:r w:rsidR="0013040C">
        <w:t>his is just not sufficient for an A</w:t>
      </w:r>
      <w:r w:rsidR="00285691">
        <w:t>zure VM initially being created as this is a minimum of 5 minutes</w:t>
      </w:r>
      <w:r w:rsidR="001274BA">
        <w:t>, a</w:t>
      </w:r>
      <w:r w:rsidR="00F01223">
        <w:t>lthough at times even 10 minutes is not long enough</w:t>
      </w:r>
      <w:r w:rsidR="00285691">
        <w:t>:</w:t>
      </w:r>
    </w:p>
    <w:p w14:paraId="2B71D7FD" w14:textId="18448D9A" w:rsidR="004F7089" w:rsidRPr="004F7089" w:rsidRDefault="004F7089" w:rsidP="009B53D9">
      <w:pPr>
        <w:pStyle w:val="BodyText"/>
        <w:ind w:left="1440"/>
        <w:rPr>
          <w:rFonts w:ascii="Courier New" w:hAnsi="Courier New" w:cs="Courier New"/>
        </w:rPr>
      </w:pPr>
      <w:proofErr w:type="spellStart"/>
      <w:r w:rsidRPr="004F7089">
        <w:rPr>
          <w:rFonts w:ascii="Courier New" w:hAnsi="Courier New" w:cs="Courier New"/>
        </w:rPr>
        <w:t>ov</w:t>
      </w:r>
      <w:r w:rsidR="00C960AA">
        <w:rPr>
          <w:rFonts w:ascii="Courier New" w:hAnsi="Courier New" w:cs="Courier New"/>
        </w:rPr>
        <w:t>erride.vm.boot_timeout</w:t>
      </w:r>
      <w:proofErr w:type="spellEnd"/>
      <w:r w:rsidR="00C960AA">
        <w:rPr>
          <w:rFonts w:ascii="Courier New" w:hAnsi="Courier New" w:cs="Courier New"/>
        </w:rPr>
        <w:t xml:space="preserve">      = 15</w:t>
      </w:r>
      <w:r w:rsidRPr="004F7089">
        <w:rPr>
          <w:rFonts w:ascii="Courier New" w:hAnsi="Courier New" w:cs="Courier New"/>
        </w:rPr>
        <w:t>00</w:t>
      </w:r>
    </w:p>
    <w:p w14:paraId="580806C5" w14:textId="11723223" w:rsidR="00055EC9" w:rsidRDefault="001274BA" w:rsidP="009B53D9">
      <w:pPr>
        <w:pStyle w:val="BodyText"/>
        <w:ind w:left="720"/>
      </w:pPr>
      <w:r>
        <w:t>Note – ‘o</w:t>
      </w:r>
      <w:r w:rsidR="004F7089">
        <w:t xml:space="preserve">verride’ rather than </w:t>
      </w:r>
      <w:proofErr w:type="spellStart"/>
      <w:r w:rsidR="004F7089">
        <w:t>config</w:t>
      </w:r>
      <w:proofErr w:type="spellEnd"/>
      <w:r w:rsidR="004F7089">
        <w:t xml:space="preserve"> as this is an example from the dual provider </w:t>
      </w:r>
      <w:proofErr w:type="spellStart"/>
      <w:r w:rsidR="004F7089">
        <w:t>Vagrantfile</w:t>
      </w:r>
      <w:proofErr w:type="spellEnd"/>
      <w:r w:rsidR="004F7089">
        <w:t>. This</w:t>
      </w:r>
      <w:r>
        <w:t xml:space="preserve"> allows the default for the non-</w:t>
      </w:r>
      <w:r w:rsidR="004F7089">
        <w:t>Azure provider</w:t>
      </w:r>
      <w:r w:rsidR="00C960AA">
        <w:t>s</w:t>
      </w:r>
      <w:r w:rsidR="004F7089">
        <w:t xml:space="preserve"> to remain </w:t>
      </w:r>
      <w:r>
        <w:t>the same</w:t>
      </w:r>
      <w:r w:rsidR="004F7089">
        <w:t xml:space="preserve">. </w:t>
      </w:r>
    </w:p>
    <w:p w14:paraId="493016A0" w14:textId="3672CDBA" w:rsidR="00055EC9" w:rsidRDefault="00D42555" w:rsidP="00285691">
      <w:pPr>
        <w:pStyle w:val="BodyText"/>
      </w:pPr>
      <w:r>
        <w:t xml:space="preserve">3. </w:t>
      </w:r>
      <w:proofErr w:type="spellStart"/>
      <w:proofErr w:type="gramStart"/>
      <w:r w:rsidR="00F51B76">
        <w:t>pty</w:t>
      </w:r>
      <w:proofErr w:type="spellEnd"/>
      <w:proofErr w:type="gramEnd"/>
    </w:p>
    <w:p w14:paraId="6E2E6323" w14:textId="2610A693" w:rsidR="00055EC9" w:rsidRDefault="00055EC9" w:rsidP="00F51B76">
      <w:pPr>
        <w:pStyle w:val="BodyText"/>
        <w:ind w:left="720"/>
      </w:pPr>
      <w:r>
        <w:t xml:space="preserve">The following setting </w:t>
      </w:r>
      <w:r w:rsidR="000C3BC2">
        <w:t>seems to be mandatory to get things working on Azure:</w:t>
      </w:r>
    </w:p>
    <w:p w14:paraId="2847FA93" w14:textId="77777777" w:rsidR="00055EC9" w:rsidRPr="00055EC9" w:rsidRDefault="00055EC9" w:rsidP="00F51B76">
      <w:pPr>
        <w:pStyle w:val="BodyText"/>
        <w:ind w:left="1440"/>
        <w:rPr>
          <w:rFonts w:ascii="Courier New" w:hAnsi="Courier New" w:cs="Courier New"/>
        </w:rPr>
      </w:pPr>
      <w:proofErr w:type="spellStart"/>
      <w:r w:rsidRPr="00055EC9">
        <w:rPr>
          <w:rFonts w:ascii="Courier New" w:hAnsi="Courier New" w:cs="Courier New"/>
        </w:rPr>
        <w:t>override.ssh.pty</w:t>
      </w:r>
      <w:proofErr w:type="spellEnd"/>
      <w:r w:rsidRPr="00055EC9">
        <w:rPr>
          <w:rFonts w:ascii="Courier New" w:hAnsi="Courier New" w:cs="Courier New"/>
        </w:rPr>
        <w:t xml:space="preserve">              = true</w:t>
      </w:r>
    </w:p>
    <w:p w14:paraId="2D3DC5F0" w14:textId="64FA210F" w:rsidR="00F51B76" w:rsidRDefault="00F51B76" w:rsidP="00F51B76">
      <w:pPr>
        <w:pStyle w:val="BodyText"/>
        <w:ind w:left="720"/>
      </w:pPr>
      <w:r>
        <w:t>It was found that, despite the dire</w:t>
      </w:r>
      <w:r w:rsidR="000C3BC2">
        <w:t xml:space="preserve"> Vagrant documentation</w:t>
      </w:r>
      <w:r>
        <w:t xml:space="preserve"> warning below, this setting had to be used otherwise the following error was found</w:t>
      </w:r>
      <w:r w:rsidR="001274BA">
        <w:t>:</w:t>
      </w:r>
    </w:p>
    <w:p w14:paraId="15A081BB" w14:textId="6F2B79E6" w:rsidR="00F51B76" w:rsidRPr="00F51B76" w:rsidRDefault="00F51B76" w:rsidP="00F51B76">
      <w:pPr>
        <w:ind w:left="1440"/>
        <w:rPr>
          <w:rFonts w:ascii="Courier New" w:hAnsi="Courier New" w:cs="Courier New"/>
        </w:rPr>
      </w:pPr>
      <w:proofErr w:type="gramStart"/>
      <w:r w:rsidRPr="00F51B76">
        <w:rPr>
          <w:rFonts w:ascii="Courier New" w:hAnsi="Courier New" w:cs="Courier New"/>
        </w:rPr>
        <w:t>sorry</w:t>
      </w:r>
      <w:proofErr w:type="gramEnd"/>
      <w:r w:rsidRPr="00F51B76">
        <w:rPr>
          <w:rFonts w:ascii="Courier New" w:hAnsi="Courier New" w:cs="Courier New"/>
        </w:rPr>
        <w:t xml:space="preserve">, you must have a </w:t>
      </w:r>
      <w:proofErr w:type="spellStart"/>
      <w:r w:rsidRPr="00F51B76">
        <w:rPr>
          <w:rFonts w:ascii="Courier New" w:hAnsi="Courier New" w:cs="Courier New"/>
        </w:rPr>
        <w:t>tty</w:t>
      </w:r>
      <w:proofErr w:type="spellEnd"/>
      <w:r w:rsidRPr="00F51B76">
        <w:rPr>
          <w:rFonts w:ascii="Courier New" w:hAnsi="Courier New" w:cs="Courier New"/>
        </w:rPr>
        <w:t xml:space="preserve"> to run </w:t>
      </w:r>
      <w:proofErr w:type="spellStart"/>
      <w:r w:rsidRPr="00F51B76">
        <w:rPr>
          <w:rFonts w:ascii="Courier New" w:hAnsi="Courier New" w:cs="Courier New"/>
        </w:rPr>
        <w:t>sudo</w:t>
      </w:r>
      <w:proofErr w:type="spellEnd"/>
    </w:p>
    <w:p w14:paraId="769511F0" w14:textId="77777777" w:rsidR="00F51B76" w:rsidRDefault="00F51B76" w:rsidP="00F51B76">
      <w:pPr>
        <w:ind w:left="1440"/>
        <w:rPr>
          <w:rFonts w:ascii="Courier New" w:hAnsi="Courier New" w:cs="Courier New"/>
        </w:rPr>
      </w:pPr>
      <w:r w:rsidRPr="00F51B76">
        <w:rPr>
          <w:rFonts w:ascii="Courier New" w:hAnsi="Courier New" w:cs="Courier New"/>
        </w:rPr>
        <w:t>The SSH command responded with a non-zero exit status.</w:t>
      </w:r>
    </w:p>
    <w:p w14:paraId="3299F581" w14:textId="77777777" w:rsidR="00F51B76" w:rsidRDefault="00F51B76" w:rsidP="00F51B76">
      <w:pPr>
        <w:ind w:left="1440"/>
        <w:rPr>
          <w:rFonts w:ascii="Courier New" w:hAnsi="Courier New" w:cs="Courier New"/>
        </w:rPr>
      </w:pPr>
      <w:r w:rsidRPr="00F51B76">
        <w:rPr>
          <w:rFonts w:ascii="Courier New" w:hAnsi="Courier New" w:cs="Courier New"/>
        </w:rPr>
        <w:t>Vagrant</w:t>
      </w:r>
      <w:r>
        <w:rPr>
          <w:rFonts w:ascii="Courier New" w:hAnsi="Courier New" w:cs="Courier New"/>
        </w:rPr>
        <w:t xml:space="preserve"> </w:t>
      </w:r>
      <w:r w:rsidRPr="00F51B76">
        <w:rPr>
          <w:rFonts w:ascii="Courier New" w:hAnsi="Courier New" w:cs="Courier New"/>
        </w:rPr>
        <w:t xml:space="preserve">assumes that this means the command failed. </w:t>
      </w:r>
    </w:p>
    <w:p w14:paraId="38F1CAB1" w14:textId="576C1BEC" w:rsidR="00F51B76" w:rsidRDefault="00F51B76" w:rsidP="00F51B76">
      <w:pPr>
        <w:ind w:left="1440"/>
        <w:rPr>
          <w:rFonts w:ascii="Courier New" w:hAnsi="Courier New" w:cs="Courier New"/>
        </w:rPr>
      </w:pPr>
      <w:r w:rsidRPr="00F51B76">
        <w:rPr>
          <w:rFonts w:ascii="Courier New" w:hAnsi="Courier New" w:cs="Courier New"/>
        </w:rPr>
        <w:t>The output for this command</w:t>
      </w:r>
      <w:r>
        <w:rPr>
          <w:rFonts w:ascii="Courier New" w:hAnsi="Courier New" w:cs="Courier New"/>
        </w:rPr>
        <w:t xml:space="preserve"> </w:t>
      </w:r>
      <w:r w:rsidRPr="00F51B76">
        <w:rPr>
          <w:rFonts w:ascii="Courier New" w:hAnsi="Courier New" w:cs="Courier New"/>
        </w:rPr>
        <w:t xml:space="preserve">should be in the log above. </w:t>
      </w:r>
    </w:p>
    <w:p w14:paraId="35DF6699" w14:textId="2EF9AAD7" w:rsidR="00F51B76" w:rsidRPr="00F51B76" w:rsidRDefault="00F51B76" w:rsidP="00F51B76">
      <w:pPr>
        <w:ind w:left="1440"/>
        <w:rPr>
          <w:rFonts w:ascii="Courier New" w:hAnsi="Courier New" w:cs="Courier New"/>
        </w:rPr>
      </w:pPr>
      <w:r w:rsidRPr="00F51B76">
        <w:rPr>
          <w:rFonts w:ascii="Courier New" w:hAnsi="Courier New" w:cs="Courier New"/>
        </w:rPr>
        <w:t>Please read the output to determine what</w:t>
      </w:r>
      <w:r>
        <w:rPr>
          <w:rFonts w:ascii="Courier New" w:hAnsi="Courier New" w:cs="Courier New"/>
        </w:rPr>
        <w:t xml:space="preserve"> </w:t>
      </w:r>
      <w:r w:rsidRPr="00F51B76">
        <w:rPr>
          <w:rFonts w:ascii="Courier New" w:hAnsi="Courier New" w:cs="Courier New"/>
        </w:rPr>
        <w:t>went wrong.</w:t>
      </w:r>
    </w:p>
    <w:p w14:paraId="566FD053" w14:textId="77777777" w:rsidR="00F51B76" w:rsidRDefault="00F51B76" w:rsidP="00F51B76">
      <w:pPr>
        <w:ind w:left="720"/>
      </w:pPr>
    </w:p>
    <w:p w14:paraId="708B3550" w14:textId="77777777" w:rsidR="00055EC9" w:rsidRDefault="00055EC9" w:rsidP="00F51B76">
      <w:pPr>
        <w:pStyle w:val="BodyText"/>
        <w:ind w:left="720"/>
      </w:pPr>
      <w:r>
        <w:t>Be aware, from Vagrant online documentation:</w:t>
      </w:r>
    </w:p>
    <w:p w14:paraId="4E0332EF" w14:textId="77777777" w:rsidR="00055EC9" w:rsidRDefault="00055EC9" w:rsidP="00F51B76">
      <w:pPr>
        <w:pStyle w:val="BodyText"/>
        <w:ind w:left="1440"/>
      </w:pPr>
      <w:proofErr w:type="spellStart"/>
      <w:r>
        <w:rPr>
          <w:rStyle w:val="HTMLCode"/>
          <w:rFonts w:ascii="Courier" w:hAnsi="Courier"/>
          <w:color w:val="DD1144"/>
          <w:bdr w:val="single" w:sz="6" w:space="2" w:color="E1E1E8" w:frame="1"/>
          <w:shd w:val="clear" w:color="auto" w:fill="F7F7F9"/>
        </w:rPr>
        <w:lastRenderedPageBreak/>
        <w:t>config.ssh.pty</w:t>
      </w:r>
      <w:proofErr w:type="spellEnd"/>
      <w:r>
        <w:rPr>
          <w:rStyle w:val="apple-converted-space"/>
          <w:rFonts w:ascii="Helvetica" w:hAnsi="Helvetica"/>
          <w:color w:val="000000"/>
          <w:sz w:val="27"/>
          <w:szCs w:val="27"/>
        </w:rPr>
        <w:t> </w:t>
      </w:r>
      <w:r>
        <w:t>- If</w:t>
      </w:r>
      <w:r>
        <w:rPr>
          <w:rStyle w:val="apple-converted-space"/>
          <w:rFonts w:ascii="Helvetica" w:hAnsi="Helvetica"/>
          <w:color w:val="000000"/>
          <w:sz w:val="27"/>
          <w:szCs w:val="27"/>
        </w:rPr>
        <w:t> </w:t>
      </w:r>
      <w:r>
        <w:rPr>
          <w:rStyle w:val="HTMLCode"/>
          <w:rFonts w:ascii="Courier" w:hAnsi="Courier"/>
          <w:color w:val="DD1144"/>
          <w:bdr w:val="single" w:sz="6" w:space="2" w:color="E1E1E8" w:frame="1"/>
          <w:shd w:val="clear" w:color="auto" w:fill="F7F7F9"/>
        </w:rPr>
        <w:t>true</w:t>
      </w:r>
      <w:r>
        <w:t xml:space="preserve">, </w:t>
      </w:r>
      <w:proofErr w:type="spellStart"/>
      <w:r>
        <w:t>pty</w:t>
      </w:r>
      <w:proofErr w:type="spellEnd"/>
      <w:r>
        <w:t xml:space="preserve"> will be used for provisioning. Defaults to false.</w:t>
      </w:r>
    </w:p>
    <w:p w14:paraId="6BC5D543" w14:textId="77777777" w:rsidR="00055EC9" w:rsidRDefault="00055EC9" w:rsidP="00F51B76">
      <w:pPr>
        <w:pStyle w:val="BodyText"/>
        <w:ind w:left="1440"/>
      </w:pPr>
      <w:r>
        <w:t>This setting is an</w:t>
      </w:r>
      <w:r>
        <w:rPr>
          <w:rStyle w:val="apple-converted-space"/>
          <w:rFonts w:ascii="Helvetica" w:hAnsi="Helvetica"/>
          <w:color w:val="000000"/>
          <w:sz w:val="27"/>
          <w:szCs w:val="27"/>
        </w:rPr>
        <w:t> </w:t>
      </w:r>
      <w:r>
        <w:rPr>
          <w:rStyle w:val="Emphasis"/>
          <w:rFonts w:ascii="Helvetica" w:hAnsi="Helvetica"/>
          <w:color w:val="000000"/>
          <w:sz w:val="27"/>
          <w:szCs w:val="27"/>
        </w:rPr>
        <w:t>advanced feature</w:t>
      </w:r>
      <w:r>
        <w:rPr>
          <w:rStyle w:val="apple-converted-space"/>
          <w:rFonts w:ascii="Helvetica" w:hAnsi="Helvetica"/>
          <w:color w:val="000000"/>
          <w:sz w:val="27"/>
          <w:szCs w:val="27"/>
        </w:rPr>
        <w:t> </w:t>
      </w:r>
      <w:r>
        <w:t xml:space="preserve">that should not be enabled unless absolutely necessary. It breaks some other features of Vagrant, and is really only exposed for cases where it is absolutely necessary. If you can find a way to not use a </w:t>
      </w:r>
      <w:proofErr w:type="spellStart"/>
      <w:r>
        <w:t>pty</w:t>
      </w:r>
      <w:proofErr w:type="spellEnd"/>
      <w:r>
        <w:t>, that is recommended instead.</w:t>
      </w:r>
    </w:p>
    <w:p w14:paraId="6D4B2345" w14:textId="01F5A641" w:rsidR="00F51B76" w:rsidRDefault="00A46B47" w:rsidP="00285691">
      <w:pPr>
        <w:pStyle w:val="BodyText"/>
      </w:pPr>
      <w:r>
        <w:t>4. Chef</w:t>
      </w:r>
    </w:p>
    <w:p w14:paraId="02654430" w14:textId="77FAD7D4" w:rsidR="00A46B47" w:rsidRDefault="00A46B47" w:rsidP="00F414B9">
      <w:pPr>
        <w:pStyle w:val="BodyText"/>
        <w:ind w:left="720"/>
      </w:pPr>
      <w:r>
        <w:t>For some as yet undiagnosed reason Chef will not auto install on an Azure CentOS VM. When you perform a “</w:t>
      </w:r>
      <w:proofErr w:type="spellStart"/>
      <w:r w:rsidR="00F414B9">
        <w:t>chef_</w:t>
      </w:r>
      <w:r>
        <w:t>apply</w:t>
      </w:r>
      <w:proofErr w:type="spellEnd"/>
      <w:r>
        <w:t xml:space="preserve">” in a </w:t>
      </w:r>
      <w:proofErr w:type="spellStart"/>
      <w:r>
        <w:t>Vagrantfile</w:t>
      </w:r>
      <w:proofErr w:type="spellEnd"/>
      <w:r>
        <w:t xml:space="preserve"> it ch</w:t>
      </w:r>
      <w:r w:rsidR="00F414B9">
        <w:t xml:space="preserve">ecks and installs Chef if it not present. Whatever, method is employed by Vagrant appears not to be acceptable </w:t>
      </w:r>
      <w:r w:rsidR="00C960AA">
        <w:t xml:space="preserve">to the Azure VM </w:t>
      </w:r>
      <w:r w:rsidR="00F414B9">
        <w:t>and results in the message:</w:t>
      </w:r>
    </w:p>
    <w:p w14:paraId="39BBBC17" w14:textId="1759786E" w:rsidR="00F414B9" w:rsidRDefault="00F414B9" w:rsidP="00F414B9">
      <w:pPr>
        <w:ind w:left="1440"/>
        <w:rPr>
          <w:rFonts w:ascii="Courier New" w:hAnsi="Courier New" w:cs="Courier New"/>
        </w:rPr>
      </w:pPr>
      <w:r w:rsidRPr="00AD6EE3">
        <w:rPr>
          <w:rFonts w:ascii="Courier New" w:hAnsi="Courier New" w:cs="Courier New"/>
        </w:rPr>
        <w:t>Vagrant attempted to execute the capability '</w:t>
      </w:r>
      <w:proofErr w:type="spellStart"/>
      <w:r w:rsidRPr="00AD6EE3">
        <w:rPr>
          <w:rFonts w:ascii="Courier New" w:hAnsi="Courier New" w:cs="Courier New"/>
        </w:rPr>
        <w:t>chef_install</w:t>
      </w:r>
      <w:proofErr w:type="spellEnd"/>
      <w:r w:rsidRPr="00AD6EE3">
        <w:rPr>
          <w:rFonts w:ascii="Courier New" w:hAnsi="Courier New" w:cs="Courier New"/>
        </w:rPr>
        <w:t>'</w:t>
      </w:r>
      <w:r w:rsidR="001274BA">
        <w:rPr>
          <w:rFonts w:ascii="Courier New" w:hAnsi="Courier New" w:cs="Courier New"/>
        </w:rPr>
        <w:t xml:space="preserve"> </w:t>
      </w:r>
      <w:r w:rsidRPr="00AD6EE3">
        <w:rPr>
          <w:rFonts w:ascii="Courier New" w:hAnsi="Courier New" w:cs="Courier New"/>
        </w:rPr>
        <w:t>on the detect guest OS '</w:t>
      </w:r>
      <w:proofErr w:type="spellStart"/>
      <w:r w:rsidRPr="00AD6EE3">
        <w:rPr>
          <w:rFonts w:ascii="Courier New" w:hAnsi="Courier New" w:cs="Courier New"/>
        </w:rPr>
        <w:t>linux</w:t>
      </w:r>
      <w:proofErr w:type="spellEnd"/>
      <w:r w:rsidRPr="00AD6EE3">
        <w:rPr>
          <w:rFonts w:ascii="Courier New" w:hAnsi="Courier New" w:cs="Courier New"/>
        </w:rPr>
        <w:t>', but the guest doesn't</w:t>
      </w:r>
      <w:r w:rsidR="001274BA">
        <w:rPr>
          <w:rFonts w:ascii="Courier New" w:hAnsi="Courier New" w:cs="Courier New"/>
        </w:rPr>
        <w:t xml:space="preserve"> </w:t>
      </w:r>
      <w:r w:rsidRPr="00AD6EE3">
        <w:rPr>
          <w:rFonts w:ascii="Courier New" w:hAnsi="Courier New" w:cs="Courier New"/>
        </w:rPr>
        <w:t xml:space="preserve">support that capability. </w:t>
      </w:r>
    </w:p>
    <w:p w14:paraId="28FAD4A0" w14:textId="7D6B795D" w:rsidR="00F414B9" w:rsidRDefault="00F414B9" w:rsidP="00F414B9">
      <w:pPr>
        <w:ind w:left="1440"/>
        <w:rPr>
          <w:rFonts w:ascii="Courier New" w:hAnsi="Courier New" w:cs="Courier New"/>
        </w:rPr>
      </w:pPr>
      <w:r w:rsidRPr="00AD6EE3">
        <w:rPr>
          <w:rFonts w:ascii="Courier New" w:hAnsi="Courier New" w:cs="Courier New"/>
        </w:rPr>
        <w:t>This capability is required for your</w:t>
      </w:r>
      <w:r>
        <w:rPr>
          <w:rFonts w:ascii="Courier New" w:hAnsi="Courier New" w:cs="Courier New"/>
        </w:rPr>
        <w:t xml:space="preserve"> </w:t>
      </w:r>
      <w:r w:rsidRPr="00AD6EE3">
        <w:rPr>
          <w:rFonts w:ascii="Courier New" w:hAnsi="Courier New" w:cs="Courier New"/>
        </w:rPr>
        <w:t>configuration of Vagrant. Please either reconfigure Vagrant to</w:t>
      </w:r>
      <w:r>
        <w:rPr>
          <w:rFonts w:ascii="Courier New" w:hAnsi="Courier New" w:cs="Courier New"/>
        </w:rPr>
        <w:t xml:space="preserve"> </w:t>
      </w:r>
      <w:r w:rsidRPr="00AD6EE3">
        <w:rPr>
          <w:rFonts w:ascii="Courier New" w:hAnsi="Courier New" w:cs="Courier New"/>
        </w:rPr>
        <w:t>avoid this capability or fix the issue by creating the capability.</w:t>
      </w:r>
    </w:p>
    <w:p w14:paraId="1F1BF194" w14:textId="77777777" w:rsidR="00F414B9" w:rsidRPr="00AD6EE3" w:rsidRDefault="00F414B9" w:rsidP="00F414B9">
      <w:pPr>
        <w:ind w:left="1440"/>
        <w:rPr>
          <w:rFonts w:ascii="Courier New" w:hAnsi="Courier New" w:cs="Courier New"/>
        </w:rPr>
      </w:pPr>
    </w:p>
    <w:p w14:paraId="779AFFC9" w14:textId="51CE9BD0" w:rsidR="00F414B9" w:rsidRDefault="00F414B9" w:rsidP="00F414B9">
      <w:pPr>
        <w:pStyle w:val="BodyText"/>
        <w:ind w:left="720"/>
      </w:pPr>
      <w:r>
        <w:t xml:space="preserve">This problem was circumvented by pre-installing </w:t>
      </w:r>
      <w:r w:rsidR="001274BA">
        <w:t>Chef</w:t>
      </w:r>
      <w:r>
        <w:t xml:space="preserve"> from a shell </w:t>
      </w:r>
      <w:proofErr w:type="spellStart"/>
      <w:r>
        <w:t>provision</w:t>
      </w:r>
      <w:r w:rsidR="001274BA">
        <w:t>er</w:t>
      </w:r>
      <w:proofErr w:type="spellEnd"/>
      <w:r>
        <w:t xml:space="preserve"> as follows:</w:t>
      </w:r>
    </w:p>
    <w:p w14:paraId="7235B271" w14:textId="6B060A85" w:rsidR="00F414B9" w:rsidRPr="00F414B9" w:rsidRDefault="00F414B9" w:rsidP="0070272A">
      <w:pPr>
        <w:pStyle w:val="BodyText"/>
        <w:ind w:left="1440"/>
        <w:jc w:val="left"/>
        <w:rPr>
          <w:rFonts w:ascii="Courier New" w:hAnsi="Courier New" w:cs="Courier New"/>
        </w:rPr>
      </w:pPr>
      <w:proofErr w:type="spellStart"/>
      <w:proofErr w:type="gramStart"/>
      <w:r w:rsidRPr="00F414B9">
        <w:rPr>
          <w:rFonts w:ascii="Courier New" w:hAnsi="Courier New" w:cs="Courier New"/>
        </w:rPr>
        <w:t>sudo</w:t>
      </w:r>
      <w:proofErr w:type="spellEnd"/>
      <w:proofErr w:type="gramEnd"/>
      <w:r w:rsidRPr="00F414B9">
        <w:rPr>
          <w:rFonts w:ascii="Courier New" w:hAnsi="Courier New" w:cs="Courier New"/>
        </w:rPr>
        <w:t xml:space="preserve"> </w:t>
      </w:r>
      <w:proofErr w:type="spellStart"/>
      <w:r w:rsidRPr="00F414B9">
        <w:rPr>
          <w:rFonts w:ascii="Courier New" w:hAnsi="Courier New" w:cs="Courier New"/>
        </w:rPr>
        <w:t>su</w:t>
      </w:r>
      <w:proofErr w:type="spellEnd"/>
      <w:r w:rsidRPr="00F414B9">
        <w:rPr>
          <w:rFonts w:ascii="Courier New" w:hAnsi="Courier New" w:cs="Courier New"/>
        </w:rPr>
        <w:t xml:space="preserve"> - -c 'curl -L </w:t>
      </w:r>
      <w:r w:rsidR="001274BA">
        <w:rPr>
          <w:rFonts w:ascii="Courier New" w:hAnsi="Courier New" w:cs="Courier New"/>
        </w:rPr>
        <w:t>h</w:t>
      </w:r>
      <w:r w:rsidRPr="00F414B9">
        <w:rPr>
          <w:rFonts w:ascii="Courier New" w:hAnsi="Courier New" w:cs="Courier New"/>
        </w:rPr>
        <w:t>ttps://www.opscode.com/chef/install.sh | bash'</w:t>
      </w:r>
    </w:p>
    <w:p w14:paraId="0A04C584" w14:textId="77777777" w:rsidR="00A42EDF" w:rsidRDefault="00A42EDF" w:rsidP="00A42EDF">
      <w:pPr>
        <w:pStyle w:val="BodyText"/>
        <w:ind w:left="720"/>
      </w:pPr>
      <w:r>
        <w:t>Additionally Vagrant does not appear to be able to apply Chef Recipes using the expected:</w:t>
      </w:r>
    </w:p>
    <w:p w14:paraId="0484AA0E" w14:textId="2519B81F" w:rsidR="00F414B9" w:rsidRPr="00A42EDF" w:rsidRDefault="00A42EDF" w:rsidP="00A42EDF">
      <w:pPr>
        <w:pStyle w:val="BodyText"/>
        <w:ind w:left="1440"/>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w:t>
      </w:r>
      <w:proofErr w:type="spellStart"/>
      <w:r w:rsidRPr="00A42EDF">
        <w:rPr>
          <w:rFonts w:ascii="Courier New" w:hAnsi="Courier New" w:cs="Courier New"/>
        </w:rPr>
        <w:t>chef_apply</w:t>
      </w:r>
      <w:proofErr w:type="spellEnd"/>
      <w:r w:rsidRPr="00A42EDF">
        <w:rPr>
          <w:rFonts w:ascii="Courier New" w:hAnsi="Courier New" w:cs="Courier New"/>
        </w:rPr>
        <w:t>’ do ….</w:t>
      </w:r>
    </w:p>
    <w:p w14:paraId="590A0036" w14:textId="1BB32C2F" w:rsidR="00A42EDF" w:rsidRDefault="00A42EDF" w:rsidP="00A42EDF">
      <w:pPr>
        <w:pStyle w:val="BodyText"/>
        <w:ind w:left="720"/>
      </w:pPr>
      <w:r>
        <w:t xml:space="preserve">This appears to work but the results in </w:t>
      </w:r>
      <w:r w:rsidR="001274BA">
        <w:t xml:space="preserve">subsequent </w:t>
      </w:r>
      <w:r>
        <w:t>failures</w:t>
      </w:r>
      <w:r w:rsidR="001274BA">
        <w:t>.</w:t>
      </w:r>
      <w:r>
        <w:t xml:space="preserve"> As a result this was circumvented by running it via a shell after uploading the required Chef Recipe script:</w:t>
      </w:r>
    </w:p>
    <w:p w14:paraId="156D5ACE" w14:textId="3FD2A2F7" w:rsidR="00A42EDF" w:rsidRPr="00A42EDF" w:rsidRDefault="00A42EDF" w:rsidP="00A42EDF">
      <w:pPr>
        <w:pStyle w:val="BodyText"/>
        <w:ind w:left="1440"/>
        <w:jc w:val="left"/>
        <w:rPr>
          <w:rFonts w:ascii="Courier New" w:hAnsi="Courier New" w:cs="Courier New"/>
        </w:rPr>
      </w:pPr>
      <w:proofErr w:type="spellStart"/>
      <w:r>
        <w:rPr>
          <w:rFonts w:ascii="Courier New" w:hAnsi="Courier New" w:cs="Courier New"/>
        </w:rPr>
        <w:t>c</w:t>
      </w:r>
      <w:r w:rsidRPr="00A42EDF">
        <w:rPr>
          <w:rFonts w:ascii="Courier New" w:hAnsi="Courier New" w:cs="Courier New"/>
        </w:rPr>
        <w:t>onfig.vm.provis</w:t>
      </w:r>
      <w:r>
        <w:rPr>
          <w:rFonts w:ascii="Courier New" w:hAnsi="Courier New" w:cs="Courier New"/>
        </w:rPr>
        <w:t>ion</w:t>
      </w:r>
      <w:proofErr w:type="spellEnd"/>
      <w:r>
        <w:rPr>
          <w:rFonts w:ascii="Courier New" w:hAnsi="Courier New" w:cs="Courier New"/>
        </w:rPr>
        <w:t xml:space="preserve"> 'file', source: '</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r>
        <w:rPr>
          <w:rFonts w:ascii="Courier New" w:hAnsi="Courier New" w:cs="Courier New"/>
        </w:rPr>
        <w:t>, destination: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6E9B7D7F" w14:textId="4206B8A3" w:rsidR="00A42EDF" w:rsidRPr="00A42EDF" w:rsidRDefault="00A42EDF" w:rsidP="00A42EDF">
      <w:pPr>
        <w:pStyle w:val="BodyText"/>
        <w:ind w:left="1440"/>
        <w:jc w:val="left"/>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'shell', name: </w:t>
      </w:r>
      <w:r w:rsidR="00A517B6">
        <w:rPr>
          <w:rFonts w:ascii="Courier New" w:hAnsi="Courier New" w:cs="Courier New"/>
        </w:rPr>
        <w:t>Run Chef Recipe</w:t>
      </w:r>
      <w:r w:rsidRPr="00A42EDF">
        <w:rPr>
          <w:rFonts w:ascii="Courier New" w:hAnsi="Courier New" w:cs="Courier New"/>
        </w:rPr>
        <w:t>', privileged: true, inline: &lt;&lt;-SHELL</w:t>
      </w:r>
    </w:p>
    <w:p w14:paraId="5E2A6400" w14:textId="5CA7C92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w:t>
      </w:r>
      <w:proofErr w:type="spellStart"/>
      <w:proofErr w:type="gramStart"/>
      <w:r w:rsidRPr="00A42EDF">
        <w:rPr>
          <w:rFonts w:ascii="Courier New" w:hAnsi="Courier New" w:cs="Courier New"/>
        </w:rPr>
        <w:t>sudo</w:t>
      </w:r>
      <w:proofErr w:type="spellEnd"/>
      <w:proofErr w:type="gramEnd"/>
      <w:r w:rsidRPr="00A42EDF">
        <w:rPr>
          <w:rFonts w:ascii="Courier New" w:hAnsi="Courier New" w:cs="Courier New"/>
        </w:rPr>
        <w:t xml:space="preserve"> </w:t>
      </w:r>
      <w:proofErr w:type="spellStart"/>
      <w:r w:rsidRPr="00A42EDF">
        <w:rPr>
          <w:rFonts w:ascii="Courier New" w:hAnsi="Courier New" w:cs="Courier New"/>
        </w:rPr>
        <w:t>su</w:t>
      </w:r>
      <w:proofErr w:type="spellEnd"/>
      <w:r w:rsidRPr="00A42EDF">
        <w:rPr>
          <w:rFonts w:ascii="Courier New" w:hAnsi="Courier New" w:cs="Courier New"/>
        </w:rPr>
        <w:t xml:space="preserve"> - -c '</w:t>
      </w:r>
      <w:r>
        <w:rPr>
          <w:rFonts w:ascii="Courier New" w:hAnsi="Courier New" w:cs="Courier New"/>
        </w:rPr>
        <w:t>chef-apply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76090031" w14:textId="1B4B3F60" w:rsid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SHELL</w:t>
      </w:r>
    </w:p>
    <w:p w14:paraId="63704B5C" w14:textId="77777777" w:rsidR="000E1F0D" w:rsidRDefault="000E1F0D" w:rsidP="000E1F0D">
      <w:pPr>
        <w:pStyle w:val="BodyText"/>
      </w:pPr>
    </w:p>
    <w:p w14:paraId="6607FDAF" w14:textId="77777777" w:rsidR="000E1F0D" w:rsidRPr="000E1F0D" w:rsidRDefault="000E1F0D" w:rsidP="000E1F0D">
      <w:pPr>
        <w:pStyle w:val="BodyText"/>
      </w:pPr>
    </w:p>
    <w:p w14:paraId="45CF393E" w14:textId="53F3F02B" w:rsidR="000E1F0D" w:rsidRDefault="000E1F0D" w:rsidP="000E1F0D">
      <w:pPr>
        <w:pStyle w:val="BodyText"/>
      </w:pPr>
      <w:r>
        <w:lastRenderedPageBreak/>
        <w:t>5. Vagrant Share</w:t>
      </w:r>
    </w:p>
    <w:p w14:paraId="39D3D29F" w14:textId="6E056E6D" w:rsidR="000E1F0D" w:rsidRDefault="000E1F0D" w:rsidP="000E1F0D">
      <w:pPr>
        <w:pStyle w:val="BodyText"/>
        <w:ind w:left="720"/>
      </w:pPr>
      <w:r>
        <w:t>The Vagrant share does not work in Azure so must be disabled otherwise the provisioning will fail.</w:t>
      </w:r>
    </w:p>
    <w:p w14:paraId="30CB0484" w14:textId="0E43E21A" w:rsidR="00A42EDF" w:rsidRPr="00F414B9" w:rsidRDefault="000E1F0D" w:rsidP="000E1F0D">
      <w:pPr>
        <w:pStyle w:val="BodyText"/>
        <w:ind w:left="1440"/>
      </w:pPr>
      <w:proofErr w:type="spellStart"/>
      <w:r w:rsidRPr="0020382D">
        <w:rPr>
          <w:rFonts w:ascii="Courier New" w:hAnsi="Courier New" w:cs="Courier New"/>
        </w:rPr>
        <w:t>override.vm.synced_folder</w:t>
      </w:r>
      <w:proofErr w:type="spellEnd"/>
      <w:r w:rsidRPr="0020382D">
        <w:rPr>
          <w:rFonts w:ascii="Courier New" w:hAnsi="Courier New" w:cs="Courier New"/>
        </w:rPr>
        <w:t xml:space="preserve"> '.', '/vagrant', disabled: true</w:t>
      </w:r>
    </w:p>
    <w:p w14:paraId="43E280B4" w14:textId="77777777" w:rsidR="000E1F0D" w:rsidRDefault="000E1F0D">
      <w:pPr>
        <w:widowControl/>
        <w:overflowPunct/>
        <w:autoSpaceDE/>
        <w:autoSpaceDN/>
        <w:adjustRightInd/>
        <w:textAlignment w:val="auto"/>
        <w:rPr>
          <w:b/>
          <w:kern w:val="28"/>
          <w:sz w:val="28"/>
        </w:rPr>
      </w:pPr>
      <w:r>
        <w:br w:type="page"/>
      </w:r>
    </w:p>
    <w:p w14:paraId="7090387F" w14:textId="616A3E3C" w:rsidR="00524E03" w:rsidRDefault="00524E03" w:rsidP="00524E03">
      <w:pPr>
        <w:pStyle w:val="Heading1"/>
      </w:pPr>
      <w:bookmarkStart w:id="17" w:name="_Toc434493113"/>
      <w:r>
        <w:lastRenderedPageBreak/>
        <w:t>Azure Linux VM Access</w:t>
      </w:r>
      <w:bookmarkEnd w:id="17"/>
    </w:p>
    <w:p w14:paraId="67D4509A" w14:textId="08D149B7" w:rsidR="00524E03" w:rsidRDefault="001274BA" w:rsidP="00524E03">
      <w:pPr>
        <w:pStyle w:val="BodyText"/>
      </w:pPr>
      <w:r>
        <w:t>For this example,</w:t>
      </w:r>
      <w:r w:rsidR="00524E03">
        <w:t xml:space="preserve"> Putty </w:t>
      </w:r>
      <w:r>
        <w:t xml:space="preserve">is used </w:t>
      </w:r>
      <w:r w:rsidR="00524E03">
        <w:t xml:space="preserve">for Unix/Linux terminal access </w:t>
      </w:r>
      <w:r>
        <w:t>to Azure, though other approaches will no doubt also work</w:t>
      </w:r>
      <w:r w:rsidR="00524E03">
        <w:t xml:space="preserve">. </w:t>
      </w:r>
    </w:p>
    <w:p w14:paraId="7EEE7BAC" w14:textId="1E0B808E" w:rsidR="001578F3" w:rsidRDefault="001578F3" w:rsidP="001578F3">
      <w:pPr>
        <w:pStyle w:val="Heading2"/>
      </w:pPr>
      <w:bookmarkStart w:id="18" w:name="_Toc434493114"/>
      <w:r>
        <w:t>Putty Private Key</w:t>
      </w:r>
      <w:bookmarkEnd w:id="18"/>
    </w:p>
    <w:p w14:paraId="57251682" w14:textId="03E91792" w:rsidR="00524E03" w:rsidRDefault="00524E03" w:rsidP="00524E03">
      <w:pPr>
        <w:pStyle w:val="BodyText"/>
      </w:pPr>
      <w:r>
        <w:t>In order to access the Azure VM using Putty you will need a private key</w:t>
      </w:r>
      <w:r w:rsidR="00BC736F">
        <w:t xml:space="preserve"> to match the certificate uploaded to your Azure account</w:t>
      </w:r>
      <w:r>
        <w:t xml:space="preserve">. </w:t>
      </w:r>
      <w:r w:rsidR="00BC736F">
        <w:t>You</w:t>
      </w:r>
      <w:r>
        <w:t xml:space="preserve"> generated one, the .</w:t>
      </w:r>
      <w:proofErr w:type="spellStart"/>
      <w:r>
        <w:t>pem</w:t>
      </w:r>
      <w:proofErr w:type="spellEnd"/>
      <w:r>
        <w:t xml:space="preserve"> file, earlier. However, Putty does not unde</w:t>
      </w:r>
      <w:r w:rsidR="00276E78">
        <w:t>rstand this</w:t>
      </w:r>
      <w:r>
        <w:t xml:space="preserve"> and requires a .</w:t>
      </w:r>
      <w:proofErr w:type="spellStart"/>
      <w:r>
        <w:t>ppk</w:t>
      </w:r>
      <w:proofErr w:type="spellEnd"/>
      <w:r>
        <w:t xml:space="preserve">. </w:t>
      </w:r>
    </w:p>
    <w:p w14:paraId="44DD6F04" w14:textId="7FE07581" w:rsidR="00524E03" w:rsidRDefault="00524E03" w:rsidP="00524E03">
      <w:pPr>
        <w:pStyle w:val="BodyText"/>
      </w:pPr>
      <w:r>
        <w:t xml:space="preserve">First create an </w:t>
      </w:r>
      <w:proofErr w:type="spellStart"/>
      <w:r>
        <w:t>rsa</w:t>
      </w:r>
      <w:proofErr w:type="spellEnd"/>
      <w:r>
        <w:t xml:space="preserve"> file using </w:t>
      </w:r>
      <w:proofErr w:type="spellStart"/>
      <w:r>
        <w:t>openssl</w:t>
      </w:r>
      <w:proofErr w:type="spellEnd"/>
      <w:r>
        <w:t xml:space="preserve"> used previously</w:t>
      </w:r>
      <w:r w:rsidR="00756C8F">
        <w:t>. At your DOS command prompt</w:t>
      </w:r>
      <w:r>
        <w:t>:</w:t>
      </w:r>
    </w:p>
    <w:p w14:paraId="7DF8B49B" w14:textId="77777777" w:rsidR="00524E03" w:rsidRPr="008F55D1" w:rsidRDefault="00524E03" w:rsidP="00524E03">
      <w:pPr>
        <w:pStyle w:val="BodyText"/>
        <w:ind w:left="720"/>
        <w:rPr>
          <w:rFonts w:ascii="Courier New" w:hAnsi="Courier New" w:cs="Courier New"/>
        </w:rPr>
      </w:pPr>
      <w:proofErr w:type="spellStart"/>
      <w:proofErr w:type="gramStart"/>
      <w:r w:rsidRPr="008F55D1">
        <w:rPr>
          <w:rFonts w:ascii="Courier New" w:hAnsi="Courier New" w:cs="Courier New"/>
        </w:rPr>
        <w:t>openssl</w:t>
      </w:r>
      <w:proofErr w:type="spellEnd"/>
      <w:proofErr w:type="gramEnd"/>
      <w:r w:rsidRPr="008F55D1">
        <w:rPr>
          <w:rFonts w:ascii="Courier New" w:hAnsi="Courier New" w:cs="Courier New"/>
        </w:rPr>
        <w:t xml:space="preserve"> </w:t>
      </w:r>
      <w:proofErr w:type="spellStart"/>
      <w:r w:rsidRPr="008F55D1">
        <w:rPr>
          <w:rFonts w:ascii="Courier New" w:hAnsi="Courier New" w:cs="Courier New"/>
        </w:rPr>
        <w:t>rsa</w:t>
      </w:r>
      <w:proofErr w:type="spellEnd"/>
      <w:r w:rsidRPr="008F55D1">
        <w:rPr>
          <w:rFonts w:ascii="Courier New" w:hAnsi="Courier New" w:cs="Courier New"/>
        </w:rPr>
        <w:t xml:space="preserve"> -in </w:t>
      </w:r>
      <w:proofErr w:type="spellStart"/>
      <w:r w:rsidRPr="008F55D1">
        <w:rPr>
          <w:rFonts w:ascii="Courier New" w:hAnsi="Courier New" w:cs="Courier New"/>
        </w:rPr>
        <w:t>azurevagrant.pem</w:t>
      </w:r>
      <w:proofErr w:type="spellEnd"/>
      <w:r w:rsidRPr="008F55D1">
        <w:rPr>
          <w:rFonts w:ascii="Courier New" w:hAnsi="Courier New" w:cs="Courier New"/>
        </w:rPr>
        <w:t xml:space="preserve"> -out </w:t>
      </w:r>
      <w:proofErr w:type="spellStart"/>
      <w:r w:rsidRPr="008F55D1">
        <w:rPr>
          <w:rFonts w:ascii="Courier New" w:hAnsi="Courier New" w:cs="Courier New"/>
        </w:rPr>
        <w:t>azurevagrant_rsa</w:t>
      </w:r>
      <w:proofErr w:type="spellEnd"/>
    </w:p>
    <w:p w14:paraId="49359B70" w14:textId="60059B4B" w:rsidR="00524E03" w:rsidRDefault="00524E03" w:rsidP="00524E03">
      <w:pPr>
        <w:pStyle w:val="BodyText"/>
      </w:pPr>
      <w:r>
        <w:t xml:space="preserve">Only problem is that Putty </w:t>
      </w:r>
      <w:r w:rsidR="00276E78">
        <w:t xml:space="preserve">still </w:t>
      </w:r>
      <w:r>
        <w:t xml:space="preserve">does not understand this format and it needs to be converted. This is very easy to achieve because if you have Putty you should </w:t>
      </w:r>
      <w:r w:rsidR="001274BA">
        <w:t xml:space="preserve">also </w:t>
      </w:r>
      <w:r>
        <w:t xml:space="preserve">have </w:t>
      </w:r>
      <w:proofErr w:type="spellStart"/>
      <w:r>
        <w:t>PuttyGen</w:t>
      </w:r>
      <w:proofErr w:type="spellEnd"/>
      <w:r>
        <w:t xml:space="preserve">. Start </w:t>
      </w:r>
      <w:proofErr w:type="spellStart"/>
      <w:r>
        <w:t>PuttyGen</w:t>
      </w:r>
      <w:proofErr w:type="spellEnd"/>
      <w:r>
        <w:t>:</w:t>
      </w:r>
    </w:p>
    <w:p w14:paraId="2898FEB7" w14:textId="77777777" w:rsidR="00524E03" w:rsidRDefault="00524E03" w:rsidP="00524E03">
      <w:pPr>
        <w:pStyle w:val="BodyText"/>
      </w:pPr>
      <w:r>
        <w:rPr>
          <w:noProof/>
        </w:rPr>
        <w:drawing>
          <wp:inline distT="0" distB="0" distL="0" distR="0" wp14:anchorId="5E5148C3" wp14:editId="6F614265">
            <wp:extent cx="3758400" cy="3636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8400" cy="3636000"/>
                    </a:xfrm>
                    <a:prstGeom prst="rect">
                      <a:avLst/>
                    </a:prstGeom>
                  </pic:spPr>
                </pic:pic>
              </a:graphicData>
            </a:graphic>
          </wp:inline>
        </w:drawing>
      </w:r>
    </w:p>
    <w:p w14:paraId="107082F5" w14:textId="77777777" w:rsidR="00524E03" w:rsidRDefault="00524E03" w:rsidP="00524E03">
      <w:pPr>
        <w:pStyle w:val="BodyText"/>
      </w:pPr>
      <w:r>
        <w:t>Select ‘Conversions’ -&gt; ‘Import key’ from the menu bar.</w:t>
      </w:r>
    </w:p>
    <w:p w14:paraId="475CA7A0" w14:textId="77777777" w:rsidR="00524E03" w:rsidRDefault="00524E03" w:rsidP="00524E03">
      <w:pPr>
        <w:pStyle w:val="BodyText"/>
      </w:pPr>
      <w:r>
        <w:t>From the file browser displayed select the file you created above.</w:t>
      </w:r>
    </w:p>
    <w:p w14:paraId="48978EEC" w14:textId="77777777" w:rsidR="00524E03" w:rsidRDefault="00524E03" w:rsidP="00524E03">
      <w:pPr>
        <w:pStyle w:val="BodyText"/>
      </w:pPr>
      <w:r>
        <w:rPr>
          <w:noProof/>
        </w:rPr>
        <w:lastRenderedPageBreak/>
        <w:drawing>
          <wp:inline distT="0" distB="0" distL="0" distR="0" wp14:anchorId="013D0991" wp14:editId="1DA4B04F">
            <wp:extent cx="37584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8400" cy="3636000"/>
                    </a:xfrm>
                    <a:prstGeom prst="rect">
                      <a:avLst/>
                    </a:prstGeom>
                  </pic:spPr>
                </pic:pic>
              </a:graphicData>
            </a:graphic>
          </wp:inline>
        </w:drawing>
      </w:r>
    </w:p>
    <w:p w14:paraId="7952DFDA" w14:textId="77777777" w:rsidR="00524E03" w:rsidRDefault="00524E03" w:rsidP="00524E03">
      <w:pPr>
        <w:pStyle w:val="BodyText"/>
      </w:pPr>
      <w:r>
        <w:t>Select the ‘Save private key’ button and respond ‘Yes’ as you don’t want a pass phrase.</w:t>
      </w:r>
    </w:p>
    <w:p w14:paraId="7B62B284" w14:textId="77777777" w:rsidR="00524E03" w:rsidRDefault="00524E03" w:rsidP="00524E03">
      <w:pPr>
        <w:pStyle w:val="BodyText"/>
      </w:pPr>
      <w:r>
        <w:rPr>
          <w:noProof/>
        </w:rPr>
        <w:drawing>
          <wp:inline distT="0" distB="0" distL="0" distR="0" wp14:anchorId="520C75C1" wp14:editId="430E5527">
            <wp:extent cx="2448000" cy="13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000" cy="1303200"/>
                    </a:xfrm>
                    <a:prstGeom prst="rect">
                      <a:avLst/>
                    </a:prstGeom>
                  </pic:spPr>
                </pic:pic>
              </a:graphicData>
            </a:graphic>
          </wp:inline>
        </w:drawing>
      </w:r>
    </w:p>
    <w:p w14:paraId="146769C4" w14:textId="77777777" w:rsidR="00524E03" w:rsidRDefault="00524E03" w:rsidP="00524E03">
      <w:pPr>
        <w:pStyle w:val="BodyText"/>
      </w:pPr>
      <w:r>
        <w:t>This will create you a .</w:t>
      </w:r>
      <w:proofErr w:type="spellStart"/>
      <w:r>
        <w:t>ppk</w:t>
      </w:r>
      <w:proofErr w:type="spellEnd"/>
      <w:r>
        <w:t xml:space="preserve"> file that Putty will understand. The private key obviously already matches the certificate we uploaded to the Azure account in Section </w:t>
      </w:r>
      <w:r>
        <w:fldChar w:fldCharType="begin"/>
      </w:r>
      <w:r>
        <w:instrText xml:space="preserve"> REF _Ref432571254 \r \h </w:instrText>
      </w:r>
      <w:r>
        <w:fldChar w:fldCharType="separate"/>
      </w:r>
      <w:r>
        <w:t>2.2</w:t>
      </w:r>
      <w:r>
        <w:fldChar w:fldCharType="end"/>
      </w:r>
      <w:r>
        <w:t>.</w:t>
      </w:r>
    </w:p>
    <w:p w14:paraId="527B5095" w14:textId="77777777" w:rsidR="00B253BF" w:rsidRDefault="00B253BF" w:rsidP="00B253BF"/>
    <w:p w14:paraId="57BE7A5B" w14:textId="16E8DE36" w:rsidR="00A670A6" w:rsidRDefault="001578F3" w:rsidP="001578F3">
      <w:pPr>
        <w:pStyle w:val="Heading2"/>
      </w:pPr>
      <w:bookmarkStart w:id="19" w:name="_Toc434493115"/>
      <w:r>
        <w:t>Putty Access</w:t>
      </w:r>
      <w:bookmarkEnd w:id="19"/>
    </w:p>
    <w:p w14:paraId="2C50CD2E" w14:textId="77777777" w:rsidR="00756C8F" w:rsidRDefault="001578F3" w:rsidP="009F606E">
      <w:pPr>
        <w:pStyle w:val="BodyText"/>
      </w:pPr>
      <w:r>
        <w:t>Now that you have the private key</w:t>
      </w:r>
      <w:r w:rsidR="00756C8F">
        <w:t>,</w:t>
      </w:r>
      <w:r>
        <w:t xml:space="preserve"> access is fairly straight forward. </w:t>
      </w:r>
    </w:p>
    <w:p w14:paraId="3A4F7FDC" w14:textId="7F2243A1" w:rsidR="001578F3" w:rsidRDefault="001578F3" w:rsidP="009F606E">
      <w:pPr>
        <w:pStyle w:val="BodyText"/>
      </w:pPr>
      <w:r>
        <w:t>Start Putty</w:t>
      </w:r>
      <w:r w:rsidR="007B2F9D">
        <w:t xml:space="preserve"> and set the hostname. You can get this from your Azure Account but </w:t>
      </w:r>
      <w:r w:rsidR="001274BA">
        <w:t>this</w:t>
      </w:r>
      <w:r w:rsidR="007B2F9D">
        <w:t xml:space="preserve"> is nearly always your </w:t>
      </w:r>
      <w:proofErr w:type="spellStart"/>
      <w:r w:rsidR="007B2F9D" w:rsidRPr="007B2F9D">
        <w:rPr>
          <w:rFonts w:ascii="Courier New" w:hAnsi="Courier New" w:cs="Courier New"/>
        </w:rPr>
        <w:t>azure.vm_name</w:t>
      </w:r>
      <w:proofErr w:type="spellEnd"/>
      <w:r w:rsidR="007B2F9D">
        <w:t xml:space="preserve"> set in the Vagrant file + ‘cloudapp.net’ e.g. vectorevaluationvm.cloudapp.net.</w:t>
      </w:r>
    </w:p>
    <w:p w14:paraId="4168CDB3" w14:textId="076334F2" w:rsidR="00A670A6" w:rsidRDefault="001578F3" w:rsidP="009F606E">
      <w:pPr>
        <w:pStyle w:val="BodyText"/>
      </w:pPr>
      <w:r>
        <w:rPr>
          <w:noProof/>
        </w:rPr>
        <w:lastRenderedPageBreak/>
        <w:drawing>
          <wp:inline distT="0" distB="0" distL="0" distR="0" wp14:anchorId="03F2E0CA" wp14:editId="62E56A84">
            <wp:extent cx="3776400" cy="36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6400" cy="3628800"/>
                    </a:xfrm>
                    <a:prstGeom prst="rect">
                      <a:avLst/>
                    </a:prstGeom>
                  </pic:spPr>
                </pic:pic>
              </a:graphicData>
            </a:graphic>
          </wp:inline>
        </w:drawing>
      </w:r>
    </w:p>
    <w:p w14:paraId="6CA8214B" w14:textId="168919EA" w:rsidR="00A670A6" w:rsidRDefault="007B2F9D" w:rsidP="009F606E">
      <w:pPr>
        <w:pStyle w:val="BodyText"/>
      </w:pPr>
      <w:r>
        <w:t>Expand ‘SSH’ and select ‘</w:t>
      </w:r>
      <w:proofErr w:type="spellStart"/>
      <w:r>
        <w:t>Auth</w:t>
      </w:r>
      <w:proofErr w:type="spellEnd"/>
      <w:r>
        <w:t>’ and ‘Browse’ for the .</w:t>
      </w:r>
      <w:proofErr w:type="spellStart"/>
      <w:r>
        <w:t>ppk</w:t>
      </w:r>
      <w:proofErr w:type="spellEnd"/>
      <w:r>
        <w:t xml:space="preserve"> file you created earlier:</w:t>
      </w:r>
    </w:p>
    <w:p w14:paraId="7EA18C1C" w14:textId="732F09D5" w:rsidR="007B2F9D" w:rsidRDefault="00872F03" w:rsidP="009F606E">
      <w:pPr>
        <w:pStyle w:val="BodyText"/>
      </w:pPr>
      <w:r>
        <w:rPr>
          <w:noProof/>
        </w:rPr>
        <w:drawing>
          <wp:inline distT="0" distB="0" distL="0" distR="0" wp14:anchorId="6E991B99" wp14:editId="5023C16C">
            <wp:extent cx="3776400" cy="36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6400" cy="3628800"/>
                    </a:xfrm>
                    <a:prstGeom prst="rect">
                      <a:avLst/>
                    </a:prstGeom>
                  </pic:spPr>
                </pic:pic>
              </a:graphicData>
            </a:graphic>
          </wp:inline>
        </w:drawing>
      </w:r>
    </w:p>
    <w:p w14:paraId="30191D9A" w14:textId="1FB68118" w:rsidR="00CB2DA1" w:rsidRDefault="00872F03" w:rsidP="001274BA">
      <w:pPr>
        <w:pStyle w:val="BodyText"/>
      </w:pPr>
      <w:r>
        <w:t>Select ‘Open’ to c</w:t>
      </w:r>
      <w:r w:rsidR="001274BA">
        <w:t>onnect to your running Azure VM.</w:t>
      </w:r>
    </w:p>
    <w:p w14:paraId="105CAD75" w14:textId="77777777" w:rsidR="007C574F" w:rsidRDefault="007C574F" w:rsidP="001274BA">
      <w:pPr>
        <w:pStyle w:val="BodyText"/>
      </w:pPr>
    </w:p>
    <w:p w14:paraId="7167A20B" w14:textId="6893FCF8" w:rsidR="007C574F" w:rsidRDefault="007C574F" w:rsidP="001274BA">
      <w:pPr>
        <w:pStyle w:val="BodyText"/>
      </w:pPr>
      <w:r>
        <w:lastRenderedPageBreak/>
        <w:t>Please Note:</w:t>
      </w:r>
    </w:p>
    <w:p w14:paraId="4B74FB72" w14:textId="4BC67DF3" w:rsidR="007C574F" w:rsidRDefault="00DD6E0E" w:rsidP="007C574F">
      <w:pPr>
        <w:pStyle w:val="BodyText"/>
        <w:ind w:left="720"/>
      </w:pPr>
      <w:r>
        <w:t>Since the private key is associated with the ‘vagrant’ user this is what you should logo</w:t>
      </w:r>
      <w:r w:rsidR="007C574F">
        <w:t>n as then switch to actian.</w:t>
      </w:r>
    </w:p>
    <w:p w14:paraId="37832B25" w14:textId="61DF3328" w:rsidR="00DD6E0E" w:rsidRDefault="00DD6E0E" w:rsidP="007C574F">
      <w:pPr>
        <w:pStyle w:val="BodyText"/>
        <w:ind w:left="1440"/>
      </w:pPr>
      <w:proofErr w:type="spellStart"/>
      <w:proofErr w:type="gramStart"/>
      <w:r w:rsidRPr="00DD6E0E">
        <w:rPr>
          <w:rFonts w:ascii="Courier New" w:hAnsi="Courier New" w:cs="Courier New"/>
        </w:rPr>
        <w:t>sudo</w:t>
      </w:r>
      <w:proofErr w:type="spellEnd"/>
      <w:proofErr w:type="gramEnd"/>
      <w:r w:rsidRPr="00DD6E0E">
        <w:rPr>
          <w:rFonts w:ascii="Courier New" w:hAnsi="Courier New" w:cs="Courier New"/>
        </w:rPr>
        <w:t xml:space="preserve"> </w:t>
      </w:r>
      <w:proofErr w:type="spellStart"/>
      <w:r w:rsidRPr="00DD6E0E">
        <w:rPr>
          <w:rFonts w:ascii="Courier New" w:hAnsi="Courier New" w:cs="Courier New"/>
        </w:rPr>
        <w:t>su</w:t>
      </w:r>
      <w:proofErr w:type="spellEnd"/>
      <w:r w:rsidRPr="00DD6E0E">
        <w:rPr>
          <w:rFonts w:ascii="Courier New" w:hAnsi="Courier New" w:cs="Courier New"/>
        </w:rPr>
        <w:t xml:space="preserve"> – </w:t>
      </w:r>
      <w:proofErr w:type="spellStart"/>
      <w:r>
        <w:rPr>
          <w:rFonts w:ascii="Courier New" w:hAnsi="Courier New" w:cs="Courier New"/>
        </w:rPr>
        <w:t>actia</w:t>
      </w:r>
      <w:r w:rsidRPr="00DD6E0E">
        <w:rPr>
          <w:rFonts w:ascii="Courier New" w:hAnsi="Courier New" w:cs="Courier New"/>
        </w:rPr>
        <w:t>n</w:t>
      </w:r>
      <w:proofErr w:type="spellEnd"/>
    </w:p>
    <w:p w14:paraId="53D8A6D6" w14:textId="77777777" w:rsidR="00DD6E0E" w:rsidRDefault="00DD6E0E" w:rsidP="001274BA">
      <w:pPr>
        <w:pStyle w:val="BodyText"/>
      </w:pPr>
    </w:p>
    <w:p w14:paraId="6741CF1F" w14:textId="77777777" w:rsidR="00DD6E0E" w:rsidRDefault="00DD6E0E">
      <w:pPr>
        <w:widowControl/>
        <w:overflowPunct/>
        <w:autoSpaceDE/>
        <w:autoSpaceDN/>
        <w:adjustRightInd/>
        <w:textAlignment w:val="auto"/>
        <w:rPr>
          <w:b/>
          <w:kern w:val="28"/>
          <w:sz w:val="28"/>
        </w:rPr>
      </w:pPr>
      <w:r>
        <w:br w:type="page"/>
      </w:r>
    </w:p>
    <w:p w14:paraId="356EA6DF" w14:textId="0E301FD4" w:rsidR="0087692A" w:rsidRPr="0087692A" w:rsidRDefault="001274BA" w:rsidP="001274BA">
      <w:pPr>
        <w:pStyle w:val="Heading1"/>
        <w:rPr>
          <w:sz w:val="22"/>
        </w:rPr>
      </w:pPr>
      <w:bookmarkStart w:id="20" w:name="_Toc434493116"/>
      <w:r>
        <w:lastRenderedPageBreak/>
        <w:t>External Access</w:t>
      </w:r>
      <w:bookmarkEnd w:id="20"/>
      <w:r>
        <w:t xml:space="preserve"> </w:t>
      </w:r>
    </w:p>
    <w:p w14:paraId="5C8C6556" w14:textId="121416E6" w:rsidR="001274BA" w:rsidRDefault="0087692A" w:rsidP="0087692A">
      <w:pPr>
        <w:pStyle w:val="BodyText"/>
      </w:pPr>
      <w:r>
        <w:t>This section documents how to get access to Ve</w:t>
      </w:r>
      <w:r w:rsidR="001274BA">
        <w:t>ctor on Azure</w:t>
      </w:r>
      <w:r>
        <w:t xml:space="preserve"> from tools such as Tableau.</w:t>
      </w:r>
      <w:r w:rsidR="00367AFE">
        <w:t xml:space="preserve"> It covers</w:t>
      </w:r>
      <w:r w:rsidR="005E616C">
        <w:t xml:space="preserve"> the configuration of access via</w:t>
      </w:r>
      <w:r w:rsidR="00367AFE">
        <w:t>:</w:t>
      </w:r>
    </w:p>
    <w:p w14:paraId="53BC0857" w14:textId="78C84C7B" w:rsidR="00367AFE" w:rsidRDefault="00367AFE" w:rsidP="00367AFE">
      <w:pPr>
        <w:pStyle w:val="BodyText"/>
        <w:numPr>
          <w:ilvl w:val="0"/>
          <w:numId w:val="39"/>
        </w:numPr>
      </w:pPr>
      <w:r>
        <w:t>Ingres Net;</w:t>
      </w:r>
    </w:p>
    <w:p w14:paraId="0614F6B9" w14:textId="372B10E2" w:rsidR="00367AFE" w:rsidRDefault="00367AFE" w:rsidP="00367AFE">
      <w:pPr>
        <w:pStyle w:val="BodyText"/>
        <w:numPr>
          <w:ilvl w:val="0"/>
          <w:numId w:val="39"/>
        </w:numPr>
      </w:pPr>
      <w:r>
        <w:t>ODBC;</w:t>
      </w:r>
    </w:p>
    <w:p w14:paraId="4084892E" w14:textId="0A336DDF" w:rsidR="00367AFE" w:rsidRDefault="00367AFE" w:rsidP="00367AFE">
      <w:pPr>
        <w:pStyle w:val="BodyText"/>
        <w:numPr>
          <w:ilvl w:val="0"/>
          <w:numId w:val="39"/>
        </w:numPr>
      </w:pPr>
      <w:r>
        <w:t>JDBC.</w:t>
      </w:r>
    </w:p>
    <w:p w14:paraId="2BF7C1B9" w14:textId="480F019A" w:rsidR="00B253BF" w:rsidRPr="00204F79" w:rsidRDefault="00204F79" w:rsidP="00B253BF">
      <w:pPr>
        <w:pStyle w:val="BodyText"/>
      </w:pPr>
      <w:r>
        <w:t>The examples</w:t>
      </w:r>
      <w:r w:rsidR="0039063C">
        <w:t xml:space="preserve"> that follow</w:t>
      </w:r>
      <w:r>
        <w:t xml:space="preserve"> are based on the settings for the Vector installation created by the </w:t>
      </w:r>
      <w:proofErr w:type="spellStart"/>
      <w:r>
        <w:t>Vagrantfile</w:t>
      </w:r>
      <w:proofErr w:type="spellEnd"/>
      <w:r>
        <w:t xml:space="preserve"> at </w:t>
      </w:r>
      <w:hyperlink r:id="rId24" w:history="1">
        <w:r w:rsidRPr="006750F3">
          <w:rPr>
            <w:rStyle w:val="Hyperlink"/>
          </w:rPr>
          <w:t>https://github.com/ActianCorp/Vagrant-Vector-Install</w:t>
        </w:r>
      </w:hyperlink>
      <w:r>
        <w:rPr>
          <w:b/>
        </w:rPr>
        <w:t xml:space="preserve"> </w:t>
      </w:r>
      <w:r>
        <w:t>for which this is a supporting document.</w:t>
      </w:r>
    </w:p>
    <w:p w14:paraId="181D6560" w14:textId="77777777" w:rsidR="00204F79" w:rsidRPr="00B253BF" w:rsidRDefault="00204F79" w:rsidP="00B253BF">
      <w:pPr>
        <w:pStyle w:val="BodyText"/>
      </w:pPr>
    </w:p>
    <w:p w14:paraId="1253BBC7" w14:textId="3157719F" w:rsidR="00A61BEA" w:rsidRDefault="00A61BEA" w:rsidP="00A61BEA">
      <w:pPr>
        <w:pStyle w:val="Heading2"/>
      </w:pPr>
      <w:bookmarkStart w:id="21" w:name="_Toc434493117"/>
      <w:r>
        <w:t>Linux Ports</w:t>
      </w:r>
      <w:bookmarkEnd w:id="21"/>
    </w:p>
    <w:p w14:paraId="295D3C9D" w14:textId="27BF23F0" w:rsidR="006C1D64" w:rsidRDefault="00367AFE" w:rsidP="0087692A">
      <w:pPr>
        <w:pStyle w:val="BodyText"/>
      </w:pPr>
      <w:r>
        <w:t>Firstly, your VM has to be configured to open the ports in the firewall on Linux that are required to communicate with Vector. These are</w:t>
      </w:r>
      <w:r w:rsidR="005E616C">
        <w:t>:</w:t>
      </w:r>
    </w:p>
    <w:p w14:paraId="5FEE0748" w14:textId="720AA73A" w:rsidR="00367AFE" w:rsidRDefault="00367AFE" w:rsidP="00367AFE">
      <w:pPr>
        <w:pStyle w:val="BodyText"/>
        <w:numPr>
          <w:ilvl w:val="0"/>
          <w:numId w:val="40"/>
        </w:numPr>
      </w:pPr>
      <w:r>
        <w:t>The Management Server Discovery Port (DIS);</w:t>
      </w:r>
    </w:p>
    <w:p w14:paraId="4247B3F4" w14:textId="1DBE4426" w:rsidR="00367AFE" w:rsidRDefault="00367AFE" w:rsidP="00367AFE">
      <w:pPr>
        <w:pStyle w:val="BodyText"/>
        <w:numPr>
          <w:ilvl w:val="0"/>
          <w:numId w:val="40"/>
        </w:numPr>
      </w:pPr>
      <w:r>
        <w:t>The Management Server Command Port (</w:t>
      </w:r>
      <w:proofErr w:type="spellStart"/>
      <w:r>
        <w:t>Mgmtsrvr</w:t>
      </w:r>
      <w:proofErr w:type="spellEnd"/>
      <w:r>
        <w:t>);</w:t>
      </w:r>
    </w:p>
    <w:p w14:paraId="57143C45" w14:textId="3C165CEA" w:rsidR="00367AFE" w:rsidRDefault="00367AFE" w:rsidP="00367AFE">
      <w:pPr>
        <w:pStyle w:val="BodyText"/>
        <w:numPr>
          <w:ilvl w:val="0"/>
          <w:numId w:val="40"/>
        </w:numPr>
      </w:pPr>
      <w:r>
        <w:t>The Communication Server Port (GCC);</w:t>
      </w:r>
    </w:p>
    <w:p w14:paraId="274924D2" w14:textId="689B393B" w:rsidR="00367AFE" w:rsidRDefault="00367AFE" w:rsidP="00367AFE">
      <w:pPr>
        <w:pStyle w:val="BodyText"/>
        <w:numPr>
          <w:ilvl w:val="0"/>
          <w:numId w:val="40"/>
        </w:numPr>
      </w:pPr>
      <w:r>
        <w:t>The Data Access Server Port (DAS).</w:t>
      </w:r>
    </w:p>
    <w:p w14:paraId="40F74191" w14:textId="752A7E8B" w:rsidR="00367AFE" w:rsidRDefault="00367AFE" w:rsidP="00367AFE">
      <w:pPr>
        <w:pStyle w:val="BodyText"/>
      </w:pPr>
      <w:r>
        <w:t>The DIS is fixed at 16902 but the others are calculated values based on the installation ID e.g. VH, VW etc. There is a formula for this but just look in the Vector error log $II_SYSTEM/</w:t>
      </w:r>
      <w:proofErr w:type="spellStart"/>
      <w:r>
        <w:t>ingres</w:t>
      </w:r>
      <w:proofErr w:type="spellEnd"/>
      <w:r>
        <w:t>/files/errlog.log of the installation as they are output on start-up</w:t>
      </w:r>
    </w:p>
    <w:p w14:paraId="25EF794E" w14:textId="513D1ECA" w:rsidR="00367AFE" w:rsidRDefault="00367AFE" w:rsidP="00367AFE">
      <w:pPr>
        <w:pStyle w:val="BodyText"/>
      </w:pPr>
      <w:r>
        <w:t>The Vagrant Vector installation uses ID VH a</w:t>
      </w:r>
      <w:r w:rsidR="005E616C">
        <w:t xml:space="preserve">nd as a result the above resolve to 16902, </w:t>
      </w:r>
      <w:r w:rsidR="00997F72">
        <w:t>44103, 27712 and</w:t>
      </w:r>
      <w:r w:rsidR="005E616C">
        <w:t xml:space="preserve"> 27719 respectively.</w:t>
      </w:r>
    </w:p>
    <w:p w14:paraId="6AD2725F" w14:textId="03F9AB5E" w:rsidR="005E616C" w:rsidRDefault="00052E4E" w:rsidP="00367AFE">
      <w:pPr>
        <w:pStyle w:val="BodyText"/>
      </w:pPr>
      <w:r>
        <w:t>To ensure that each of these ports is open you can open each individually or if you are simply in a testing situation and not concerned with security just close the firewall.</w:t>
      </w:r>
    </w:p>
    <w:p w14:paraId="1429BFA0" w14:textId="37477196" w:rsidR="005E616C" w:rsidRDefault="005E616C" w:rsidP="00367AFE">
      <w:pPr>
        <w:pStyle w:val="BodyText"/>
      </w:pPr>
      <w:r>
        <w:t>Open each port</w:t>
      </w:r>
      <w:r w:rsidR="006D7FF8">
        <w:t xml:space="preserve"> individually</w:t>
      </w:r>
      <w:r>
        <w:t>:</w:t>
      </w:r>
    </w:p>
    <w:p w14:paraId="4ADD45F2" w14:textId="495C1FA4" w:rsidR="006D7FF8" w:rsidRDefault="006D7FF8" w:rsidP="006D7FF8">
      <w:pPr>
        <w:pStyle w:val="BodyText"/>
        <w:spacing w:after="60"/>
        <w:ind w:left="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rPr>
        <w:t>su</w:t>
      </w:r>
      <w:proofErr w:type="spellEnd"/>
      <w:r>
        <w:rPr>
          <w:rFonts w:ascii="Courier New" w:hAnsi="Courier New" w:cs="Courier New"/>
        </w:rPr>
        <w:t xml:space="preserve"> -</w:t>
      </w:r>
    </w:p>
    <w:p w14:paraId="14195126" w14:textId="39B9C79E" w:rsidR="005E616C"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16902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1863FFBF" w14:textId="72BA2D5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4F5713C2" w14:textId="4569A61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27719</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C60CB4C" w14:textId="13C63E0F"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44103</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1D05D9F" w14:textId="51A463F1" w:rsidR="006D7FF8" w:rsidRDefault="006D7FF8" w:rsidP="006D7FF8">
      <w:pPr>
        <w:pStyle w:val="BodyText"/>
        <w:ind w:left="720"/>
        <w:rPr>
          <w:rFonts w:ascii="Courier New" w:hAnsi="Courier New" w:cs="Courier New"/>
        </w:rPr>
      </w:pPr>
      <w:proofErr w:type="gramStart"/>
      <w:r w:rsidRPr="006D7FF8">
        <w:rPr>
          <w:rFonts w:ascii="Courier New" w:hAnsi="Courier New" w:cs="Courier New"/>
        </w:rPr>
        <w:t>service</w:t>
      </w:r>
      <w:proofErr w:type="gramEnd"/>
      <w:r w:rsidRPr="006D7FF8">
        <w:rPr>
          <w:rFonts w:ascii="Courier New" w:hAnsi="Courier New" w:cs="Courier New"/>
        </w:rPr>
        <w:t xml:space="preserve"> </w:t>
      </w:r>
      <w:proofErr w:type="spellStart"/>
      <w:r w:rsidRPr="006D7FF8">
        <w:rPr>
          <w:rFonts w:ascii="Courier New" w:hAnsi="Courier New" w:cs="Courier New"/>
        </w:rPr>
        <w:t>iptables</w:t>
      </w:r>
      <w:proofErr w:type="spellEnd"/>
      <w:r w:rsidRPr="006D7FF8">
        <w:rPr>
          <w:rFonts w:ascii="Courier New" w:hAnsi="Courier New" w:cs="Courier New"/>
        </w:rPr>
        <w:t xml:space="preserve"> save</w:t>
      </w:r>
    </w:p>
    <w:p w14:paraId="226064C5" w14:textId="77777777" w:rsidR="006D7FF8" w:rsidRPr="005E616C" w:rsidRDefault="006D7FF8" w:rsidP="006D7FF8">
      <w:pPr>
        <w:pStyle w:val="BodyText"/>
        <w:ind w:left="720"/>
        <w:rPr>
          <w:rFonts w:cs="Courier New"/>
        </w:rPr>
      </w:pPr>
      <w:r w:rsidRPr="005E616C">
        <w:rPr>
          <w:rFonts w:cs="Courier New"/>
        </w:rPr>
        <w:lastRenderedPageBreak/>
        <w:t>Output from above command</w:t>
      </w:r>
      <w:r>
        <w:rPr>
          <w:rFonts w:cs="Courier New"/>
        </w:rPr>
        <w:t>:</w:t>
      </w:r>
    </w:p>
    <w:p w14:paraId="6E36A0E8" w14:textId="37E6F9C8" w:rsidR="006D7FF8" w:rsidRPr="006D7FF8" w:rsidRDefault="006D7FF8" w:rsidP="006D7FF8">
      <w:pPr>
        <w:pStyle w:val="BodyText"/>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Saving firewall rules to /</w:t>
      </w:r>
      <w:proofErr w:type="spellStart"/>
      <w:r w:rsidRPr="006D7FF8">
        <w:rPr>
          <w:rFonts w:ascii="Courier New" w:hAnsi="Courier New" w:cs="Courier New"/>
        </w:rPr>
        <w:t>etc</w:t>
      </w:r>
      <w:proofErr w:type="spellEnd"/>
      <w:r w:rsidRPr="006D7FF8">
        <w:rPr>
          <w:rFonts w:ascii="Courier New" w:hAnsi="Courier New" w:cs="Courier New"/>
        </w:rPr>
        <w:t>/</w:t>
      </w:r>
      <w:proofErr w:type="spellStart"/>
      <w:r w:rsidRPr="006D7FF8">
        <w:rPr>
          <w:rFonts w:ascii="Courier New" w:hAnsi="Courier New" w:cs="Courier New"/>
        </w:rPr>
        <w:t>sysconfig</w:t>
      </w:r>
      <w:proofErr w:type="spellEnd"/>
      <w:r w:rsidRPr="006D7FF8">
        <w:rPr>
          <w:rFonts w:ascii="Courier New" w:hAnsi="Courier New" w:cs="Courier New"/>
        </w:rPr>
        <w:t>/</w:t>
      </w:r>
      <w:proofErr w:type="spellStart"/>
      <w:r w:rsidRPr="006D7FF8">
        <w:rPr>
          <w:rFonts w:ascii="Courier New" w:hAnsi="Courier New" w:cs="Courier New"/>
        </w:rPr>
        <w:t>iptables</w:t>
      </w:r>
      <w:proofErr w:type="spellEnd"/>
      <w:r w:rsidRPr="006D7FF8">
        <w:rPr>
          <w:rFonts w:ascii="Courier New" w:hAnsi="Courier New" w:cs="Courier New"/>
        </w:rPr>
        <w:t>:[  OK  ]</w:t>
      </w:r>
    </w:p>
    <w:p w14:paraId="177137CA" w14:textId="26B072D8" w:rsidR="005E616C" w:rsidRDefault="005E616C" w:rsidP="00367AFE">
      <w:pPr>
        <w:pStyle w:val="BodyText"/>
      </w:pPr>
      <w:r>
        <w:t>Close firewall:</w:t>
      </w:r>
    </w:p>
    <w:p w14:paraId="5A328C5A" w14:textId="4076F028"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sudo</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su</w:t>
      </w:r>
      <w:proofErr w:type="spellEnd"/>
      <w:r w:rsidRPr="005E616C">
        <w:rPr>
          <w:rFonts w:ascii="Courier New" w:hAnsi="Courier New" w:cs="Courier New"/>
        </w:rPr>
        <w:t xml:space="preserve"> –</w:t>
      </w:r>
    </w:p>
    <w:p w14:paraId="1118886E" w14:textId="5EEC74BE"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chkconfig</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395E960" w14:textId="5926F1E6" w:rsidR="005E616C" w:rsidRDefault="005E616C" w:rsidP="005E616C">
      <w:pPr>
        <w:pStyle w:val="BodyText"/>
        <w:ind w:left="720"/>
        <w:rPr>
          <w:rFonts w:ascii="Courier New" w:hAnsi="Courier New" w:cs="Courier New"/>
        </w:rPr>
      </w:pPr>
      <w:proofErr w:type="gramStart"/>
      <w:r w:rsidRPr="005E616C">
        <w:rPr>
          <w:rFonts w:ascii="Courier New" w:hAnsi="Courier New" w:cs="Courier New"/>
        </w:rPr>
        <w:t>service</w:t>
      </w:r>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9403E9D" w14:textId="71E87C41" w:rsidR="005E616C" w:rsidRPr="005E616C" w:rsidRDefault="005E616C" w:rsidP="005E616C">
      <w:pPr>
        <w:pStyle w:val="BodyText"/>
        <w:ind w:left="720"/>
        <w:rPr>
          <w:rFonts w:cs="Courier New"/>
        </w:rPr>
      </w:pPr>
      <w:r w:rsidRPr="005E616C">
        <w:rPr>
          <w:rFonts w:cs="Courier New"/>
        </w:rPr>
        <w:t>Output from above command</w:t>
      </w:r>
      <w:r>
        <w:rPr>
          <w:rFonts w:cs="Courier New"/>
        </w:rPr>
        <w:t>:</w:t>
      </w:r>
    </w:p>
    <w:p w14:paraId="34F0A4D8" w14:textId="4907718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Setting chains to policy ACCEPT: filter       [  OK  ]</w:t>
      </w:r>
    </w:p>
    <w:p w14:paraId="0EF0BADA" w14:textId="3D617C9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Flushing firewall rules:                     [  OK  ]</w:t>
      </w:r>
    </w:p>
    <w:p w14:paraId="7B2B491B" w14:textId="3D72D41D" w:rsidR="008744C8" w:rsidRDefault="005E616C" w:rsidP="005E616C">
      <w:pPr>
        <w:pStyle w:val="BodyText"/>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Unloading modules:                           [  OK  ]</w:t>
      </w:r>
    </w:p>
    <w:p w14:paraId="116D5F90" w14:textId="77777777" w:rsidR="00B253BF" w:rsidRPr="00B253BF" w:rsidRDefault="00B253BF" w:rsidP="00B253BF">
      <w:pPr>
        <w:pStyle w:val="BodyText"/>
      </w:pPr>
    </w:p>
    <w:p w14:paraId="461ADF4B" w14:textId="7572A806" w:rsidR="005E616C" w:rsidRDefault="00A61BEA" w:rsidP="00A61BEA">
      <w:pPr>
        <w:pStyle w:val="Heading2"/>
      </w:pPr>
      <w:bookmarkStart w:id="22" w:name="_Toc434493118"/>
      <w:r>
        <w:t>Azure Ports</w:t>
      </w:r>
      <w:bookmarkEnd w:id="22"/>
    </w:p>
    <w:p w14:paraId="0FF642F0" w14:textId="3762E136" w:rsidR="00A61BEA" w:rsidRDefault="00A61BEA" w:rsidP="005E616C">
      <w:pPr>
        <w:pStyle w:val="BodyText"/>
      </w:pPr>
      <w:r>
        <w:t>The next step is to create ‘endpoints’ to your VM using your Azure Account.</w:t>
      </w:r>
    </w:p>
    <w:p w14:paraId="181D4EC0" w14:textId="5C6EDF08" w:rsidR="00A61BEA" w:rsidRDefault="00A61BEA" w:rsidP="005E616C">
      <w:pPr>
        <w:pStyle w:val="BodyText"/>
      </w:pPr>
      <w:r>
        <w:t xml:space="preserve">Login to your Azure Account and Select </w:t>
      </w:r>
      <w:r w:rsidR="00CC1388">
        <w:t xml:space="preserve">‘VIRTUAL </w:t>
      </w:r>
      <w:proofErr w:type="gramStart"/>
      <w:r w:rsidR="00CC1388">
        <w:t>MACHINES’</w:t>
      </w:r>
      <w:r w:rsidR="00F46349">
        <w:t xml:space="preserve">  from</w:t>
      </w:r>
      <w:proofErr w:type="gramEnd"/>
      <w:r w:rsidR="00F46349">
        <w:t xml:space="preserve"> the left panel.</w:t>
      </w:r>
    </w:p>
    <w:p w14:paraId="676696B4" w14:textId="07EECD1E" w:rsidR="00A61BEA" w:rsidRDefault="00CC1388" w:rsidP="005E616C">
      <w:pPr>
        <w:pStyle w:val="BodyText"/>
      </w:pPr>
      <w:r>
        <w:rPr>
          <w:noProof/>
        </w:rPr>
        <w:drawing>
          <wp:inline distT="0" distB="0" distL="0" distR="0" wp14:anchorId="770819AD" wp14:editId="5D5E5BA6">
            <wp:extent cx="57340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0614DE79" w14:textId="53F2819A" w:rsidR="00CC1388" w:rsidRDefault="00F46349" w:rsidP="005E616C">
      <w:pPr>
        <w:pStyle w:val="BodyText"/>
      </w:pPr>
      <w:r>
        <w:t xml:space="preserve">Select the VM created by Vagrant e.g. </w:t>
      </w:r>
      <w:proofErr w:type="spellStart"/>
      <w:r>
        <w:t>VectorEvaluationVM</w:t>
      </w:r>
      <w:proofErr w:type="spellEnd"/>
      <w:r>
        <w:t>.</w:t>
      </w:r>
    </w:p>
    <w:p w14:paraId="69A78B9D" w14:textId="570DDDE1" w:rsidR="00CC1388" w:rsidRDefault="00CC1388" w:rsidP="005E616C">
      <w:pPr>
        <w:pStyle w:val="BodyText"/>
      </w:pPr>
      <w:r>
        <w:rPr>
          <w:noProof/>
        </w:rPr>
        <w:lastRenderedPageBreak/>
        <w:drawing>
          <wp:inline distT="0" distB="0" distL="0" distR="0" wp14:anchorId="164CBFE2" wp14:editId="0B8060CA">
            <wp:extent cx="572452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65B0592C" w14:textId="30128F89" w:rsidR="00A61BEA" w:rsidRDefault="00CC1388" w:rsidP="005E616C">
      <w:pPr>
        <w:pStyle w:val="BodyText"/>
      </w:pPr>
      <w:r>
        <w:t xml:space="preserve">Select </w:t>
      </w:r>
      <w:r w:rsidR="00F46349">
        <w:t>‘ENDPOINTS’ the Add the 4 endpoints corresponding to the ports that need to be accessible using the ‘ADD’ button.</w:t>
      </w:r>
    </w:p>
    <w:p w14:paraId="53193510" w14:textId="38E83D94" w:rsidR="00F46349" w:rsidRDefault="00F46349" w:rsidP="005E616C">
      <w:pPr>
        <w:pStyle w:val="BodyText"/>
      </w:pPr>
      <w:r>
        <w:rPr>
          <w:noProof/>
        </w:rPr>
        <w:drawing>
          <wp:inline distT="0" distB="0" distL="0" distR="0" wp14:anchorId="4DD2B1A6" wp14:editId="0A2B444F">
            <wp:extent cx="5724525" cy="2781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02AEC0AD" w14:textId="3682F359" w:rsidR="00A61BEA" w:rsidRDefault="000A274F" w:rsidP="005E616C">
      <w:pPr>
        <w:pStyle w:val="BodyText"/>
      </w:pPr>
      <w:r>
        <w:t xml:space="preserve">The entries are fairly </w:t>
      </w:r>
      <w:proofErr w:type="spellStart"/>
      <w:r>
        <w:t>self explanatory</w:t>
      </w:r>
      <w:proofErr w:type="spellEnd"/>
      <w:r>
        <w:t xml:space="preserve"> but always map the public and private ports to be the same.</w:t>
      </w:r>
    </w:p>
    <w:p w14:paraId="72152DCC" w14:textId="3EFA6453" w:rsidR="000A274F" w:rsidRDefault="000A274F" w:rsidP="005E616C">
      <w:pPr>
        <w:pStyle w:val="BodyText"/>
      </w:pPr>
      <w:r>
        <w:rPr>
          <w:noProof/>
        </w:rPr>
        <w:lastRenderedPageBreak/>
        <w:drawing>
          <wp:inline distT="0" distB="0" distL="0" distR="0" wp14:anchorId="6F1BBCAF" wp14:editId="44F47ABB">
            <wp:extent cx="3222000" cy="261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2000" cy="2617200"/>
                    </a:xfrm>
                    <a:prstGeom prst="rect">
                      <a:avLst/>
                    </a:prstGeom>
                  </pic:spPr>
                </pic:pic>
              </a:graphicData>
            </a:graphic>
          </wp:inline>
        </w:drawing>
      </w:r>
    </w:p>
    <w:p w14:paraId="3EE22997" w14:textId="22A00A13" w:rsidR="000A274F" w:rsidRDefault="000A274F" w:rsidP="005E616C">
      <w:pPr>
        <w:pStyle w:val="BodyText"/>
      </w:pPr>
      <w:r>
        <w:rPr>
          <w:noProof/>
        </w:rPr>
        <w:drawing>
          <wp:inline distT="0" distB="0" distL="0" distR="0" wp14:anchorId="70AF4587" wp14:editId="26E79A06">
            <wp:extent cx="3258000" cy="26424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000" cy="2642400"/>
                    </a:xfrm>
                    <a:prstGeom prst="rect">
                      <a:avLst/>
                    </a:prstGeom>
                  </pic:spPr>
                </pic:pic>
              </a:graphicData>
            </a:graphic>
          </wp:inline>
        </w:drawing>
      </w:r>
    </w:p>
    <w:p w14:paraId="05626EAF" w14:textId="77777777" w:rsidR="000A274F" w:rsidRDefault="000A274F" w:rsidP="005E616C">
      <w:pPr>
        <w:pStyle w:val="BodyText"/>
      </w:pPr>
    </w:p>
    <w:p w14:paraId="2C3CE779" w14:textId="77777777" w:rsidR="000A274F" w:rsidRDefault="000A274F" w:rsidP="005E616C">
      <w:pPr>
        <w:pStyle w:val="BodyText"/>
      </w:pPr>
    </w:p>
    <w:p w14:paraId="760F2AAA" w14:textId="77777777" w:rsidR="00F34F98" w:rsidRDefault="00F34F98">
      <w:pPr>
        <w:widowControl/>
        <w:overflowPunct/>
        <w:autoSpaceDE/>
        <w:autoSpaceDN/>
        <w:adjustRightInd/>
        <w:textAlignment w:val="auto"/>
        <w:rPr>
          <w:b/>
          <w:sz w:val="24"/>
        </w:rPr>
      </w:pPr>
      <w:r>
        <w:br w:type="page"/>
      </w:r>
    </w:p>
    <w:p w14:paraId="0B5E5748" w14:textId="77777777" w:rsidR="00C80132" w:rsidRDefault="0056537D" w:rsidP="0056537D">
      <w:pPr>
        <w:pStyle w:val="Heading2"/>
      </w:pPr>
      <w:bookmarkStart w:id="23" w:name="_Toc434493119"/>
      <w:r>
        <w:lastRenderedPageBreak/>
        <w:t>Ingres Net Connection</w:t>
      </w:r>
      <w:bookmarkEnd w:id="23"/>
    </w:p>
    <w:p w14:paraId="5C44E6A8" w14:textId="65517ED6" w:rsidR="00B11E88" w:rsidRDefault="00B11E88" w:rsidP="00C80132">
      <w:pPr>
        <w:pStyle w:val="BodyText"/>
      </w:pPr>
      <w:r>
        <w:t xml:space="preserve">This connection relies on having an Ingres Client to create a </w:t>
      </w:r>
      <w:proofErr w:type="spellStart"/>
      <w:r>
        <w:t>NetUtil</w:t>
      </w:r>
      <w:proofErr w:type="spellEnd"/>
      <w:r>
        <w:t xml:space="preserve"> entry as follows:</w:t>
      </w:r>
    </w:p>
    <w:p w14:paraId="710A809D" w14:textId="77777777" w:rsidR="00B11E88" w:rsidRDefault="00B11E88" w:rsidP="00C80132">
      <w:pPr>
        <w:pStyle w:val="BodyText"/>
      </w:pPr>
      <w:r>
        <w:rPr>
          <w:noProof/>
        </w:rPr>
        <w:drawing>
          <wp:inline distT="0" distB="0" distL="0" distR="0" wp14:anchorId="3BA619FC" wp14:editId="56FEDAC8">
            <wp:extent cx="572452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6A4C0E2E" w14:textId="10AB3C24" w:rsidR="00E53D72" w:rsidRDefault="00B11E88" w:rsidP="00C80132">
      <w:pPr>
        <w:pStyle w:val="BodyText"/>
      </w:pPr>
      <w:r>
        <w:t>Although not visible, it is possible to use the full name of the Azure VM as the ‘Net Address’ e.g. vectorevaluationvm.clo</w:t>
      </w:r>
      <w:r w:rsidR="00E53D72">
        <w:t>u</w:t>
      </w:r>
      <w:r>
        <w:t>dapp.net</w:t>
      </w:r>
    </w:p>
    <w:p w14:paraId="6F9FDF19" w14:textId="77777777" w:rsidR="00E53D72" w:rsidRDefault="00E53D72" w:rsidP="00E53D72">
      <w:pPr>
        <w:pStyle w:val="BodyText"/>
      </w:pPr>
      <w:r>
        <w:t xml:space="preserve">In some cases a dynamic </w:t>
      </w:r>
      <w:proofErr w:type="spellStart"/>
      <w:r>
        <w:t>vnode</w:t>
      </w:r>
      <w:proofErr w:type="spellEnd"/>
      <w:r>
        <w:t>, an equivalent to the above, may be preferable and this takes the format:</w:t>
      </w:r>
    </w:p>
    <w:p w14:paraId="633EA477" w14:textId="77777777" w:rsidR="00E53D72" w:rsidRPr="001A181B" w:rsidRDefault="00E53D72" w:rsidP="00E53D72">
      <w:pPr>
        <w:pStyle w:val="BodyText"/>
        <w:ind w:left="720"/>
        <w:rPr>
          <w:rFonts w:ascii="Courier New" w:hAnsi="Courier New" w:cs="Courier New"/>
        </w:rPr>
      </w:pPr>
      <w:r>
        <w:rPr>
          <w:rFonts w:ascii="Courier New" w:hAnsi="Courier New" w:cs="Courier New"/>
        </w:rPr>
        <w:t>@</w:t>
      </w:r>
      <w:proofErr w:type="spellStart"/>
      <w:r w:rsidRPr="00F30C61">
        <w:rPr>
          <w:rFonts w:ascii="Courier New" w:hAnsi="Courier New" w:cs="Courier New"/>
          <w:b/>
        </w:rPr>
        <w:t>host</w:t>
      </w:r>
      <w:proofErr w:type="gramStart"/>
      <w:r>
        <w:rPr>
          <w:rFonts w:ascii="Courier New" w:hAnsi="Courier New" w:cs="Courier New"/>
        </w:rPr>
        <w:t>,tcp</w:t>
      </w:r>
      <w:proofErr w:type="gramEnd"/>
      <w:r>
        <w:rPr>
          <w:rFonts w:ascii="Courier New" w:hAnsi="Courier New" w:cs="Courier New"/>
        </w:rPr>
        <w:t>-ip,</w:t>
      </w:r>
      <w:r w:rsidRPr="00F30C61">
        <w:rPr>
          <w:rFonts w:ascii="Courier New" w:hAnsi="Courier New" w:cs="Courier New"/>
          <w:b/>
        </w:rPr>
        <w:t>InstallationID</w:t>
      </w:r>
      <w:proofErr w:type="spellEnd"/>
      <w:r>
        <w:rPr>
          <w:rFonts w:ascii="Courier New" w:hAnsi="Courier New" w:cs="Courier New"/>
        </w:rPr>
        <w:t>[</w:t>
      </w:r>
      <w:proofErr w:type="spellStart"/>
      <w:r w:rsidRPr="00F30C61">
        <w:rPr>
          <w:rFonts w:ascii="Courier New" w:hAnsi="Courier New" w:cs="Courier New"/>
          <w:b/>
        </w:rPr>
        <w:t>user</w:t>
      </w:r>
      <w:r>
        <w:rPr>
          <w:rFonts w:ascii="Courier New" w:hAnsi="Courier New" w:cs="Courier New"/>
        </w:rPr>
        <w:t>,</w:t>
      </w:r>
      <w:r w:rsidRPr="00F30C61">
        <w:rPr>
          <w:rFonts w:ascii="Courier New" w:hAnsi="Courier New" w:cs="Courier New"/>
          <w:b/>
        </w:rPr>
        <w:t>password</w:t>
      </w:r>
      <w:proofErr w:type="spellEnd"/>
      <w:r>
        <w:rPr>
          <w:rFonts w:ascii="Courier New" w:hAnsi="Courier New" w:cs="Courier New"/>
        </w:rPr>
        <w:t>]::</w:t>
      </w:r>
      <w:r w:rsidRPr="00F30C61">
        <w:rPr>
          <w:rFonts w:ascii="Courier New" w:hAnsi="Courier New" w:cs="Courier New"/>
          <w:b/>
        </w:rPr>
        <w:t>database</w:t>
      </w:r>
      <w:r>
        <w:rPr>
          <w:rFonts w:ascii="Courier New" w:hAnsi="Courier New" w:cs="Courier New"/>
        </w:rPr>
        <w:t>/</w:t>
      </w:r>
      <w:proofErr w:type="spellStart"/>
      <w:r>
        <w:rPr>
          <w:rFonts w:ascii="Courier New" w:hAnsi="Courier New" w:cs="Courier New"/>
        </w:rPr>
        <w:t>ingres</w:t>
      </w:r>
      <w:proofErr w:type="spellEnd"/>
    </w:p>
    <w:p w14:paraId="753846AA" w14:textId="13C35D0C" w:rsidR="00E53D72" w:rsidRDefault="00E53D72" w:rsidP="00E53D72">
      <w:pPr>
        <w:pStyle w:val="BodyText"/>
      </w:pPr>
      <w:r>
        <w:t>For our example above which has a Vector Installation of ‘VH’, user ‘</w:t>
      </w:r>
      <w:proofErr w:type="spellStart"/>
      <w:r>
        <w:t>actian</w:t>
      </w:r>
      <w:proofErr w:type="spellEnd"/>
      <w:r>
        <w:t xml:space="preserve">’ (password same) and </w:t>
      </w:r>
      <w:r w:rsidR="00665920">
        <w:t xml:space="preserve">accessing the Vector </w:t>
      </w:r>
      <w:r>
        <w:t>installation database ‘</w:t>
      </w:r>
      <w:proofErr w:type="spellStart"/>
      <w:r>
        <w:t>iidbdb</w:t>
      </w:r>
      <w:proofErr w:type="spellEnd"/>
      <w:r>
        <w:t xml:space="preserve"> this would result in:</w:t>
      </w:r>
    </w:p>
    <w:p w14:paraId="0AFBD502" w14:textId="106F15FD" w:rsidR="00E53D72" w:rsidRPr="001A181B" w:rsidRDefault="00E53D72" w:rsidP="00E53D72">
      <w:pPr>
        <w:pStyle w:val="BodyText"/>
        <w:ind w:left="720"/>
        <w:rPr>
          <w:rFonts w:ascii="Courier New" w:hAnsi="Courier New" w:cs="Courier New"/>
        </w:rPr>
      </w:pPr>
      <w:r w:rsidRPr="001A181B">
        <w:rPr>
          <w:rFonts w:ascii="Courier New" w:hAnsi="Courier New" w:cs="Courier New"/>
        </w:rPr>
        <w:t>@</w:t>
      </w:r>
      <w:r>
        <w:rPr>
          <w:rFonts w:ascii="Courier New" w:hAnsi="Courier New" w:cs="Courier New"/>
        </w:rPr>
        <w:t>vectorevaluationvm.cloudapp.net</w:t>
      </w:r>
      <w:r w:rsidRPr="001A181B">
        <w:rPr>
          <w:rFonts w:ascii="Courier New" w:hAnsi="Courier New" w:cs="Courier New"/>
        </w:rPr>
        <w:t>,tcp-ip,VH[actian,actian]::iidbdb</w:t>
      </w:r>
      <w:r>
        <w:rPr>
          <w:rFonts w:ascii="Courier New" w:hAnsi="Courier New" w:cs="Courier New"/>
        </w:rPr>
        <w:t>/ingres</w:t>
      </w:r>
    </w:p>
    <w:p w14:paraId="56817E5A" w14:textId="02C8E257" w:rsidR="0056537D" w:rsidRDefault="0056537D" w:rsidP="00C80132">
      <w:pPr>
        <w:pStyle w:val="BodyText"/>
      </w:pPr>
      <w:r>
        <w:br w:type="page"/>
      </w:r>
    </w:p>
    <w:p w14:paraId="3788D3C4" w14:textId="6F1D29CD" w:rsidR="000A274F" w:rsidRDefault="00F34F98" w:rsidP="00F34F98">
      <w:pPr>
        <w:pStyle w:val="Heading2"/>
      </w:pPr>
      <w:bookmarkStart w:id="24" w:name="_Toc434493120"/>
      <w:r>
        <w:lastRenderedPageBreak/>
        <w:t>ODBC Connection</w:t>
      </w:r>
      <w:bookmarkEnd w:id="24"/>
    </w:p>
    <w:p w14:paraId="1DADBABF" w14:textId="12DFE640" w:rsidR="00F34F98" w:rsidRPr="00F34F98" w:rsidRDefault="00F34F98" w:rsidP="00F34F98">
      <w:pPr>
        <w:pStyle w:val="BodyText"/>
      </w:pPr>
      <w:r>
        <w:t xml:space="preserve">To configure your Windows ODBC connection is little different from that for any other. You will however need the Vector ODBC driver from </w:t>
      </w:r>
      <w:proofErr w:type="spellStart"/>
      <w:r>
        <w:t>Actian</w:t>
      </w:r>
      <w:proofErr w:type="spellEnd"/>
      <w:r>
        <w:t xml:space="preserve">. </w:t>
      </w:r>
      <w:r w:rsidR="009E3429">
        <w:t xml:space="preserve">This is installed by default </w:t>
      </w:r>
      <w:r w:rsidR="00F50D02">
        <w:t>if your client (In the example in this document the Windows machine from which you ran Vagrant) has Vector, Ingres or the Ingres Client installed.</w:t>
      </w:r>
      <w:r w:rsidR="00A9192F">
        <w:t xml:space="preserve"> The Ingres Client runtime is downloadable from </w:t>
      </w:r>
      <w:hyperlink r:id="rId31" w:history="1">
        <w:r w:rsidR="00A9192F" w:rsidRPr="00D16359">
          <w:rPr>
            <w:rStyle w:val="Hyperlink"/>
          </w:rPr>
          <w:t>esd.actian.com</w:t>
        </w:r>
      </w:hyperlink>
      <w:r w:rsidR="00A9192F">
        <w:t xml:space="preserve"> under the ‘</w:t>
      </w:r>
      <w:proofErr w:type="spellStart"/>
      <w:r w:rsidR="00A9192F">
        <w:t>Actian</w:t>
      </w:r>
      <w:proofErr w:type="spellEnd"/>
      <w:r w:rsidR="00A9192F">
        <w:t xml:space="preserve"> Vector and Ingres Drivers’ menu item.</w:t>
      </w:r>
    </w:p>
    <w:p w14:paraId="1730D2A2" w14:textId="45D30303" w:rsidR="000A274F" w:rsidRDefault="00F34F98" w:rsidP="005E616C">
      <w:pPr>
        <w:pStyle w:val="BodyText"/>
      </w:pPr>
      <w:r>
        <w:rPr>
          <w:noProof/>
        </w:rPr>
        <w:drawing>
          <wp:inline distT="0" distB="0" distL="0" distR="0" wp14:anchorId="4B2755FE" wp14:editId="5105D6DA">
            <wp:extent cx="3416400" cy="263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6400" cy="2635200"/>
                    </a:xfrm>
                    <a:prstGeom prst="rect">
                      <a:avLst/>
                    </a:prstGeom>
                  </pic:spPr>
                </pic:pic>
              </a:graphicData>
            </a:graphic>
          </wp:inline>
        </w:drawing>
      </w:r>
    </w:p>
    <w:p w14:paraId="178F7641" w14:textId="12AF1452" w:rsidR="00F34F98" w:rsidRDefault="00F34F98" w:rsidP="005E616C">
      <w:pPr>
        <w:pStyle w:val="BodyText"/>
      </w:pPr>
      <w:r>
        <w:t xml:space="preserve">Once you </w:t>
      </w:r>
      <w:r w:rsidR="003E20D7">
        <w:t>have configured the connection test in the usual fashion:</w:t>
      </w:r>
    </w:p>
    <w:p w14:paraId="0CBCB846" w14:textId="77777777" w:rsidR="003E20D7" w:rsidRDefault="003E20D7" w:rsidP="003E20D7">
      <w:pPr>
        <w:pStyle w:val="BodyText"/>
      </w:pPr>
      <w:r>
        <w:rPr>
          <w:noProof/>
        </w:rPr>
        <w:drawing>
          <wp:inline distT="0" distB="0" distL="0" distR="0" wp14:anchorId="5F7A0F88" wp14:editId="681044E8">
            <wp:extent cx="2599200" cy="97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9200" cy="979200"/>
                    </a:xfrm>
                    <a:prstGeom prst="rect">
                      <a:avLst/>
                    </a:prstGeom>
                  </pic:spPr>
                </pic:pic>
              </a:graphicData>
            </a:graphic>
          </wp:inline>
        </w:drawing>
      </w:r>
    </w:p>
    <w:p w14:paraId="001C79D2" w14:textId="77777777" w:rsidR="003E20D7" w:rsidRPr="001274BA" w:rsidRDefault="003E20D7" w:rsidP="003E20D7">
      <w:pPr>
        <w:pStyle w:val="BodyText"/>
      </w:pPr>
      <w:r>
        <w:rPr>
          <w:noProof/>
        </w:rPr>
        <w:drawing>
          <wp:inline distT="0" distB="0" distL="0" distR="0" wp14:anchorId="29E1E64D" wp14:editId="53305EB5">
            <wp:extent cx="1252800" cy="1026000"/>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2800" cy="1026000"/>
                    </a:xfrm>
                    <a:prstGeom prst="rect">
                      <a:avLst/>
                    </a:prstGeom>
                  </pic:spPr>
                </pic:pic>
              </a:graphicData>
            </a:graphic>
          </wp:inline>
        </w:drawing>
      </w:r>
    </w:p>
    <w:p w14:paraId="1E252953" w14:textId="77777777" w:rsidR="003E20D7" w:rsidRDefault="003E20D7" w:rsidP="005E616C">
      <w:pPr>
        <w:pStyle w:val="BodyText"/>
      </w:pPr>
    </w:p>
    <w:p w14:paraId="02B0A4B4" w14:textId="4DAB4EF4" w:rsidR="00CD00E5" w:rsidRDefault="00CD00E5">
      <w:pPr>
        <w:widowControl/>
        <w:overflowPunct/>
        <w:autoSpaceDE/>
        <w:autoSpaceDN/>
        <w:adjustRightInd/>
        <w:textAlignment w:val="auto"/>
      </w:pPr>
      <w:r>
        <w:br w:type="page"/>
      </w:r>
    </w:p>
    <w:p w14:paraId="4000C982" w14:textId="0BFF4BEA" w:rsidR="00CD00E5" w:rsidRDefault="00CD00E5" w:rsidP="00CD00E5">
      <w:pPr>
        <w:pStyle w:val="Heading2"/>
      </w:pPr>
      <w:bookmarkStart w:id="25" w:name="_Toc434493121"/>
      <w:r>
        <w:lastRenderedPageBreak/>
        <w:t>JDBC Connection</w:t>
      </w:r>
      <w:bookmarkEnd w:id="25"/>
    </w:p>
    <w:p w14:paraId="793F49CE" w14:textId="607E3965" w:rsidR="00CD00E5" w:rsidRDefault="00A34FCE" w:rsidP="005E616C">
      <w:pPr>
        <w:pStyle w:val="BodyText"/>
      </w:pPr>
      <w:r>
        <w:t>A JDBC connection is demonstrated by means of the Open source product ‘Squirrel’, but the process will be very similar for any other tool that uses JDBC as a connection protocol.</w:t>
      </w:r>
    </w:p>
    <w:p w14:paraId="6C8E70B0" w14:textId="36B57C7A" w:rsidR="00F50D02" w:rsidRDefault="00F50D02" w:rsidP="005E616C">
      <w:pPr>
        <w:pStyle w:val="BodyText"/>
      </w:pPr>
      <w:r>
        <w:t>To make any JDBC connection the appropriate Vector JDBC driver JAR file is required and added to the CLASSPATH as demonstrated by the screen shot below. In this example the JAR file was used from a local Vector installation but it can be downloaded separat</w:t>
      </w:r>
      <w:r w:rsidR="008635BE">
        <w:t xml:space="preserve">ely </w:t>
      </w:r>
      <w:r w:rsidR="00A34FCE">
        <w:t xml:space="preserve">from </w:t>
      </w:r>
      <w:hyperlink r:id="rId35" w:history="1">
        <w:r w:rsidR="00A34FCE" w:rsidRPr="00A23755">
          <w:rPr>
            <w:rStyle w:val="Hyperlink"/>
          </w:rPr>
          <w:t>esd.actian.com</w:t>
        </w:r>
      </w:hyperlink>
      <w:r w:rsidR="00A34FCE">
        <w:t>.</w:t>
      </w:r>
    </w:p>
    <w:p w14:paraId="2E607A61" w14:textId="5E682791" w:rsidR="008635BE" w:rsidRDefault="008635BE" w:rsidP="005E616C">
      <w:pPr>
        <w:pStyle w:val="BodyText"/>
      </w:pPr>
      <w:r>
        <w:t xml:space="preserve">Configure a </w:t>
      </w:r>
      <w:r w:rsidR="00B253BF">
        <w:t xml:space="preserve">Vector </w:t>
      </w:r>
      <w:r>
        <w:t>driver with the following details</w:t>
      </w:r>
      <w:r w:rsidR="00B253BF">
        <w:t>.</w:t>
      </w:r>
    </w:p>
    <w:p w14:paraId="373EFBF9" w14:textId="2796C74A" w:rsidR="009E3429" w:rsidRDefault="008635BE" w:rsidP="00B253BF">
      <w:pPr>
        <w:pStyle w:val="BodyText"/>
        <w:ind w:left="720"/>
      </w:pPr>
      <w:proofErr w:type="gramStart"/>
      <w:r>
        <w:t>File :</w:t>
      </w:r>
      <w:proofErr w:type="gramEnd"/>
      <w:r>
        <w:t xml:space="preserve"> iijdbc.jar</w:t>
      </w:r>
      <w:r w:rsidR="00B253BF">
        <w:t xml:space="preserve"> </w:t>
      </w:r>
    </w:p>
    <w:p w14:paraId="0263B1DA" w14:textId="6D58F343" w:rsidR="008635BE" w:rsidRDefault="008635BE" w:rsidP="00B253BF">
      <w:pPr>
        <w:pStyle w:val="BodyText"/>
        <w:ind w:left="720"/>
      </w:pPr>
      <w:proofErr w:type="spellStart"/>
      <w:proofErr w:type="gramStart"/>
      <w:r>
        <w:t>ClassName</w:t>
      </w:r>
      <w:proofErr w:type="spellEnd"/>
      <w:r>
        <w:t xml:space="preserve"> :</w:t>
      </w:r>
      <w:proofErr w:type="gramEnd"/>
      <w:r>
        <w:t xml:space="preserve"> </w:t>
      </w:r>
      <w:proofErr w:type="spellStart"/>
      <w:r>
        <w:t>com.ingres.jdbc.IngresDriver</w:t>
      </w:r>
      <w:proofErr w:type="spellEnd"/>
    </w:p>
    <w:p w14:paraId="3E2A06F0" w14:textId="1E9AA960" w:rsidR="008635BE" w:rsidRDefault="008635BE" w:rsidP="00B253BF">
      <w:pPr>
        <w:pStyle w:val="BodyText"/>
        <w:ind w:left="720"/>
      </w:pPr>
      <w:r>
        <w:t xml:space="preserve">Example </w:t>
      </w:r>
      <w:proofErr w:type="gramStart"/>
      <w:r>
        <w:t>URL :</w:t>
      </w:r>
      <w:proofErr w:type="gramEnd"/>
      <w:r>
        <w:t xml:space="preserve"> </w:t>
      </w:r>
      <w:proofErr w:type="spellStart"/>
      <w:r w:rsidRPr="008635BE">
        <w:t>jdbc:ingres</w:t>
      </w:r>
      <w:proofErr w:type="spellEnd"/>
      <w:r w:rsidRPr="008635BE">
        <w:t>://'host_name':VH7/'database'</w:t>
      </w:r>
    </w:p>
    <w:p w14:paraId="46A08E04" w14:textId="2704DDED" w:rsidR="008744C8" w:rsidRDefault="008744C8" w:rsidP="0087692A">
      <w:pPr>
        <w:pStyle w:val="BodyText"/>
      </w:pPr>
      <w:r>
        <w:rPr>
          <w:noProof/>
        </w:rPr>
        <w:drawing>
          <wp:inline distT="0" distB="0" distL="0" distR="0" wp14:anchorId="00C2824D" wp14:editId="065563A4">
            <wp:extent cx="3686400" cy="336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6400" cy="3366000"/>
                    </a:xfrm>
                    <a:prstGeom prst="rect">
                      <a:avLst/>
                    </a:prstGeom>
                  </pic:spPr>
                </pic:pic>
              </a:graphicData>
            </a:graphic>
          </wp:inline>
        </w:drawing>
      </w:r>
    </w:p>
    <w:p w14:paraId="37780AAC" w14:textId="5CC2BCAB" w:rsidR="006325FA" w:rsidRDefault="008635BE" w:rsidP="0087692A">
      <w:pPr>
        <w:pStyle w:val="BodyText"/>
      </w:pPr>
      <w:r>
        <w:t xml:space="preserve">Add an Alias to access your Azure </w:t>
      </w:r>
      <w:r w:rsidR="00B253BF">
        <w:t xml:space="preserve">VM </w:t>
      </w:r>
      <w:r>
        <w:t>Vector installation.</w:t>
      </w:r>
    </w:p>
    <w:p w14:paraId="58010B87" w14:textId="77777777" w:rsidR="00F57A35" w:rsidRDefault="00F57A35" w:rsidP="0087692A">
      <w:pPr>
        <w:pStyle w:val="BodyText"/>
        <w:rPr>
          <w:noProof/>
        </w:rPr>
      </w:pPr>
    </w:p>
    <w:p w14:paraId="3B242F15" w14:textId="77777777" w:rsidR="00F57A35" w:rsidRDefault="00F57A35" w:rsidP="0087692A">
      <w:pPr>
        <w:pStyle w:val="BodyText"/>
        <w:rPr>
          <w:noProof/>
        </w:rPr>
      </w:pPr>
    </w:p>
    <w:p w14:paraId="762F07D3" w14:textId="77777777" w:rsidR="00F57A35" w:rsidRDefault="00F57A35" w:rsidP="0087692A">
      <w:pPr>
        <w:pStyle w:val="BodyText"/>
        <w:rPr>
          <w:noProof/>
        </w:rPr>
      </w:pPr>
    </w:p>
    <w:p w14:paraId="133E3870" w14:textId="64EE115D" w:rsidR="006325FA" w:rsidRDefault="006325FA" w:rsidP="0087692A">
      <w:pPr>
        <w:pStyle w:val="BodyText"/>
      </w:pPr>
      <w:r>
        <w:rPr>
          <w:noProof/>
        </w:rPr>
        <w:lastRenderedPageBreak/>
        <w:drawing>
          <wp:inline distT="0" distB="0" distL="0" distR="0" wp14:anchorId="1C1D0550" wp14:editId="14DC3870">
            <wp:extent cx="3232800" cy="265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2800" cy="2653200"/>
                    </a:xfrm>
                    <a:prstGeom prst="rect">
                      <a:avLst/>
                    </a:prstGeom>
                  </pic:spPr>
                </pic:pic>
              </a:graphicData>
            </a:graphic>
          </wp:inline>
        </w:drawing>
      </w:r>
    </w:p>
    <w:p w14:paraId="054C29A2" w14:textId="77777777" w:rsidR="00F57A35" w:rsidRDefault="00F57A35" w:rsidP="0087692A">
      <w:pPr>
        <w:pStyle w:val="BodyText"/>
      </w:pPr>
    </w:p>
    <w:p w14:paraId="55E5E89E" w14:textId="3FD67DAC" w:rsidR="00F57A35" w:rsidRDefault="00F57A35" w:rsidP="0087692A">
      <w:pPr>
        <w:pStyle w:val="BodyText"/>
      </w:pPr>
    </w:p>
    <w:p w14:paraId="66FBD988" w14:textId="2D1CAAF0" w:rsidR="00DA5242" w:rsidRDefault="00DA5242" w:rsidP="0087692A">
      <w:pPr>
        <w:pStyle w:val="BodyText"/>
      </w:pPr>
    </w:p>
    <w:p w14:paraId="3A8FBB68" w14:textId="77777777" w:rsidR="00DA5242" w:rsidRDefault="00DA5242" w:rsidP="0087692A">
      <w:pPr>
        <w:pStyle w:val="BodyText"/>
      </w:pPr>
    </w:p>
    <w:p w14:paraId="66D536D5" w14:textId="58BE7F7D" w:rsidR="00DA5242" w:rsidRDefault="00DA5242" w:rsidP="0087692A">
      <w:pPr>
        <w:pStyle w:val="BodyText"/>
      </w:pPr>
    </w:p>
    <w:p w14:paraId="6BA43358" w14:textId="77777777" w:rsidR="00DA5242" w:rsidRDefault="00DA5242" w:rsidP="0087692A">
      <w:pPr>
        <w:pStyle w:val="BodyText"/>
      </w:pPr>
    </w:p>
    <w:p w14:paraId="64C5B941" w14:textId="77777777" w:rsidR="00DA6AAA" w:rsidRDefault="00DA6AAA" w:rsidP="0087692A">
      <w:pPr>
        <w:pStyle w:val="BodyText"/>
      </w:pPr>
    </w:p>
    <w:p w14:paraId="1060D140" w14:textId="77777777" w:rsidR="00DA6AAA" w:rsidRDefault="00DA6AAA" w:rsidP="0087692A">
      <w:pPr>
        <w:pStyle w:val="BodyText"/>
      </w:pPr>
    </w:p>
    <w:p w14:paraId="6D484788" w14:textId="613EEB3A" w:rsidR="00DA6AAA" w:rsidRDefault="00DA6AAA" w:rsidP="0087692A">
      <w:pPr>
        <w:pStyle w:val="BodyText"/>
      </w:pPr>
    </w:p>
    <w:p w14:paraId="6F265F4D" w14:textId="77777777" w:rsidR="00DA6AAA" w:rsidRDefault="00DA6AAA" w:rsidP="0087692A">
      <w:pPr>
        <w:pStyle w:val="BodyText"/>
      </w:pPr>
    </w:p>
    <w:p w14:paraId="6B26F877" w14:textId="0A5F53BE" w:rsidR="00DA6AAA" w:rsidRDefault="00DA6AAA" w:rsidP="0087692A">
      <w:pPr>
        <w:pStyle w:val="BodyText"/>
      </w:pPr>
    </w:p>
    <w:p w14:paraId="47898FDB" w14:textId="77777777" w:rsidR="00DA6AAA" w:rsidRDefault="00DA6AAA" w:rsidP="0087692A">
      <w:pPr>
        <w:pStyle w:val="BodyText"/>
      </w:pPr>
    </w:p>
    <w:p w14:paraId="7EC4CFC1" w14:textId="061C5514" w:rsidR="00DA6AAA" w:rsidRPr="001274BA" w:rsidRDefault="00DA6AAA" w:rsidP="0087692A">
      <w:pPr>
        <w:pStyle w:val="BodyText"/>
      </w:pPr>
    </w:p>
    <w:sectPr w:rsidR="00DA6AAA" w:rsidRPr="001274BA" w:rsidSect="00EB0DA9">
      <w:headerReference w:type="default" r:id="rId38"/>
      <w:footerReference w:type="default" r:id="rId39"/>
      <w:pgSz w:w="11909" w:h="16834"/>
      <w:pgMar w:top="2087" w:right="1440" w:bottom="1440" w:left="1440" w:header="1440" w:footer="8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5148C" w14:textId="77777777" w:rsidR="0069796A" w:rsidRDefault="0069796A">
      <w:r>
        <w:separator/>
      </w:r>
    </w:p>
  </w:endnote>
  <w:endnote w:type="continuationSeparator" w:id="0">
    <w:p w14:paraId="0D233861" w14:textId="77777777" w:rsidR="0069796A" w:rsidRDefault="0069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D884" w14:textId="0F5E735D" w:rsidR="00E26CC9" w:rsidRPr="00ED5E00" w:rsidRDefault="00E26CC9" w:rsidP="001D7FCA">
    <w:pPr>
      <w:pStyle w:val="Footer"/>
      <w:tabs>
        <w:tab w:val="clear" w:pos="4153"/>
        <w:tab w:val="clear" w:pos="8306"/>
        <w:tab w:val="right" w:pos="9072"/>
      </w:tabs>
    </w:pPr>
    <w:r w:rsidRPr="00ED5E00">
      <w:t xml:space="preserve">© </w:t>
    </w:r>
    <w:r>
      <w:t>Actian</w:t>
    </w:r>
    <w:r w:rsidRPr="00ED5E00">
      <w:t xml:space="preserve"> </w:t>
    </w:r>
    <w:r>
      <w:t>Europe Limited</w:t>
    </w:r>
    <w:r w:rsidRPr="00ED5E00">
      <w:tab/>
    </w:r>
    <w:bookmarkStart w:id="26" w:name="bmk_DocRefC"/>
    <w:bookmarkStart w:id="27" w:name="bmk_DocRefC_del"/>
    <w:bookmarkEnd w:id="26"/>
    <w:bookmarkEnd w:id="27"/>
    <w:r>
      <w:t xml:space="preserve"> </w:t>
    </w:r>
    <w:r w:rsidRPr="00ED5E00">
      <w:t>(</w:t>
    </w:r>
    <w:bookmarkStart w:id="28" w:name="bmk_IssueC"/>
    <w:bookmarkEnd w:id="28"/>
    <w:r w:rsidR="00B61689">
      <w:t>Draft A</w:t>
    </w:r>
    <w:r w:rsidRPr="00ED5E00">
      <w:t xml:space="preserve">) Page </w:t>
    </w:r>
    <w:r>
      <w:fldChar w:fldCharType="begin"/>
    </w:r>
    <w:r>
      <w:instrText xml:space="preserve"> PAGE  \* MERGEFORMAT </w:instrText>
    </w:r>
    <w:r>
      <w:fldChar w:fldCharType="separate"/>
    </w:r>
    <w:r w:rsidR="005C0005">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BD770" w14:textId="77777777" w:rsidR="0069796A" w:rsidRDefault="0069796A">
      <w:r>
        <w:separator/>
      </w:r>
    </w:p>
  </w:footnote>
  <w:footnote w:type="continuationSeparator" w:id="0">
    <w:p w14:paraId="0869160D" w14:textId="77777777" w:rsidR="0069796A" w:rsidRDefault="00697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D217B" w14:textId="68C01E64" w:rsidR="00E26CC9" w:rsidRPr="00ED5E00" w:rsidRDefault="00B61689" w:rsidP="001D7FCA">
    <w:pPr>
      <w:pStyle w:val="Header"/>
      <w:tabs>
        <w:tab w:val="clear" w:pos="4153"/>
        <w:tab w:val="clear" w:pos="8306"/>
        <w:tab w:val="right" w:pos="9072"/>
      </w:tabs>
    </w:pPr>
    <w:r>
      <w:rPr>
        <w:sz w:val="20"/>
      </w:rPr>
      <w:t>Vector on Microsoft Azure - Vagrant</w:t>
    </w:r>
    <w:r w:rsidR="00E26CC9">
      <w:rPr>
        <w:sz w:val="20"/>
      </w:rPr>
      <w:t xml:space="preserve"> Azure Provider   </w:t>
    </w:r>
    <w:r w:rsidR="00E26CC9">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BA34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2A78B580"/>
    <w:lvl w:ilvl="0">
      <w:numFmt w:val="bullet"/>
      <w:pStyle w:val="Bullet2"/>
      <w:lvlText w:val="*"/>
      <w:lvlJc w:val="left"/>
    </w:lvl>
  </w:abstractNum>
  <w:abstractNum w:abstractNumId="2" w15:restartNumberingAfterBreak="0">
    <w:nsid w:val="021D3D25"/>
    <w:multiLevelType w:val="hybridMultilevel"/>
    <w:tmpl w:val="168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1FE8"/>
    <w:multiLevelType w:val="hybridMultilevel"/>
    <w:tmpl w:val="73B42A2C"/>
    <w:lvl w:ilvl="0" w:tplc="A7862DA4">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BB72E22"/>
    <w:multiLevelType w:val="hybridMultilevel"/>
    <w:tmpl w:val="00B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3A3C"/>
    <w:multiLevelType w:val="hybridMultilevel"/>
    <w:tmpl w:val="7014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52259"/>
    <w:multiLevelType w:val="hybridMultilevel"/>
    <w:tmpl w:val="E4F87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624AD"/>
    <w:multiLevelType w:val="hybridMultilevel"/>
    <w:tmpl w:val="A83EBEAC"/>
    <w:lvl w:ilvl="0" w:tplc="556EF7D4">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3D20D3"/>
    <w:multiLevelType w:val="multilevel"/>
    <w:tmpl w:val="E03AA2C6"/>
    <w:lvl w:ilvl="0">
      <w:start w:val="1"/>
      <w:numFmt w:val="upperLetter"/>
      <w:pStyle w:val="Appendix"/>
      <w:lvlText w:val="Appendix %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1EC93DB7"/>
    <w:multiLevelType w:val="hybridMultilevel"/>
    <w:tmpl w:val="55FAD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949BB"/>
    <w:multiLevelType w:val="hybridMultilevel"/>
    <w:tmpl w:val="C9BA649A"/>
    <w:lvl w:ilvl="0" w:tplc="324CDC0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C110A2"/>
    <w:multiLevelType w:val="hybridMultilevel"/>
    <w:tmpl w:val="3AEC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8B2DE3"/>
    <w:multiLevelType w:val="hybridMultilevel"/>
    <w:tmpl w:val="48E28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476F3"/>
    <w:multiLevelType w:val="hybridMultilevel"/>
    <w:tmpl w:val="ED545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697E67"/>
    <w:multiLevelType w:val="hybridMultilevel"/>
    <w:tmpl w:val="37AC4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2A74CB"/>
    <w:multiLevelType w:val="hybridMultilevel"/>
    <w:tmpl w:val="137E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65CFD"/>
    <w:multiLevelType w:val="hybridMultilevel"/>
    <w:tmpl w:val="2440F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2A0A14"/>
    <w:multiLevelType w:val="hybridMultilevel"/>
    <w:tmpl w:val="C6286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5F0C"/>
    <w:multiLevelType w:val="hybridMultilevel"/>
    <w:tmpl w:val="A826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49739A"/>
    <w:multiLevelType w:val="hybridMultilevel"/>
    <w:tmpl w:val="70E8E5E2"/>
    <w:lvl w:ilvl="0" w:tplc="9F6EB7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2D6144"/>
    <w:multiLevelType w:val="hybridMultilevel"/>
    <w:tmpl w:val="940A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544424"/>
    <w:multiLevelType w:val="singleLevel"/>
    <w:tmpl w:val="874E4DC4"/>
    <w:lvl w:ilvl="0">
      <w:numFmt w:val="bullet"/>
      <w:pStyle w:val="Bullet3"/>
      <w:lvlText w:val="*"/>
      <w:lvlJc w:val="left"/>
    </w:lvl>
  </w:abstractNum>
  <w:abstractNum w:abstractNumId="22" w15:restartNumberingAfterBreak="0">
    <w:nsid w:val="53D678FA"/>
    <w:multiLevelType w:val="hybridMultilevel"/>
    <w:tmpl w:val="B7F82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BF1300"/>
    <w:multiLevelType w:val="singleLevel"/>
    <w:tmpl w:val="443E8514"/>
    <w:lvl w:ilvl="0">
      <w:start w:val="1"/>
      <w:numFmt w:val="upperLetter"/>
      <w:lvlText w:val="%1 "/>
      <w:legacy w:legacy="1" w:legacySpace="0" w:legacyIndent="288"/>
      <w:lvlJc w:val="left"/>
    </w:lvl>
  </w:abstractNum>
  <w:abstractNum w:abstractNumId="24" w15:restartNumberingAfterBreak="0">
    <w:nsid w:val="67766AA8"/>
    <w:multiLevelType w:val="hybridMultilevel"/>
    <w:tmpl w:val="E8E4F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813F1"/>
    <w:multiLevelType w:val="hybridMultilevel"/>
    <w:tmpl w:val="10782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1969B1"/>
    <w:multiLevelType w:val="hybridMultilevel"/>
    <w:tmpl w:val="BA28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D744B8"/>
    <w:multiLevelType w:val="hybridMultilevel"/>
    <w:tmpl w:val="1286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97350F"/>
    <w:multiLevelType w:val="singleLevel"/>
    <w:tmpl w:val="785276A2"/>
    <w:lvl w:ilvl="0">
      <w:numFmt w:val="bullet"/>
      <w:lvlText w:val="*"/>
      <w:lvlJc w:val="left"/>
    </w:lvl>
  </w:abstractNum>
  <w:num w:numId="1">
    <w:abstractNumId w:val="0"/>
  </w:num>
  <w:num w:numId="2">
    <w:abstractNumId w:val="23"/>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lvl w:ilvl="0">
        <w:start w:val="1"/>
        <w:numFmt w:val="bullet"/>
        <w:pStyle w:val="Bullet2"/>
        <w:lvlText w:val=""/>
        <w:legacy w:legacy="1" w:legacySpace="0" w:legacyIndent="283"/>
        <w:lvlJc w:val="left"/>
        <w:pPr>
          <w:ind w:left="571" w:hanging="283"/>
        </w:pPr>
        <w:rPr>
          <w:rFonts w:ascii="Symbol" w:hAnsi="Symbol" w:hint="default"/>
          <w:sz w:val="22"/>
        </w:rPr>
      </w:lvl>
    </w:lvlOverride>
  </w:num>
  <w:num w:numId="14">
    <w:abstractNumId w:val="1"/>
    <w:lvlOverride w:ilvl="0">
      <w:lvl w:ilvl="0">
        <w:start w:val="1"/>
        <w:numFmt w:val="bullet"/>
        <w:pStyle w:val="Bullet2"/>
        <w:lvlText w:val=""/>
        <w:legacy w:legacy="1" w:legacySpace="0" w:legacyIndent="283"/>
        <w:lvlJc w:val="left"/>
        <w:pPr>
          <w:ind w:left="1003" w:hanging="283"/>
        </w:pPr>
        <w:rPr>
          <w:rFonts w:ascii="Symbol" w:hAnsi="Symbol" w:hint="default"/>
        </w:rPr>
      </w:lvl>
    </w:lvlOverride>
  </w:num>
  <w:num w:numId="15">
    <w:abstractNumId w:val="1"/>
    <w:lvlOverride w:ilvl="0">
      <w:lvl w:ilvl="0">
        <w:start w:val="1"/>
        <w:numFmt w:val="bullet"/>
        <w:pStyle w:val="Bullet2"/>
        <w:lvlText w:val=""/>
        <w:legacy w:legacy="1" w:legacySpace="0" w:legacyIndent="283"/>
        <w:lvlJc w:val="left"/>
        <w:pPr>
          <w:ind w:left="1435" w:hanging="283"/>
        </w:pPr>
        <w:rPr>
          <w:rFonts w:ascii="Symbol" w:hAnsi="Symbol" w:hint="default"/>
        </w:rPr>
      </w:lvl>
    </w:lvlOverride>
  </w:num>
  <w:num w:numId="16">
    <w:abstractNumId w:val="7"/>
  </w:num>
  <w:num w:numId="17">
    <w:abstractNumId w:val="19"/>
  </w:num>
  <w:num w:numId="18">
    <w:abstractNumId w:val="28"/>
    <w:lvlOverride w:ilvl="0">
      <w:lvl w:ilvl="0">
        <w:start w:val="1"/>
        <w:numFmt w:val="bullet"/>
        <w:lvlText w:val=""/>
        <w:legacy w:legacy="1" w:legacySpace="0" w:legacyIndent="283"/>
        <w:lvlJc w:val="left"/>
        <w:pPr>
          <w:ind w:left="1435" w:hanging="283"/>
        </w:pPr>
        <w:rPr>
          <w:rFonts w:ascii="Symbol" w:hAnsi="Symbol" w:hint="default"/>
        </w:rPr>
      </w:lvl>
    </w:lvlOverride>
  </w:num>
  <w:num w:numId="19">
    <w:abstractNumId w:val="21"/>
    <w:lvlOverride w:ilvl="0">
      <w:lvl w:ilvl="0">
        <w:start w:val="1"/>
        <w:numFmt w:val="bullet"/>
        <w:pStyle w:val="Bullet3"/>
        <w:lvlText w:val=""/>
        <w:legacy w:legacy="1" w:legacySpace="0" w:legacyIndent="283"/>
        <w:lvlJc w:val="left"/>
        <w:pPr>
          <w:ind w:left="1435" w:hanging="283"/>
        </w:pPr>
        <w:rPr>
          <w:rFonts w:ascii="Symbol" w:hAnsi="Symbol" w:hint="default"/>
        </w:rPr>
      </w:lvl>
    </w:lvlOverride>
  </w:num>
  <w:num w:numId="20">
    <w:abstractNumId w:val="9"/>
  </w:num>
  <w:num w:numId="21">
    <w:abstractNumId w:val="27"/>
  </w:num>
  <w:num w:numId="22">
    <w:abstractNumId w:val="4"/>
  </w:num>
  <w:num w:numId="23">
    <w:abstractNumId w:val="12"/>
  </w:num>
  <w:num w:numId="24">
    <w:abstractNumId w:val="2"/>
  </w:num>
  <w:num w:numId="25">
    <w:abstractNumId w:val="20"/>
  </w:num>
  <w:num w:numId="26">
    <w:abstractNumId w:val="14"/>
  </w:num>
  <w:num w:numId="27">
    <w:abstractNumId w:val="17"/>
  </w:num>
  <w:num w:numId="28">
    <w:abstractNumId w:val="18"/>
  </w:num>
  <w:num w:numId="29">
    <w:abstractNumId w:val="26"/>
  </w:num>
  <w:num w:numId="30">
    <w:abstractNumId w:val="11"/>
  </w:num>
  <w:num w:numId="31">
    <w:abstractNumId w:val="3"/>
  </w:num>
  <w:num w:numId="32">
    <w:abstractNumId w:val="5"/>
  </w:num>
  <w:num w:numId="33">
    <w:abstractNumId w:val="24"/>
  </w:num>
  <w:num w:numId="34">
    <w:abstractNumId w:val="16"/>
  </w:num>
  <w:num w:numId="35">
    <w:abstractNumId w:val="15"/>
  </w:num>
  <w:num w:numId="36">
    <w:abstractNumId w:val="13"/>
  </w:num>
  <w:num w:numId="37">
    <w:abstractNumId w:val="22"/>
  </w:num>
  <w:num w:numId="38">
    <w:abstractNumId w:val="10"/>
  </w:num>
  <w:num w:numId="39">
    <w:abstractNumId w:val="2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46"/>
    <w:rsid w:val="0000088A"/>
    <w:rsid w:val="000012D5"/>
    <w:rsid w:val="0000158F"/>
    <w:rsid w:val="000040D7"/>
    <w:rsid w:val="00006869"/>
    <w:rsid w:val="0000763B"/>
    <w:rsid w:val="000128E4"/>
    <w:rsid w:val="00023316"/>
    <w:rsid w:val="00025F5B"/>
    <w:rsid w:val="00026E8A"/>
    <w:rsid w:val="0003108F"/>
    <w:rsid w:val="00033E7F"/>
    <w:rsid w:val="00034760"/>
    <w:rsid w:val="00052E4E"/>
    <w:rsid w:val="0005580E"/>
    <w:rsid w:val="00055EC9"/>
    <w:rsid w:val="00061F83"/>
    <w:rsid w:val="0006372D"/>
    <w:rsid w:val="0006791A"/>
    <w:rsid w:val="00070888"/>
    <w:rsid w:val="00071855"/>
    <w:rsid w:val="00084AE1"/>
    <w:rsid w:val="00085928"/>
    <w:rsid w:val="00086544"/>
    <w:rsid w:val="00091D21"/>
    <w:rsid w:val="00093A29"/>
    <w:rsid w:val="00094465"/>
    <w:rsid w:val="000951EC"/>
    <w:rsid w:val="0009698D"/>
    <w:rsid w:val="00096D40"/>
    <w:rsid w:val="00096FA0"/>
    <w:rsid w:val="000A274F"/>
    <w:rsid w:val="000A4BC8"/>
    <w:rsid w:val="000B1728"/>
    <w:rsid w:val="000B6811"/>
    <w:rsid w:val="000B703F"/>
    <w:rsid w:val="000C06E0"/>
    <w:rsid w:val="000C38CC"/>
    <w:rsid w:val="000C3BC2"/>
    <w:rsid w:val="000D0108"/>
    <w:rsid w:val="000D0148"/>
    <w:rsid w:val="000D4DA9"/>
    <w:rsid w:val="000E098B"/>
    <w:rsid w:val="000E1F0D"/>
    <w:rsid w:val="000E289C"/>
    <w:rsid w:val="000E6600"/>
    <w:rsid w:val="000F479E"/>
    <w:rsid w:val="000F57F9"/>
    <w:rsid w:val="001000E2"/>
    <w:rsid w:val="001040C7"/>
    <w:rsid w:val="00106A8B"/>
    <w:rsid w:val="001159FD"/>
    <w:rsid w:val="00124B9F"/>
    <w:rsid w:val="00125439"/>
    <w:rsid w:val="00125E7A"/>
    <w:rsid w:val="001274BA"/>
    <w:rsid w:val="0012780E"/>
    <w:rsid w:val="0012784D"/>
    <w:rsid w:val="0013040C"/>
    <w:rsid w:val="00130B7A"/>
    <w:rsid w:val="00132D02"/>
    <w:rsid w:val="00141346"/>
    <w:rsid w:val="00143B3C"/>
    <w:rsid w:val="00146E26"/>
    <w:rsid w:val="0014709A"/>
    <w:rsid w:val="001578F3"/>
    <w:rsid w:val="00164DD7"/>
    <w:rsid w:val="00173730"/>
    <w:rsid w:val="00175C02"/>
    <w:rsid w:val="001777D4"/>
    <w:rsid w:val="001829ED"/>
    <w:rsid w:val="001832D6"/>
    <w:rsid w:val="001837E9"/>
    <w:rsid w:val="00191E9D"/>
    <w:rsid w:val="001938A0"/>
    <w:rsid w:val="00196EF7"/>
    <w:rsid w:val="001A1A0F"/>
    <w:rsid w:val="001A1B76"/>
    <w:rsid w:val="001A2726"/>
    <w:rsid w:val="001A3E34"/>
    <w:rsid w:val="001A5A51"/>
    <w:rsid w:val="001A7DF0"/>
    <w:rsid w:val="001C28D4"/>
    <w:rsid w:val="001D05D1"/>
    <w:rsid w:val="001D0884"/>
    <w:rsid w:val="001D6A7F"/>
    <w:rsid w:val="001D7667"/>
    <w:rsid w:val="001D7FCA"/>
    <w:rsid w:val="001E0673"/>
    <w:rsid w:val="001E0746"/>
    <w:rsid w:val="001E0D51"/>
    <w:rsid w:val="001E3774"/>
    <w:rsid w:val="001E5CD2"/>
    <w:rsid w:val="001F4826"/>
    <w:rsid w:val="001F70EC"/>
    <w:rsid w:val="001F7174"/>
    <w:rsid w:val="001F75BA"/>
    <w:rsid w:val="002043E6"/>
    <w:rsid w:val="00204F79"/>
    <w:rsid w:val="00210350"/>
    <w:rsid w:val="002123AC"/>
    <w:rsid w:val="002165EF"/>
    <w:rsid w:val="00220C7E"/>
    <w:rsid w:val="00225A9C"/>
    <w:rsid w:val="0023511D"/>
    <w:rsid w:val="002370B0"/>
    <w:rsid w:val="002370D3"/>
    <w:rsid w:val="00241D5E"/>
    <w:rsid w:val="00246F8C"/>
    <w:rsid w:val="00251FF3"/>
    <w:rsid w:val="00252385"/>
    <w:rsid w:val="002605C7"/>
    <w:rsid w:val="002633B1"/>
    <w:rsid w:val="002637E8"/>
    <w:rsid w:val="0026761C"/>
    <w:rsid w:val="00267EA8"/>
    <w:rsid w:val="002701E5"/>
    <w:rsid w:val="00270D9F"/>
    <w:rsid w:val="00276142"/>
    <w:rsid w:val="00276E78"/>
    <w:rsid w:val="00285691"/>
    <w:rsid w:val="002903EC"/>
    <w:rsid w:val="002A440F"/>
    <w:rsid w:val="002B298A"/>
    <w:rsid w:val="002B2F2F"/>
    <w:rsid w:val="002C6440"/>
    <w:rsid w:val="002D00A7"/>
    <w:rsid w:val="002D4F57"/>
    <w:rsid w:val="002E0E40"/>
    <w:rsid w:val="002E5313"/>
    <w:rsid w:val="002F5EC8"/>
    <w:rsid w:val="002F7906"/>
    <w:rsid w:val="00300931"/>
    <w:rsid w:val="00300DC1"/>
    <w:rsid w:val="00304E6A"/>
    <w:rsid w:val="003119F1"/>
    <w:rsid w:val="003147F2"/>
    <w:rsid w:val="00316ED8"/>
    <w:rsid w:val="00317EB4"/>
    <w:rsid w:val="00321D8E"/>
    <w:rsid w:val="00323BBA"/>
    <w:rsid w:val="00326789"/>
    <w:rsid w:val="00327BED"/>
    <w:rsid w:val="00335CCC"/>
    <w:rsid w:val="0034184C"/>
    <w:rsid w:val="00346093"/>
    <w:rsid w:val="003467F3"/>
    <w:rsid w:val="00356902"/>
    <w:rsid w:val="0036033E"/>
    <w:rsid w:val="00365483"/>
    <w:rsid w:val="00367AFE"/>
    <w:rsid w:val="003732A2"/>
    <w:rsid w:val="00374D3E"/>
    <w:rsid w:val="00380434"/>
    <w:rsid w:val="0039063C"/>
    <w:rsid w:val="00393CF4"/>
    <w:rsid w:val="00396AF5"/>
    <w:rsid w:val="003A382C"/>
    <w:rsid w:val="003A5055"/>
    <w:rsid w:val="003A5732"/>
    <w:rsid w:val="003B2010"/>
    <w:rsid w:val="003C057C"/>
    <w:rsid w:val="003C0F39"/>
    <w:rsid w:val="003D254C"/>
    <w:rsid w:val="003D47E0"/>
    <w:rsid w:val="003D581B"/>
    <w:rsid w:val="003E20D7"/>
    <w:rsid w:val="003E400F"/>
    <w:rsid w:val="003E7104"/>
    <w:rsid w:val="003F5EA1"/>
    <w:rsid w:val="003F7DD8"/>
    <w:rsid w:val="00401E73"/>
    <w:rsid w:val="00403A7B"/>
    <w:rsid w:val="00410FED"/>
    <w:rsid w:val="00413D63"/>
    <w:rsid w:val="00420256"/>
    <w:rsid w:val="004407CD"/>
    <w:rsid w:val="00440CAE"/>
    <w:rsid w:val="0044396D"/>
    <w:rsid w:val="0044748A"/>
    <w:rsid w:val="004509FB"/>
    <w:rsid w:val="00450C87"/>
    <w:rsid w:val="004560D6"/>
    <w:rsid w:val="004617EF"/>
    <w:rsid w:val="00462604"/>
    <w:rsid w:val="004628CC"/>
    <w:rsid w:val="00471662"/>
    <w:rsid w:val="004742D9"/>
    <w:rsid w:val="004779A3"/>
    <w:rsid w:val="0048088E"/>
    <w:rsid w:val="00480DE9"/>
    <w:rsid w:val="00482F96"/>
    <w:rsid w:val="00483B61"/>
    <w:rsid w:val="00484D93"/>
    <w:rsid w:val="004853FC"/>
    <w:rsid w:val="00490E8B"/>
    <w:rsid w:val="004927AD"/>
    <w:rsid w:val="00492D79"/>
    <w:rsid w:val="004A3A9B"/>
    <w:rsid w:val="004A3C85"/>
    <w:rsid w:val="004A736B"/>
    <w:rsid w:val="004B05CA"/>
    <w:rsid w:val="004B229D"/>
    <w:rsid w:val="004B4BC6"/>
    <w:rsid w:val="004B6CE3"/>
    <w:rsid w:val="004B7BF9"/>
    <w:rsid w:val="004C3FB5"/>
    <w:rsid w:val="004D0AAE"/>
    <w:rsid w:val="004D6EA4"/>
    <w:rsid w:val="004E0458"/>
    <w:rsid w:val="004E12BF"/>
    <w:rsid w:val="004E3D53"/>
    <w:rsid w:val="004E7F9E"/>
    <w:rsid w:val="004F19C2"/>
    <w:rsid w:val="004F3336"/>
    <w:rsid w:val="004F7089"/>
    <w:rsid w:val="00505B06"/>
    <w:rsid w:val="00512083"/>
    <w:rsid w:val="00512D84"/>
    <w:rsid w:val="0051607B"/>
    <w:rsid w:val="0051647B"/>
    <w:rsid w:val="005232AF"/>
    <w:rsid w:val="00523300"/>
    <w:rsid w:val="0052355D"/>
    <w:rsid w:val="00524E03"/>
    <w:rsid w:val="00535872"/>
    <w:rsid w:val="00535AC6"/>
    <w:rsid w:val="00541DEC"/>
    <w:rsid w:val="00543EC6"/>
    <w:rsid w:val="005452FD"/>
    <w:rsid w:val="00553875"/>
    <w:rsid w:val="0056530F"/>
    <w:rsid w:val="0056537D"/>
    <w:rsid w:val="00572850"/>
    <w:rsid w:val="00577746"/>
    <w:rsid w:val="00581182"/>
    <w:rsid w:val="00581A5C"/>
    <w:rsid w:val="00583AC2"/>
    <w:rsid w:val="00585962"/>
    <w:rsid w:val="005864F1"/>
    <w:rsid w:val="00596E6E"/>
    <w:rsid w:val="00597A8C"/>
    <w:rsid w:val="005A477F"/>
    <w:rsid w:val="005A7B7C"/>
    <w:rsid w:val="005B1838"/>
    <w:rsid w:val="005B46B4"/>
    <w:rsid w:val="005B4819"/>
    <w:rsid w:val="005C0005"/>
    <w:rsid w:val="005C0696"/>
    <w:rsid w:val="005D147F"/>
    <w:rsid w:val="005D164C"/>
    <w:rsid w:val="005D47E3"/>
    <w:rsid w:val="005D4897"/>
    <w:rsid w:val="005D52BE"/>
    <w:rsid w:val="005E0654"/>
    <w:rsid w:val="005E3BCE"/>
    <w:rsid w:val="005E616C"/>
    <w:rsid w:val="005E7B1C"/>
    <w:rsid w:val="005F036A"/>
    <w:rsid w:val="005F2EBB"/>
    <w:rsid w:val="005F4932"/>
    <w:rsid w:val="005F5B1C"/>
    <w:rsid w:val="00601644"/>
    <w:rsid w:val="00603029"/>
    <w:rsid w:val="00604EEE"/>
    <w:rsid w:val="006060B0"/>
    <w:rsid w:val="00607084"/>
    <w:rsid w:val="00611770"/>
    <w:rsid w:val="006130A0"/>
    <w:rsid w:val="00615BFD"/>
    <w:rsid w:val="00615EF9"/>
    <w:rsid w:val="006248C0"/>
    <w:rsid w:val="006257C0"/>
    <w:rsid w:val="00625AAA"/>
    <w:rsid w:val="006271F1"/>
    <w:rsid w:val="00630F9F"/>
    <w:rsid w:val="00631A24"/>
    <w:rsid w:val="006325FA"/>
    <w:rsid w:val="006442D4"/>
    <w:rsid w:val="006516D3"/>
    <w:rsid w:val="006560F6"/>
    <w:rsid w:val="006572F8"/>
    <w:rsid w:val="00660C6F"/>
    <w:rsid w:val="00665920"/>
    <w:rsid w:val="0066738D"/>
    <w:rsid w:val="00672D95"/>
    <w:rsid w:val="00673825"/>
    <w:rsid w:val="0067521C"/>
    <w:rsid w:val="00675B2B"/>
    <w:rsid w:val="0068135A"/>
    <w:rsid w:val="006821A9"/>
    <w:rsid w:val="0068491E"/>
    <w:rsid w:val="0069434D"/>
    <w:rsid w:val="0069595C"/>
    <w:rsid w:val="0069796A"/>
    <w:rsid w:val="006A1F6A"/>
    <w:rsid w:val="006A2547"/>
    <w:rsid w:val="006A3971"/>
    <w:rsid w:val="006B08E7"/>
    <w:rsid w:val="006C02AF"/>
    <w:rsid w:val="006C1D64"/>
    <w:rsid w:val="006C3170"/>
    <w:rsid w:val="006C77D8"/>
    <w:rsid w:val="006D0EC5"/>
    <w:rsid w:val="006D1E0A"/>
    <w:rsid w:val="006D2EF8"/>
    <w:rsid w:val="006D57AB"/>
    <w:rsid w:val="006D6CCE"/>
    <w:rsid w:val="006D7C23"/>
    <w:rsid w:val="006D7FF8"/>
    <w:rsid w:val="006E146A"/>
    <w:rsid w:val="006E256E"/>
    <w:rsid w:val="006E7CA1"/>
    <w:rsid w:val="006F23E9"/>
    <w:rsid w:val="006F2A8A"/>
    <w:rsid w:val="006F4F6A"/>
    <w:rsid w:val="006F540E"/>
    <w:rsid w:val="006F628E"/>
    <w:rsid w:val="007004E0"/>
    <w:rsid w:val="0070272A"/>
    <w:rsid w:val="00702803"/>
    <w:rsid w:val="0070426F"/>
    <w:rsid w:val="00705617"/>
    <w:rsid w:val="00706439"/>
    <w:rsid w:val="00706822"/>
    <w:rsid w:val="00706CC0"/>
    <w:rsid w:val="00706CE1"/>
    <w:rsid w:val="00710B45"/>
    <w:rsid w:val="007124D3"/>
    <w:rsid w:val="0071464B"/>
    <w:rsid w:val="0071508D"/>
    <w:rsid w:val="00720D1F"/>
    <w:rsid w:val="00721F82"/>
    <w:rsid w:val="00727CFD"/>
    <w:rsid w:val="00734EA9"/>
    <w:rsid w:val="00737656"/>
    <w:rsid w:val="00741286"/>
    <w:rsid w:val="00741F4F"/>
    <w:rsid w:val="007443F4"/>
    <w:rsid w:val="007520FB"/>
    <w:rsid w:val="007533C4"/>
    <w:rsid w:val="00756C8F"/>
    <w:rsid w:val="00761C82"/>
    <w:rsid w:val="00761ECA"/>
    <w:rsid w:val="00763301"/>
    <w:rsid w:val="00766A60"/>
    <w:rsid w:val="00766ECB"/>
    <w:rsid w:val="007746C0"/>
    <w:rsid w:val="007764F1"/>
    <w:rsid w:val="00776ECF"/>
    <w:rsid w:val="00783666"/>
    <w:rsid w:val="00783F6C"/>
    <w:rsid w:val="00783FCB"/>
    <w:rsid w:val="007913CF"/>
    <w:rsid w:val="00792787"/>
    <w:rsid w:val="007961B4"/>
    <w:rsid w:val="007A4049"/>
    <w:rsid w:val="007A7E6E"/>
    <w:rsid w:val="007B018A"/>
    <w:rsid w:val="007B0703"/>
    <w:rsid w:val="007B0725"/>
    <w:rsid w:val="007B10D1"/>
    <w:rsid w:val="007B24B5"/>
    <w:rsid w:val="007B2F9D"/>
    <w:rsid w:val="007B66E3"/>
    <w:rsid w:val="007B7F3C"/>
    <w:rsid w:val="007C574F"/>
    <w:rsid w:val="007C67D3"/>
    <w:rsid w:val="007C7788"/>
    <w:rsid w:val="007D0BAE"/>
    <w:rsid w:val="007D411B"/>
    <w:rsid w:val="007D7E0C"/>
    <w:rsid w:val="007E6DC9"/>
    <w:rsid w:val="007F579C"/>
    <w:rsid w:val="007F6407"/>
    <w:rsid w:val="0080212C"/>
    <w:rsid w:val="008031CF"/>
    <w:rsid w:val="00804D89"/>
    <w:rsid w:val="00806BA9"/>
    <w:rsid w:val="008104A4"/>
    <w:rsid w:val="00810C26"/>
    <w:rsid w:val="00812F4B"/>
    <w:rsid w:val="00817223"/>
    <w:rsid w:val="00820BA6"/>
    <w:rsid w:val="00821C9B"/>
    <w:rsid w:val="0082225F"/>
    <w:rsid w:val="00822674"/>
    <w:rsid w:val="00822A89"/>
    <w:rsid w:val="00834E2E"/>
    <w:rsid w:val="00837D94"/>
    <w:rsid w:val="00842D1E"/>
    <w:rsid w:val="00850B2E"/>
    <w:rsid w:val="00851CBC"/>
    <w:rsid w:val="00854E81"/>
    <w:rsid w:val="008551B2"/>
    <w:rsid w:val="008611AB"/>
    <w:rsid w:val="008635BE"/>
    <w:rsid w:val="0087162E"/>
    <w:rsid w:val="00872F03"/>
    <w:rsid w:val="008744C8"/>
    <w:rsid w:val="00876040"/>
    <w:rsid w:val="0087692A"/>
    <w:rsid w:val="00877019"/>
    <w:rsid w:val="008813FE"/>
    <w:rsid w:val="00897028"/>
    <w:rsid w:val="0089711B"/>
    <w:rsid w:val="008A0F16"/>
    <w:rsid w:val="008A4480"/>
    <w:rsid w:val="008A6924"/>
    <w:rsid w:val="008B451E"/>
    <w:rsid w:val="008C0B5B"/>
    <w:rsid w:val="008C7734"/>
    <w:rsid w:val="008C7A46"/>
    <w:rsid w:val="008D4801"/>
    <w:rsid w:val="008D58B5"/>
    <w:rsid w:val="008E50D0"/>
    <w:rsid w:val="008F3FF4"/>
    <w:rsid w:val="008F55D1"/>
    <w:rsid w:val="00900476"/>
    <w:rsid w:val="0090085D"/>
    <w:rsid w:val="00900971"/>
    <w:rsid w:val="00901631"/>
    <w:rsid w:val="00901784"/>
    <w:rsid w:val="00910318"/>
    <w:rsid w:val="00911C72"/>
    <w:rsid w:val="00911D6F"/>
    <w:rsid w:val="009164B2"/>
    <w:rsid w:val="00917BDD"/>
    <w:rsid w:val="00922D0B"/>
    <w:rsid w:val="00931939"/>
    <w:rsid w:val="00933CC9"/>
    <w:rsid w:val="00937C72"/>
    <w:rsid w:val="00940FA9"/>
    <w:rsid w:val="009430B6"/>
    <w:rsid w:val="00943A72"/>
    <w:rsid w:val="00955B1C"/>
    <w:rsid w:val="0097365F"/>
    <w:rsid w:val="00974BB3"/>
    <w:rsid w:val="00977A3C"/>
    <w:rsid w:val="00980174"/>
    <w:rsid w:val="0098589B"/>
    <w:rsid w:val="0099118D"/>
    <w:rsid w:val="00997F72"/>
    <w:rsid w:val="009A679B"/>
    <w:rsid w:val="009B296C"/>
    <w:rsid w:val="009B53D9"/>
    <w:rsid w:val="009B7FAC"/>
    <w:rsid w:val="009C312F"/>
    <w:rsid w:val="009C58F7"/>
    <w:rsid w:val="009D2C80"/>
    <w:rsid w:val="009D3045"/>
    <w:rsid w:val="009D7790"/>
    <w:rsid w:val="009E0A03"/>
    <w:rsid w:val="009E3429"/>
    <w:rsid w:val="009E72B7"/>
    <w:rsid w:val="009F606E"/>
    <w:rsid w:val="00A00D8C"/>
    <w:rsid w:val="00A03B3A"/>
    <w:rsid w:val="00A043BB"/>
    <w:rsid w:val="00A04970"/>
    <w:rsid w:val="00A14F12"/>
    <w:rsid w:val="00A17E47"/>
    <w:rsid w:val="00A20C56"/>
    <w:rsid w:val="00A23233"/>
    <w:rsid w:val="00A24D91"/>
    <w:rsid w:val="00A25A9B"/>
    <w:rsid w:val="00A27F7A"/>
    <w:rsid w:val="00A32602"/>
    <w:rsid w:val="00A34FCE"/>
    <w:rsid w:val="00A42D74"/>
    <w:rsid w:val="00A42EDF"/>
    <w:rsid w:val="00A46B47"/>
    <w:rsid w:val="00A47411"/>
    <w:rsid w:val="00A47B46"/>
    <w:rsid w:val="00A50D3C"/>
    <w:rsid w:val="00A517B6"/>
    <w:rsid w:val="00A522BB"/>
    <w:rsid w:val="00A55A22"/>
    <w:rsid w:val="00A61BEA"/>
    <w:rsid w:val="00A64AE9"/>
    <w:rsid w:val="00A65E2A"/>
    <w:rsid w:val="00A670A6"/>
    <w:rsid w:val="00A76845"/>
    <w:rsid w:val="00A83DC4"/>
    <w:rsid w:val="00A842AD"/>
    <w:rsid w:val="00A84D56"/>
    <w:rsid w:val="00A86D27"/>
    <w:rsid w:val="00A9192F"/>
    <w:rsid w:val="00AA5115"/>
    <w:rsid w:val="00AA7656"/>
    <w:rsid w:val="00AB0792"/>
    <w:rsid w:val="00AB305A"/>
    <w:rsid w:val="00AB6262"/>
    <w:rsid w:val="00AC2AD6"/>
    <w:rsid w:val="00AC4989"/>
    <w:rsid w:val="00AD0CC0"/>
    <w:rsid w:val="00AD2AEA"/>
    <w:rsid w:val="00AE53D4"/>
    <w:rsid w:val="00AF301A"/>
    <w:rsid w:val="00AF559E"/>
    <w:rsid w:val="00AF5A3B"/>
    <w:rsid w:val="00AF5A81"/>
    <w:rsid w:val="00B0427D"/>
    <w:rsid w:val="00B0470F"/>
    <w:rsid w:val="00B06EB1"/>
    <w:rsid w:val="00B1043F"/>
    <w:rsid w:val="00B11E88"/>
    <w:rsid w:val="00B16514"/>
    <w:rsid w:val="00B20936"/>
    <w:rsid w:val="00B21FBB"/>
    <w:rsid w:val="00B253BF"/>
    <w:rsid w:val="00B358CF"/>
    <w:rsid w:val="00B35DE4"/>
    <w:rsid w:val="00B37B03"/>
    <w:rsid w:val="00B51DDC"/>
    <w:rsid w:val="00B5669F"/>
    <w:rsid w:val="00B61689"/>
    <w:rsid w:val="00B71E6E"/>
    <w:rsid w:val="00B80051"/>
    <w:rsid w:val="00B84D41"/>
    <w:rsid w:val="00B92596"/>
    <w:rsid w:val="00BB521A"/>
    <w:rsid w:val="00BB6923"/>
    <w:rsid w:val="00BB70E3"/>
    <w:rsid w:val="00BB7739"/>
    <w:rsid w:val="00BC257B"/>
    <w:rsid w:val="00BC285B"/>
    <w:rsid w:val="00BC2F35"/>
    <w:rsid w:val="00BC3181"/>
    <w:rsid w:val="00BC736F"/>
    <w:rsid w:val="00BD1C4E"/>
    <w:rsid w:val="00BD7413"/>
    <w:rsid w:val="00BE455F"/>
    <w:rsid w:val="00BF06F7"/>
    <w:rsid w:val="00BF35A8"/>
    <w:rsid w:val="00BF35AD"/>
    <w:rsid w:val="00C00BE9"/>
    <w:rsid w:val="00C01982"/>
    <w:rsid w:val="00C01D16"/>
    <w:rsid w:val="00C035F1"/>
    <w:rsid w:val="00C04CD4"/>
    <w:rsid w:val="00C05717"/>
    <w:rsid w:val="00C05E51"/>
    <w:rsid w:val="00C10565"/>
    <w:rsid w:val="00C14A29"/>
    <w:rsid w:val="00C2392F"/>
    <w:rsid w:val="00C252A6"/>
    <w:rsid w:val="00C253D1"/>
    <w:rsid w:val="00C30DC9"/>
    <w:rsid w:val="00C32313"/>
    <w:rsid w:val="00C32D74"/>
    <w:rsid w:val="00C36D19"/>
    <w:rsid w:val="00C55F3F"/>
    <w:rsid w:val="00C570E2"/>
    <w:rsid w:val="00C6277F"/>
    <w:rsid w:val="00C65DEE"/>
    <w:rsid w:val="00C668C1"/>
    <w:rsid w:val="00C67CF7"/>
    <w:rsid w:val="00C753F8"/>
    <w:rsid w:val="00C80132"/>
    <w:rsid w:val="00C93D7A"/>
    <w:rsid w:val="00C960AA"/>
    <w:rsid w:val="00C97218"/>
    <w:rsid w:val="00CA043E"/>
    <w:rsid w:val="00CA04CE"/>
    <w:rsid w:val="00CA07D8"/>
    <w:rsid w:val="00CA0F39"/>
    <w:rsid w:val="00CA4E7E"/>
    <w:rsid w:val="00CB173E"/>
    <w:rsid w:val="00CB2DA1"/>
    <w:rsid w:val="00CB5EF1"/>
    <w:rsid w:val="00CC1388"/>
    <w:rsid w:val="00CC1E46"/>
    <w:rsid w:val="00CC4EDA"/>
    <w:rsid w:val="00CC5D40"/>
    <w:rsid w:val="00CD00E5"/>
    <w:rsid w:val="00CD0E11"/>
    <w:rsid w:val="00CD15D7"/>
    <w:rsid w:val="00CD1940"/>
    <w:rsid w:val="00CD2EBF"/>
    <w:rsid w:val="00CE4CFF"/>
    <w:rsid w:val="00CE4D9B"/>
    <w:rsid w:val="00CF0273"/>
    <w:rsid w:val="00D030E4"/>
    <w:rsid w:val="00D05F16"/>
    <w:rsid w:val="00D1072E"/>
    <w:rsid w:val="00D12E69"/>
    <w:rsid w:val="00D141DF"/>
    <w:rsid w:val="00D20BE3"/>
    <w:rsid w:val="00D270BD"/>
    <w:rsid w:val="00D3445C"/>
    <w:rsid w:val="00D4032F"/>
    <w:rsid w:val="00D42555"/>
    <w:rsid w:val="00D5158D"/>
    <w:rsid w:val="00D55260"/>
    <w:rsid w:val="00D604F8"/>
    <w:rsid w:val="00D673D2"/>
    <w:rsid w:val="00D76062"/>
    <w:rsid w:val="00D80B2C"/>
    <w:rsid w:val="00D8684E"/>
    <w:rsid w:val="00D8690A"/>
    <w:rsid w:val="00D963CD"/>
    <w:rsid w:val="00D97DF8"/>
    <w:rsid w:val="00DA5242"/>
    <w:rsid w:val="00DA6AAA"/>
    <w:rsid w:val="00DA79DE"/>
    <w:rsid w:val="00DB0BF4"/>
    <w:rsid w:val="00DB540F"/>
    <w:rsid w:val="00DB6559"/>
    <w:rsid w:val="00DC3FB7"/>
    <w:rsid w:val="00DC6CF7"/>
    <w:rsid w:val="00DD502F"/>
    <w:rsid w:val="00DD6E0E"/>
    <w:rsid w:val="00DD73E9"/>
    <w:rsid w:val="00DD793D"/>
    <w:rsid w:val="00DE0219"/>
    <w:rsid w:val="00DE1B05"/>
    <w:rsid w:val="00DE6839"/>
    <w:rsid w:val="00DE72F2"/>
    <w:rsid w:val="00DF6AA5"/>
    <w:rsid w:val="00DF705E"/>
    <w:rsid w:val="00DF7767"/>
    <w:rsid w:val="00E06B85"/>
    <w:rsid w:val="00E12B9C"/>
    <w:rsid w:val="00E138DE"/>
    <w:rsid w:val="00E161F7"/>
    <w:rsid w:val="00E1713F"/>
    <w:rsid w:val="00E214E0"/>
    <w:rsid w:val="00E22A26"/>
    <w:rsid w:val="00E2581D"/>
    <w:rsid w:val="00E25AF8"/>
    <w:rsid w:val="00E26CC9"/>
    <w:rsid w:val="00E30408"/>
    <w:rsid w:val="00E33E7A"/>
    <w:rsid w:val="00E37DC0"/>
    <w:rsid w:val="00E4019E"/>
    <w:rsid w:val="00E40BB1"/>
    <w:rsid w:val="00E431C0"/>
    <w:rsid w:val="00E43B30"/>
    <w:rsid w:val="00E460FA"/>
    <w:rsid w:val="00E53D72"/>
    <w:rsid w:val="00E56688"/>
    <w:rsid w:val="00E67AE5"/>
    <w:rsid w:val="00E73484"/>
    <w:rsid w:val="00E7349A"/>
    <w:rsid w:val="00E8204D"/>
    <w:rsid w:val="00E82B36"/>
    <w:rsid w:val="00E83544"/>
    <w:rsid w:val="00E8521C"/>
    <w:rsid w:val="00E91FE9"/>
    <w:rsid w:val="00E9234F"/>
    <w:rsid w:val="00E950A8"/>
    <w:rsid w:val="00E96738"/>
    <w:rsid w:val="00EA11AE"/>
    <w:rsid w:val="00EA4A00"/>
    <w:rsid w:val="00EA504F"/>
    <w:rsid w:val="00EB0DA9"/>
    <w:rsid w:val="00EB2DC0"/>
    <w:rsid w:val="00EB470F"/>
    <w:rsid w:val="00EB51FE"/>
    <w:rsid w:val="00EC3032"/>
    <w:rsid w:val="00ED5E00"/>
    <w:rsid w:val="00EE0BDB"/>
    <w:rsid w:val="00EE38F2"/>
    <w:rsid w:val="00EE6D81"/>
    <w:rsid w:val="00EF015E"/>
    <w:rsid w:val="00EF13BE"/>
    <w:rsid w:val="00EF22FC"/>
    <w:rsid w:val="00EF44E2"/>
    <w:rsid w:val="00EF5C17"/>
    <w:rsid w:val="00F01223"/>
    <w:rsid w:val="00F054C5"/>
    <w:rsid w:val="00F06303"/>
    <w:rsid w:val="00F07699"/>
    <w:rsid w:val="00F11C49"/>
    <w:rsid w:val="00F12225"/>
    <w:rsid w:val="00F201FB"/>
    <w:rsid w:val="00F23E89"/>
    <w:rsid w:val="00F329FE"/>
    <w:rsid w:val="00F34F98"/>
    <w:rsid w:val="00F35245"/>
    <w:rsid w:val="00F414B9"/>
    <w:rsid w:val="00F414F9"/>
    <w:rsid w:val="00F43B65"/>
    <w:rsid w:val="00F4443A"/>
    <w:rsid w:val="00F46349"/>
    <w:rsid w:val="00F463AC"/>
    <w:rsid w:val="00F46F8F"/>
    <w:rsid w:val="00F50D02"/>
    <w:rsid w:val="00F51B76"/>
    <w:rsid w:val="00F556BF"/>
    <w:rsid w:val="00F57A35"/>
    <w:rsid w:val="00F57D1D"/>
    <w:rsid w:val="00F61BEC"/>
    <w:rsid w:val="00F61C78"/>
    <w:rsid w:val="00F63F2B"/>
    <w:rsid w:val="00F6798E"/>
    <w:rsid w:val="00F7003B"/>
    <w:rsid w:val="00F71596"/>
    <w:rsid w:val="00F71CE0"/>
    <w:rsid w:val="00F73BA6"/>
    <w:rsid w:val="00F77C9B"/>
    <w:rsid w:val="00F80265"/>
    <w:rsid w:val="00F835B5"/>
    <w:rsid w:val="00F86B35"/>
    <w:rsid w:val="00FA5094"/>
    <w:rsid w:val="00FB3C6F"/>
    <w:rsid w:val="00FC052E"/>
    <w:rsid w:val="00FC2C1B"/>
    <w:rsid w:val="00FC4AC4"/>
    <w:rsid w:val="00FD322F"/>
    <w:rsid w:val="00FD4773"/>
    <w:rsid w:val="00FD5EF2"/>
    <w:rsid w:val="00FE1753"/>
    <w:rsid w:val="00FE3013"/>
    <w:rsid w:val="00FE4BD7"/>
    <w:rsid w:val="00FF1A2D"/>
    <w:rsid w:val="00FF2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1E6A54"/>
  <w15:docId w15:val="{2CCCD369-047F-411D-AAFE-CEB76515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AE"/>
    <w:pPr>
      <w:widowControl w:val="0"/>
      <w:overflowPunct w:val="0"/>
      <w:autoSpaceDE w:val="0"/>
      <w:autoSpaceDN w:val="0"/>
      <w:adjustRightInd w:val="0"/>
      <w:textAlignment w:val="baseline"/>
    </w:pPr>
    <w:rPr>
      <w:rFonts w:ascii="Verdana" w:hAnsi="Verdana"/>
      <w:sz w:val="22"/>
      <w:szCs w:val="22"/>
    </w:rPr>
  </w:style>
  <w:style w:type="paragraph" w:styleId="Heading1">
    <w:name w:val="heading 1"/>
    <w:basedOn w:val="LSNormal"/>
    <w:next w:val="BodyText"/>
    <w:qFormat/>
    <w:rsid w:val="00AE53D4"/>
    <w:pPr>
      <w:keepNext/>
      <w:numPr>
        <w:numId w:val="12"/>
      </w:numPr>
      <w:tabs>
        <w:tab w:val="num" w:pos="360"/>
      </w:tabs>
      <w:spacing w:after="320"/>
      <w:jc w:val="both"/>
      <w:outlineLvl w:val="0"/>
    </w:pPr>
    <w:rPr>
      <w:b/>
      <w:kern w:val="28"/>
      <w:sz w:val="28"/>
    </w:rPr>
  </w:style>
  <w:style w:type="paragraph" w:styleId="Heading2">
    <w:name w:val="heading 2"/>
    <w:basedOn w:val="LSNormal"/>
    <w:next w:val="BodyText"/>
    <w:qFormat/>
    <w:rsid w:val="00AE53D4"/>
    <w:pPr>
      <w:keepNext/>
      <w:numPr>
        <w:ilvl w:val="1"/>
        <w:numId w:val="12"/>
      </w:numPr>
      <w:tabs>
        <w:tab w:val="num" w:pos="360"/>
      </w:tabs>
      <w:spacing w:before="220" w:after="320"/>
      <w:jc w:val="both"/>
      <w:outlineLvl w:val="1"/>
    </w:pPr>
    <w:rPr>
      <w:b/>
      <w:sz w:val="24"/>
    </w:rPr>
  </w:style>
  <w:style w:type="paragraph" w:styleId="Heading3">
    <w:name w:val="heading 3"/>
    <w:basedOn w:val="LSNormal"/>
    <w:next w:val="BodyText"/>
    <w:qFormat/>
    <w:rsid w:val="00AE53D4"/>
    <w:pPr>
      <w:keepNext/>
      <w:numPr>
        <w:ilvl w:val="2"/>
        <w:numId w:val="12"/>
      </w:numPr>
      <w:tabs>
        <w:tab w:val="num" w:pos="360"/>
      </w:tabs>
      <w:spacing w:before="220" w:after="320"/>
      <w:jc w:val="both"/>
      <w:outlineLvl w:val="2"/>
    </w:pPr>
    <w:rPr>
      <w:b/>
    </w:rPr>
  </w:style>
  <w:style w:type="paragraph" w:styleId="Heading4">
    <w:name w:val="heading 4"/>
    <w:basedOn w:val="LSNormal"/>
    <w:next w:val="Normal"/>
    <w:qFormat/>
    <w:rsid w:val="00AE53D4"/>
    <w:pPr>
      <w:keepNext/>
      <w:numPr>
        <w:ilvl w:val="3"/>
        <w:numId w:val="12"/>
      </w:numPr>
      <w:tabs>
        <w:tab w:val="num" w:pos="360"/>
      </w:tabs>
      <w:spacing w:before="220" w:after="320"/>
      <w:jc w:val="both"/>
      <w:outlineLvl w:val="3"/>
    </w:pPr>
    <w:rPr>
      <w:b/>
    </w:rPr>
  </w:style>
  <w:style w:type="paragraph" w:styleId="Heading5">
    <w:name w:val="heading 5"/>
    <w:basedOn w:val="LSNormal"/>
    <w:next w:val="Normal"/>
    <w:qFormat/>
    <w:rsid w:val="00AE53D4"/>
    <w:pPr>
      <w:keepNext/>
      <w:numPr>
        <w:ilvl w:val="4"/>
        <w:numId w:val="12"/>
      </w:numPr>
      <w:tabs>
        <w:tab w:val="num" w:pos="360"/>
      </w:tabs>
      <w:spacing w:before="220" w:after="320"/>
      <w:jc w:val="both"/>
      <w:outlineLvl w:val="4"/>
    </w:pPr>
    <w:rPr>
      <w:b/>
    </w:rPr>
  </w:style>
  <w:style w:type="paragraph" w:styleId="Heading6">
    <w:name w:val="heading 6"/>
    <w:basedOn w:val="Normal"/>
    <w:next w:val="Normal"/>
    <w:qFormat/>
    <w:rsid w:val="00AE53D4"/>
    <w:pPr>
      <w:keepNext/>
      <w:numPr>
        <w:ilvl w:val="5"/>
        <w:numId w:val="12"/>
      </w:numPr>
      <w:tabs>
        <w:tab w:val="num" w:pos="360"/>
      </w:tabs>
      <w:spacing w:before="220" w:after="320"/>
      <w:jc w:val="both"/>
      <w:outlineLvl w:val="5"/>
    </w:pPr>
    <w:rPr>
      <w:b/>
    </w:rPr>
  </w:style>
  <w:style w:type="paragraph" w:styleId="Heading7">
    <w:name w:val="heading 7"/>
    <w:basedOn w:val="LSNormal"/>
    <w:next w:val="Normal"/>
    <w:qFormat/>
    <w:rsid w:val="00AE53D4"/>
    <w:pPr>
      <w:keepNext/>
      <w:numPr>
        <w:ilvl w:val="6"/>
        <w:numId w:val="12"/>
      </w:numPr>
      <w:tabs>
        <w:tab w:val="num" w:pos="360"/>
      </w:tabs>
      <w:spacing w:before="220" w:after="320"/>
      <w:jc w:val="both"/>
      <w:outlineLvl w:val="6"/>
    </w:pPr>
    <w:rPr>
      <w:b/>
    </w:rPr>
  </w:style>
  <w:style w:type="paragraph" w:styleId="Heading8">
    <w:name w:val="heading 8"/>
    <w:basedOn w:val="LSNormal"/>
    <w:next w:val="Normal"/>
    <w:qFormat/>
    <w:rsid w:val="00AE53D4"/>
    <w:pPr>
      <w:keepNext/>
      <w:numPr>
        <w:ilvl w:val="7"/>
        <w:numId w:val="12"/>
      </w:numPr>
      <w:tabs>
        <w:tab w:val="num" w:pos="360"/>
      </w:tabs>
      <w:spacing w:before="220" w:after="320"/>
      <w:jc w:val="both"/>
      <w:outlineLvl w:val="7"/>
    </w:pPr>
    <w:rPr>
      <w:b/>
    </w:rPr>
  </w:style>
  <w:style w:type="paragraph" w:styleId="Heading9">
    <w:name w:val="heading 9"/>
    <w:basedOn w:val="LSNormal"/>
    <w:next w:val="Normal"/>
    <w:qFormat/>
    <w:rsid w:val="00AE53D4"/>
    <w:pPr>
      <w:keepNext/>
      <w:numPr>
        <w:ilvl w:val="8"/>
        <w:numId w:val="12"/>
      </w:numPr>
      <w:tabs>
        <w:tab w:val="num" w:pos="360"/>
      </w:tabs>
      <w:spacing w:before="220" w:after="3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LSNormal"/>
    <w:link w:val="BodyTextChar"/>
    <w:rsid w:val="00124B9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20"/>
      <w:jc w:val="both"/>
    </w:pPr>
  </w:style>
  <w:style w:type="paragraph" w:customStyle="1" w:styleId="Bullet1">
    <w:name w:val="Bullet 1"/>
    <w:basedOn w:val="BodyText"/>
    <w:rsid w:val="00DD73E9"/>
    <w:pPr>
      <w:numPr>
        <w:numId w:val="16"/>
      </w:numPr>
      <w:tabs>
        <w:tab w:val="clear" w:pos="720"/>
        <w:tab w:val="left" w:pos="567"/>
      </w:tabs>
      <w:ind w:left="567" w:hanging="283"/>
    </w:pPr>
  </w:style>
  <w:style w:type="paragraph" w:customStyle="1" w:styleId="Bullet1Text">
    <w:name w:val="Bullet 1 Text"/>
    <w:basedOn w:val="BodyText"/>
    <w:rsid w:val="00124B9F"/>
    <w:pPr>
      <w:ind w:left="576"/>
    </w:pPr>
  </w:style>
  <w:style w:type="paragraph" w:customStyle="1" w:styleId="Bullet2">
    <w:name w:val="Bullet 2"/>
    <w:basedOn w:val="BodyText"/>
    <w:rsid w:val="00DD73E9"/>
    <w:pPr>
      <w:numPr>
        <w:numId w:val="14"/>
      </w:numPr>
      <w:tabs>
        <w:tab w:val="clear" w:pos="720"/>
        <w:tab w:val="left" w:pos="851"/>
      </w:tabs>
      <w:ind w:left="851" w:hanging="284"/>
    </w:pPr>
  </w:style>
  <w:style w:type="paragraph" w:customStyle="1" w:styleId="Bullet2Text">
    <w:name w:val="Bullet 2 Text"/>
    <w:basedOn w:val="BodyText"/>
    <w:rsid w:val="00DD73E9"/>
    <w:pPr>
      <w:tabs>
        <w:tab w:val="clear" w:pos="720"/>
        <w:tab w:val="left" w:pos="851"/>
      </w:tabs>
      <w:ind w:left="851"/>
    </w:pPr>
  </w:style>
  <w:style w:type="paragraph" w:customStyle="1" w:styleId="NumberedList">
    <w:name w:val="Numbered List"/>
    <w:basedOn w:val="BodyText"/>
    <w:rsid w:val="00124B9F"/>
    <w:pPr>
      <w:ind w:left="576" w:hanging="576"/>
    </w:pPr>
  </w:style>
  <w:style w:type="paragraph" w:styleId="Header">
    <w:name w:val="header"/>
    <w:basedOn w:val="LSNormal"/>
    <w:rsid w:val="00124B9F"/>
    <w:pPr>
      <w:tabs>
        <w:tab w:val="center" w:pos="4153"/>
        <w:tab w:val="right" w:pos="8306"/>
      </w:tabs>
    </w:pPr>
  </w:style>
  <w:style w:type="paragraph" w:styleId="Footer">
    <w:name w:val="footer"/>
    <w:basedOn w:val="LSNormal"/>
    <w:rsid w:val="00124B9F"/>
    <w:pPr>
      <w:tabs>
        <w:tab w:val="center" w:pos="4153"/>
        <w:tab w:val="right" w:pos="8306"/>
      </w:tabs>
    </w:pPr>
    <w:rPr>
      <w:sz w:val="20"/>
    </w:rPr>
  </w:style>
  <w:style w:type="character" w:styleId="PageNumber">
    <w:name w:val="page number"/>
    <w:basedOn w:val="DefaultParagraphFont"/>
    <w:rsid w:val="00124B9F"/>
  </w:style>
  <w:style w:type="paragraph" w:styleId="TOC1">
    <w:name w:val="toc 1"/>
    <w:basedOn w:val="Normal"/>
    <w:next w:val="Normal"/>
    <w:uiPriority w:val="39"/>
    <w:rsid w:val="00124B9F"/>
    <w:pPr>
      <w:keepLines/>
      <w:widowControl/>
      <w:tabs>
        <w:tab w:val="right" w:pos="8309"/>
      </w:tabs>
      <w:spacing w:before="220" w:after="120"/>
    </w:pPr>
    <w:rPr>
      <w:b/>
    </w:rPr>
  </w:style>
  <w:style w:type="paragraph" w:customStyle="1" w:styleId="Appendix">
    <w:name w:val="Appendix"/>
    <w:basedOn w:val="Heading1"/>
    <w:next w:val="BodyText"/>
    <w:rsid w:val="00837D94"/>
    <w:pPr>
      <w:numPr>
        <w:numId w:val="3"/>
      </w:numPr>
      <w:outlineLvl w:val="9"/>
    </w:pPr>
  </w:style>
  <w:style w:type="paragraph" w:styleId="TOC2">
    <w:name w:val="toc 2"/>
    <w:basedOn w:val="Normal"/>
    <w:next w:val="Normal"/>
    <w:uiPriority w:val="39"/>
    <w:rsid w:val="00124B9F"/>
    <w:pPr>
      <w:keepLines/>
      <w:widowControl/>
      <w:tabs>
        <w:tab w:val="right" w:leader="dot" w:pos="8309"/>
      </w:tabs>
      <w:spacing w:after="120"/>
      <w:ind w:left="864" w:hanging="576"/>
    </w:pPr>
  </w:style>
  <w:style w:type="paragraph" w:styleId="TOC3">
    <w:name w:val="toc 3"/>
    <w:basedOn w:val="Normal"/>
    <w:next w:val="Normal"/>
    <w:uiPriority w:val="39"/>
    <w:rsid w:val="00124B9F"/>
    <w:pPr>
      <w:keepLines/>
      <w:widowControl/>
      <w:tabs>
        <w:tab w:val="right" w:leader="dot" w:pos="8309"/>
      </w:tabs>
      <w:spacing w:after="120"/>
      <w:ind w:left="1008" w:hanging="288"/>
    </w:pPr>
  </w:style>
  <w:style w:type="paragraph" w:styleId="TOC4">
    <w:name w:val="toc 4"/>
    <w:basedOn w:val="Normal"/>
    <w:next w:val="Normal"/>
    <w:uiPriority w:val="39"/>
    <w:rsid w:val="00124B9F"/>
    <w:pPr>
      <w:tabs>
        <w:tab w:val="right" w:leader="dot" w:pos="8309"/>
      </w:tabs>
      <w:ind w:left="1296"/>
    </w:pPr>
  </w:style>
  <w:style w:type="paragraph" w:styleId="TOC5">
    <w:name w:val="toc 5"/>
    <w:basedOn w:val="Normal"/>
    <w:next w:val="Normal"/>
    <w:semiHidden/>
    <w:rsid w:val="00124B9F"/>
    <w:pPr>
      <w:tabs>
        <w:tab w:val="right" w:leader="dot" w:pos="8309"/>
      </w:tabs>
      <w:ind w:left="880"/>
    </w:pPr>
  </w:style>
  <w:style w:type="paragraph" w:styleId="TOC6">
    <w:name w:val="toc 6"/>
    <w:basedOn w:val="Normal"/>
    <w:next w:val="Normal"/>
    <w:semiHidden/>
    <w:rsid w:val="00124B9F"/>
    <w:pPr>
      <w:tabs>
        <w:tab w:val="right" w:leader="dot" w:pos="8309"/>
      </w:tabs>
      <w:ind w:left="1100"/>
    </w:pPr>
  </w:style>
  <w:style w:type="paragraph" w:styleId="TOC7">
    <w:name w:val="toc 7"/>
    <w:basedOn w:val="Normal"/>
    <w:next w:val="Normal"/>
    <w:semiHidden/>
    <w:rsid w:val="00124B9F"/>
    <w:pPr>
      <w:tabs>
        <w:tab w:val="right" w:leader="dot" w:pos="8309"/>
      </w:tabs>
      <w:ind w:left="1320"/>
    </w:pPr>
  </w:style>
  <w:style w:type="paragraph" w:styleId="TOC8">
    <w:name w:val="toc 8"/>
    <w:basedOn w:val="Normal"/>
    <w:next w:val="Normal"/>
    <w:semiHidden/>
    <w:rsid w:val="00124B9F"/>
    <w:pPr>
      <w:tabs>
        <w:tab w:val="right" w:leader="dot" w:pos="8309"/>
      </w:tabs>
      <w:ind w:left="1540"/>
    </w:pPr>
  </w:style>
  <w:style w:type="paragraph" w:styleId="TOC9">
    <w:name w:val="toc 9"/>
    <w:basedOn w:val="Normal"/>
    <w:next w:val="Normal"/>
    <w:semiHidden/>
    <w:rsid w:val="00124B9F"/>
    <w:pPr>
      <w:tabs>
        <w:tab w:val="right" w:leader="dot" w:pos="8309"/>
      </w:tabs>
      <w:ind w:left="1760"/>
    </w:pPr>
  </w:style>
  <w:style w:type="paragraph" w:styleId="FootnoteText">
    <w:name w:val="footnote text"/>
    <w:basedOn w:val="Normal"/>
    <w:semiHidden/>
    <w:rsid w:val="00124B9F"/>
    <w:pPr>
      <w:spacing w:after="120"/>
    </w:pPr>
    <w:rPr>
      <w:sz w:val="18"/>
    </w:rPr>
  </w:style>
  <w:style w:type="paragraph" w:customStyle="1" w:styleId="TableText">
    <w:name w:val="Table Text"/>
    <w:basedOn w:val="LSNormal"/>
    <w:rsid w:val="00124B9F"/>
    <w:pPr>
      <w:jc w:val="both"/>
    </w:pPr>
  </w:style>
  <w:style w:type="paragraph" w:customStyle="1" w:styleId="Bullet3">
    <w:name w:val="Bullet 3"/>
    <w:basedOn w:val="BodyText"/>
    <w:rsid w:val="00DD73E9"/>
    <w:pPr>
      <w:numPr>
        <w:numId w:val="19"/>
      </w:numPr>
      <w:tabs>
        <w:tab w:val="clear" w:pos="720"/>
        <w:tab w:val="clear" w:pos="1440"/>
        <w:tab w:val="left" w:pos="1134"/>
      </w:tabs>
      <w:ind w:left="1134"/>
    </w:pPr>
  </w:style>
  <w:style w:type="paragraph" w:customStyle="1" w:styleId="Bullet3Text">
    <w:name w:val="Bullet 3 Text"/>
    <w:basedOn w:val="BodyText"/>
    <w:rsid w:val="00DD73E9"/>
    <w:pPr>
      <w:tabs>
        <w:tab w:val="clear" w:pos="720"/>
      </w:tabs>
      <w:ind w:left="1134"/>
    </w:pPr>
  </w:style>
  <w:style w:type="paragraph" w:customStyle="1" w:styleId="DocHistoryItem">
    <w:name w:val="DocHistoryItem"/>
    <w:basedOn w:val="LSNormal"/>
    <w:link w:val="DocHistoryItemChar"/>
    <w:rsid w:val="004617EF"/>
    <w:pPr>
      <w:tabs>
        <w:tab w:val="left" w:pos="2268"/>
      </w:tabs>
      <w:ind w:left="2268" w:hanging="2268"/>
    </w:pPr>
    <w:rPr>
      <w:sz w:val="20"/>
    </w:rPr>
  </w:style>
  <w:style w:type="paragraph" w:customStyle="1" w:styleId="Quotation">
    <w:name w:val="Quotation"/>
    <w:basedOn w:val="BodyText"/>
    <w:next w:val="BodyText"/>
    <w:rsid w:val="00124B9F"/>
    <w:pPr>
      <w:spacing w:before="240"/>
      <w:ind w:left="851"/>
    </w:pPr>
    <w:rPr>
      <w:i/>
    </w:rPr>
  </w:style>
  <w:style w:type="character" w:customStyle="1" w:styleId="BodyTextChar">
    <w:name w:val="Body Text Char"/>
    <w:basedOn w:val="DefaultParagraphFont"/>
    <w:link w:val="BodyText"/>
    <w:rsid w:val="00252385"/>
    <w:rPr>
      <w:rFonts w:ascii="Verdana" w:hAnsi="Verdana"/>
      <w:sz w:val="22"/>
      <w:szCs w:val="22"/>
      <w:lang w:val="en-GB" w:eastAsia="en-GB" w:bidi="ar-SA"/>
    </w:rPr>
  </w:style>
  <w:style w:type="paragraph" w:customStyle="1" w:styleId="DocHistory">
    <w:name w:val="DocHistory"/>
    <w:basedOn w:val="DocHistoryItem"/>
    <w:link w:val="DocHistoryChar"/>
    <w:rsid w:val="004617EF"/>
    <w:rPr>
      <w:sz w:val="22"/>
    </w:rPr>
  </w:style>
  <w:style w:type="character" w:customStyle="1" w:styleId="DocHistoryItemChar">
    <w:name w:val="DocHistoryItem Char"/>
    <w:basedOn w:val="DefaultParagraphFont"/>
    <w:link w:val="DocHistoryItem"/>
    <w:rsid w:val="00252385"/>
    <w:rPr>
      <w:rFonts w:ascii="Verdana" w:hAnsi="Verdana"/>
      <w:szCs w:val="22"/>
      <w:lang w:val="en-GB" w:eastAsia="en-GB" w:bidi="ar-SA"/>
    </w:rPr>
  </w:style>
  <w:style w:type="character" w:customStyle="1" w:styleId="DocHistoryChar">
    <w:name w:val="DocHistory Char"/>
    <w:basedOn w:val="DocHistoryItemChar"/>
    <w:link w:val="DocHistory"/>
    <w:rsid w:val="004617EF"/>
    <w:rPr>
      <w:rFonts w:ascii="Verdana" w:hAnsi="Verdana"/>
      <w:sz w:val="22"/>
      <w:szCs w:val="22"/>
      <w:lang w:val="en-GB" w:eastAsia="en-GB" w:bidi="ar-SA"/>
    </w:rPr>
  </w:style>
  <w:style w:type="paragraph" w:customStyle="1" w:styleId="LSNormal">
    <w:name w:val="LSNormal"/>
    <w:rsid w:val="00252385"/>
    <w:rPr>
      <w:rFonts w:ascii="Verdana" w:hAnsi="Verdana"/>
      <w:sz w:val="22"/>
      <w:szCs w:val="22"/>
    </w:rPr>
  </w:style>
  <w:style w:type="paragraph" w:styleId="BalloonText">
    <w:name w:val="Balloon Text"/>
    <w:basedOn w:val="Normal"/>
    <w:link w:val="BalloonTextChar"/>
    <w:uiPriority w:val="99"/>
    <w:semiHidden/>
    <w:unhideWhenUsed/>
    <w:rsid w:val="0003108F"/>
    <w:rPr>
      <w:rFonts w:ascii="Tahoma" w:hAnsi="Tahoma" w:cs="Tahoma"/>
      <w:sz w:val="16"/>
      <w:szCs w:val="16"/>
    </w:rPr>
  </w:style>
  <w:style w:type="character" w:customStyle="1" w:styleId="BalloonTextChar">
    <w:name w:val="Balloon Text Char"/>
    <w:basedOn w:val="DefaultParagraphFont"/>
    <w:link w:val="BalloonText"/>
    <w:uiPriority w:val="99"/>
    <w:semiHidden/>
    <w:rsid w:val="0003108F"/>
    <w:rPr>
      <w:rFonts w:ascii="Tahoma" w:hAnsi="Tahoma" w:cs="Tahoma"/>
      <w:sz w:val="16"/>
      <w:szCs w:val="16"/>
    </w:rPr>
  </w:style>
  <w:style w:type="character" w:styleId="Hyperlink">
    <w:name w:val="Hyperlink"/>
    <w:basedOn w:val="DefaultParagraphFont"/>
    <w:uiPriority w:val="99"/>
    <w:unhideWhenUsed/>
    <w:rsid w:val="00BE455F"/>
    <w:rPr>
      <w:color w:val="0000FF" w:themeColor="hyperlink"/>
      <w:u w:val="single"/>
    </w:rPr>
  </w:style>
  <w:style w:type="character" w:styleId="CommentReference">
    <w:name w:val="annotation reference"/>
    <w:basedOn w:val="DefaultParagraphFont"/>
    <w:uiPriority w:val="99"/>
    <w:semiHidden/>
    <w:unhideWhenUsed/>
    <w:rsid w:val="009D2C80"/>
    <w:rPr>
      <w:sz w:val="16"/>
      <w:szCs w:val="16"/>
    </w:rPr>
  </w:style>
  <w:style w:type="paragraph" w:styleId="CommentText">
    <w:name w:val="annotation text"/>
    <w:basedOn w:val="Normal"/>
    <w:link w:val="CommentTextChar"/>
    <w:uiPriority w:val="99"/>
    <w:semiHidden/>
    <w:unhideWhenUsed/>
    <w:rsid w:val="009D2C80"/>
    <w:rPr>
      <w:sz w:val="20"/>
      <w:szCs w:val="20"/>
    </w:rPr>
  </w:style>
  <w:style w:type="character" w:customStyle="1" w:styleId="CommentTextChar">
    <w:name w:val="Comment Text Char"/>
    <w:basedOn w:val="DefaultParagraphFont"/>
    <w:link w:val="CommentText"/>
    <w:uiPriority w:val="99"/>
    <w:semiHidden/>
    <w:rsid w:val="009D2C80"/>
    <w:rPr>
      <w:rFonts w:ascii="Verdana" w:hAnsi="Verdana"/>
    </w:rPr>
  </w:style>
  <w:style w:type="paragraph" w:styleId="CommentSubject">
    <w:name w:val="annotation subject"/>
    <w:basedOn w:val="CommentText"/>
    <w:next w:val="CommentText"/>
    <w:link w:val="CommentSubjectChar"/>
    <w:uiPriority w:val="99"/>
    <w:semiHidden/>
    <w:unhideWhenUsed/>
    <w:rsid w:val="009D2C80"/>
    <w:rPr>
      <w:b/>
      <w:bCs/>
    </w:rPr>
  </w:style>
  <w:style w:type="character" w:customStyle="1" w:styleId="CommentSubjectChar">
    <w:name w:val="Comment Subject Char"/>
    <w:basedOn w:val="CommentTextChar"/>
    <w:link w:val="CommentSubject"/>
    <w:uiPriority w:val="99"/>
    <w:semiHidden/>
    <w:rsid w:val="009D2C80"/>
    <w:rPr>
      <w:rFonts w:ascii="Verdana" w:hAnsi="Verdana"/>
      <w:b/>
      <w:bCs/>
    </w:rPr>
  </w:style>
  <w:style w:type="character" w:styleId="HTMLCode">
    <w:name w:val="HTML Code"/>
    <w:basedOn w:val="DefaultParagraphFont"/>
    <w:uiPriority w:val="99"/>
    <w:semiHidden/>
    <w:unhideWhenUsed/>
    <w:rsid w:val="003F5E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7734"/>
    <w:rPr>
      <w:color w:val="800080" w:themeColor="followedHyperlink"/>
      <w:u w:val="single"/>
    </w:rPr>
  </w:style>
  <w:style w:type="paragraph" w:styleId="HTMLPreformatted">
    <w:name w:val="HTML Preformatted"/>
    <w:basedOn w:val="Normal"/>
    <w:link w:val="HTMLPreformattedChar"/>
    <w:uiPriority w:val="99"/>
    <w:semiHidden/>
    <w:unhideWhenUsed/>
    <w:rsid w:val="00D9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00"/>
      <w:textAlignment w:val="auto"/>
    </w:pPr>
    <w:rPr>
      <w:rFonts w:ascii="Courier New" w:hAnsi="Courier New" w:cs="Courier New"/>
      <w:sz w:val="67"/>
      <w:szCs w:val="67"/>
    </w:rPr>
  </w:style>
  <w:style w:type="character" w:customStyle="1" w:styleId="HTMLPreformattedChar">
    <w:name w:val="HTML Preformatted Char"/>
    <w:basedOn w:val="DefaultParagraphFont"/>
    <w:link w:val="HTMLPreformatted"/>
    <w:uiPriority w:val="99"/>
    <w:semiHidden/>
    <w:rsid w:val="00D963CD"/>
    <w:rPr>
      <w:rFonts w:ascii="Courier New" w:hAnsi="Courier New" w:cs="Courier New"/>
      <w:sz w:val="67"/>
      <w:szCs w:val="67"/>
    </w:rPr>
  </w:style>
  <w:style w:type="character" w:customStyle="1" w:styleId="shkeyword2">
    <w:name w:val="sh_keyword2"/>
    <w:basedOn w:val="DefaultParagraphFont"/>
    <w:rsid w:val="00D963CD"/>
  </w:style>
  <w:style w:type="character" w:customStyle="1" w:styleId="shusertype2">
    <w:name w:val="sh_usertype2"/>
    <w:basedOn w:val="DefaultParagraphFont"/>
    <w:rsid w:val="00D963CD"/>
  </w:style>
  <w:style w:type="character" w:customStyle="1" w:styleId="shstring2">
    <w:name w:val="sh_string2"/>
    <w:basedOn w:val="DefaultParagraphFont"/>
    <w:rsid w:val="00D963CD"/>
  </w:style>
  <w:style w:type="character" w:customStyle="1" w:styleId="shsymbol2">
    <w:name w:val="sh_symbol2"/>
    <w:basedOn w:val="DefaultParagraphFont"/>
    <w:rsid w:val="00D963CD"/>
  </w:style>
  <w:style w:type="character" w:customStyle="1" w:styleId="shproperty2">
    <w:name w:val="sh_property2"/>
    <w:basedOn w:val="DefaultParagraphFont"/>
    <w:rsid w:val="00D963CD"/>
  </w:style>
  <w:style w:type="paragraph" w:styleId="NormalWeb">
    <w:name w:val="Normal (Web)"/>
    <w:basedOn w:val="Normal"/>
    <w:uiPriority w:val="99"/>
    <w:semiHidden/>
    <w:unhideWhenUsed/>
    <w:rsid w:val="00596E6E"/>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596E6E"/>
    <w:rPr>
      <w:b/>
      <w:bCs/>
    </w:rPr>
  </w:style>
  <w:style w:type="character" w:styleId="Emphasis">
    <w:name w:val="Emphasis"/>
    <w:basedOn w:val="DefaultParagraphFont"/>
    <w:uiPriority w:val="20"/>
    <w:qFormat/>
    <w:rsid w:val="00596E6E"/>
    <w:rPr>
      <w:i/>
      <w:iCs/>
    </w:rPr>
  </w:style>
  <w:style w:type="character" w:styleId="HTMLTypewriter">
    <w:name w:val="HTML Typewriter"/>
    <w:basedOn w:val="DefaultParagraphFont"/>
    <w:uiPriority w:val="99"/>
    <w:semiHidden/>
    <w:unhideWhenUsed/>
    <w:rsid w:val="000951EC"/>
    <w:rPr>
      <w:rFonts w:ascii="Courier New" w:eastAsia="Times New Roman" w:hAnsi="Courier New" w:cs="Courier New" w:hint="default"/>
      <w:sz w:val="24"/>
      <w:szCs w:val="24"/>
    </w:rPr>
  </w:style>
  <w:style w:type="character" w:customStyle="1" w:styleId="st">
    <w:name w:val="st"/>
    <w:basedOn w:val="DefaultParagraphFont"/>
    <w:rsid w:val="00CF0273"/>
  </w:style>
  <w:style w:type="character" w:customStyle="1" w:styleId="apple-converted-space">
    <w:name w:val="apple-converted-space"/>
    <w:basedOn w:val="DefaultParagraphFont"/>
    <w:rsid w:val="00055EC9"/>
  </w:style>
  <w:style w:type="paragraph" w:styleId="ListParagraph">
    <w:name w:val="List Paragraph"/>
    <w:basedOn w:val="Normal"/>
    <w:uiPriority w:val="34"/>
    <w:qFormat/>
    <w:rsid w:val="009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9414">
      <w:bodyDiv w:val="1"/>
      <w:marLeft w:val="0"/>
      <w:marRight w:val="0"/>
      <w:marTop w:val="0"/>
      <w:marBottom w:val="0"/>
      <w:divBdr>
        <w:top w:val="none" w:sz="0" w:space="0" w:color="auto"/>
        <w:left w:val="none" w:sz="0" w:space="0" w:color="auto"/>
        <w:bottom w:val="none" w:sz="0" w:space="0" w:color="auto"/>
        <w:right w:val="none" w:sz="0" w:space="0" w:color="auto"/>
      </w:divBdr>
    </w:div>
    <w:div w:id="661276651">
      <w:bodyDiv w:val="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0"/>
          <w:marRight w:val="0"/>
          <w:marTop w:val="0"/>
          <w:marBottom w:val="0"/>
          <w:divBdr>
            <w:top w:val="none" w:sz="0" w:space="0" w:color="auto"/>
            <w:left w:val="none" w:sz="0" w:space="0" w:color="auto"/>
            <w:bottom w:val="none" w:sz="0" w:space="0" w:color="auto"/>
            <w:right w:val="none" w:sz="0" w:space="0" w:color="auto"/>
          </w:divBdr>
          <w:divsChild>
            <w:div w:id="1263101945">
              <w:marLeft w:val="0"/>
              <w:marRight w:val="0"/>
              <w:marTop w:val="0"/>
              <w:marBottom w:val="0"/>
              <w:divBdr>
                <w:top w:val="single" w:sz="6" w:space="0" w:color="FFFFFF"/>
                <w:left w:val="single" w:sz="6" w:space="0" w:color="FFFFFF"/>
                <w:bottom w:val="single" w:sz="6" w:space="0" w:color="FFFFFF"/>
                <w:right w:val="single" w:sz="6" w:space="0" w:color="FFFFFF"/>
              </w:divBdr>
              <w:divsChild>
                <w:div w:id="1867404883">
                  <w:marLeft w:val="0"/>
                  <w:marRight w:val="0"/>
                  <w:marTop w:val="1335"/>
                  <w:marBottom w:val="0"/>
                  <w:divBdr>
                    <w:top w:val="none" w:sz="0" w:space="0" w:color="auto"/>
                    <w:left w:val="none" w:sz="0" w:space="0" w:color="auto"/>
                    <w:bottom w:val="none" w:sz="0" w:space="0" w:color="auto"/>
                    <w:right w:val="none" w:sz="0" w:space="0" w:color="auto"/>
                  </w:divBdr>
                </w:div>
              </w:divsChild>
            </w:div>
          </w:divsChild>
        </w:div>
      </w:divsChild>
    </w:div>
    <w:div w:id="708602424">
      <w:bodyDiv w:val="1"/>
      <w:marLeft w:val="0"/>
      <w:marRight w:val="0"/>
      <w:marTop w:val="0"/>
      <w:marBottom w:val="0"/>
      <w:divBdr>
        <w:top w:val="none" w:sz="0" w:space="0" w:color="auto"/>
        <w:left w:val="none" w:sz="0" w:space="0" w:color="auto"/>
        <w:bottom w:val="none" w:sz="0" w:space="0" w:color="auto"/>
        <w:right w:val="none" w:sz="0" w:space="0" w:color="auto"/>
      </w:divBdr>
      <w:divsChild>
        <w:div w:id="186063715">
          <w:marLeft w:val="0"/>
          <w:marRight w:val="0"/>
          <w:marTop w:val="0"/>
          <w:marBottom w:val="0"/>
          <w:divBdr>
            <w:top w:val="none" w:sz="0" w:space="0" w:color="auto"/>
            <w:left w:val="none" w:sz="0" w:space="0" w:color="auto"/>
            <w:bottom w:val="none" w:sz="0" w:space="0" w:color="auto"/>
            <w:right w:val="none" w:sz="0" w:space="0" w:color="auto"/>
          </w:divBdr>
          <w:divsChild>
            <w:div w:id="933053311">
              <w:marLeft w:val="0"/>
              <w:marRight w:val="0"/>
              <w:marTop w:val="0"/>
              <w:marBottom w:val="0"/>
              <w:divBdr>
                <w:top w:val="none" w:sz="0" w:space="0" w:color="auto"/>
                <w:left w:val="none" w:sz="0" w:space="0" w:color="auto"/>
                <w:bottom w:val="none" w:sz="0" w:space="0" w:color="auto"/>
                <w:right w:val="none" w:sz="0" w:space="0" w:color="auto"/>
              </w:divBdr>
              <w:divsChild>
                <w:div w:id="7220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0918">
      <w:bodyDiv w:val="1"/>
      <w:marLeft w:val="0"/>
      <w:marRight w:val="0"/>
      <w:marTop w:val="0"/>
      <w:marBottom w:val="0"/>
      <w:divBdr>
        <w:top w:val="none" w:sz="0" w:space="0" w:color="auto"/>
        <w:left w:val="none" w:sz="0" w:space="0" w:color="auto"/>
        <w:bottom w:val="none" w:sz="0" w:space="0" w:color="auto"/>
        <w:right w:val="none" w:sz="0" w:space="0" w:color="auto"/>
      </w:divBdr>
    </w:div>
    <w:div w:id="1967928818">
      <w:bodyDiv w:val="1"/>
      <w:marLeft w:val="0"/>
      <w:marRight w:val="0"/>
      <w:marTop w:val="0"/>
      <w:marBottom w:val="0"/>
      <w:divBdr>
        <w:top w:val="none" w:sz="0" w:space="0" w:color="auto"/>
        <w:left w:val="none" w:sz="0" w:space="0" w:color="auto"/>
        <w:bottom w:val="none" w:sz="0" w:space="0" w:color="auto"/>
        <w:right w:val="none" w:sz="0" w:space="0" w:color="auto"/>
      </w:divBdr>
    </w:div>
    <w:div w:id="2121029984">
      <w:bodyDiv w:val="1"/>
      <w:marLeft w:val="0"/>
      <w:marRight w:val="0"/>
      <w:marTop w:val="0"/>
      <w:marBottom w:val="0"/>
      <w:divBdr>
        <w:top w:val="none" w:sz="0" w:space="0" w:color="auto"/>
        <w:left w:val="none" w:sz="0" w:space="0" w:color="auto"/>
        <w:bottom w:val="none" w:sz="0" w:space="0" w:color="auto"/>
        <w:right w:val="none" w:sz="0" w:space="0" w:color="auto"/>
      </w:divBdr>
      <w:divsChild>
        <w:div w:id="9563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ctianCorp/Vagrant-Vector-Install" TargetMode="External"/><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ActianCorp/Vagrant-Vector-Install" TargetMode="External"/><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go.microsoft.com/fwlink/p/?LinkId=320376" TargetMode="External"/><Relationship Id="rId19" Type="http://schemas.openxmlformats.org/officeDocument/2006/relationships/image" Target="media/image9.png"/><Relationship Id="rId31" Type="http://schemas.openxmlformats.org/officeDocument/2006/relationships/hyperlink" Target="file:///C:\Users\posda01\AppData\Local\Microsoft\Windows\Temporary%20Internet%20Files\Content.Outlook\1ZMC5XT1\esd.actian.com" TargetMode="External"/><Relationship Id="rId4" Type="http://schemas.openxmlformats.org/officeDocument/2006/relationships/settings" Target="settings.xml"/><Relationship Id="rId9" Type="http://schemas.openxmlformats.org/officeDocument/2006/relationships/hyperlink" Target="http://www.vagrantup.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C:\Users\posda01\AppData\Local\Microsoft\Windows\Temporary%20Internet%20Files\Content.Outlook\1ZMC5XT1\esd.actia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uminary\Quality\System\Forms\General%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06FF8-59EB-4888-92DB-16EFBBA2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Project.dot</Template>
  <TotalTime>898</TotalTime>
  <Pages>26</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General Project Document</vt:lpstr>
    </vt:vector>
  </TitlesOfParts>
  <Company>Luminary Solutions Limited</Company>
  <LinksUpToDate>false</LinksUpToDate>
  <CharactersWithSpaces>20255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Project Document</dc:title>
  <dc:creator>gilma01</dc:creator>
  <cp:lastModifiedBy>Mark Gillen</cp:lastModifiedBy>
  <cp:revision>133</cp:revision>
  <cp:lastPrinted>1901-01-01T00:00:00Z</cp:lastPrinted>
  <dcterms:created xsi:type="dcterms:W3CDTF">2015-10-13T12:03:00Z</dcterms:created>
  <dcterms:modified xsi:type="dcterms:W3CDTF">2015-11-06T06:20:00Z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1.7</vt:lpwstr>
  </property>
</Properties>
</file>